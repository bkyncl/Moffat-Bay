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bookmarkStart w:id="1" w:name="_Toc142749190"/>
            <w:bookmarkStart w:id="2" w:name="_Toc142751643"/>
            <w:bookmarkStart w:id="3" w:name="_Toc142751658"/>
            <w:bookmarkStart w:id="4" w:name="_Toc142751698"/>
            <w:bookmarkStart w:id="5" w:name="_Toc142751784"/>
            <w:bookmarkStart w:id="6" w:name="_Toc142753382"/>
            <w:bookmarkStart w:id="7" w:name="_Toc142753468"/>
            <w:bookmarkStart w:id="8" w:name="_Toc142753625"/>
            <w:bookmarkStart w:id="9" w:name="_Toc142762340"/>
            <w:r>
              <w:t>lodge tdd</w:t>
            </w:r>
            <w:bookmarkEnd w:id="0"/>
            <w:bookmarkEnd w:id="1"/>
            <w:bookmarkEnd w:id="2"/>
            <w:bookmarkEnd w:id="3"/>
            <w:bookmarkEnd w:id="4"/>
            <w:bookmarkEnd w:id="5"/>
            <w:bookmarkEnd w:id="6"/>
            <w:bookmarkEnd w:id="7"/>
            <w:bookmarkEnd w:id="8"/>
            <w:bookmarkEnd w:id="9"/>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End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10" w:name="_Toc142671441"/>
            <w:bookmarkStart w:id="11" w:name="_Toc142749191"/>
            <w:bookmarkStart w:id="12" w:name="_Toc142751644"/>
            <w:bookmarkStart w:id="13" w:name="_Toc142751659"/>
            <w:bookmarkStart w:id="14" w:name="_Toc142751699"/>
            <w:bookmarkStart w:id="15" w:name="_Toc142751785"/>
            <w:bookmarkStart w:id="16" w:name="_Toc142753383"/>
            <w:bookmarkStart w:id="17" w:name="_Toc142753469"/>
            <w:bookmarkStart w:id="18" w:name="_Toc142753626"/>
            <w:bookmarkStart w:id="19" w:name="_Toc142762341"/>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0"/>
            <w:bookmarkEnd w:id="11"/>
            <w:bookmarkEnd w:id="12"/>
            <w:bookmarkEnd w:id="13"/>
            <w:bookmarkEnd w:id="14"/>
            <w:bookmarkEnd w:id="15"/>
            <w:bookmarkEnd w:id="16"/>
            <w:bookmarkEnd w:id="17"/>
            <w:bookmarkEnd w:id="18"/>
            <w:bookmarkEnd w:id="19"/>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20" w:name="_Toc142751645"/>
        <w:bookmarkStart w:id="21" w:name="_Toc142762342"/>
        <w:tc>
          <w:tcPr>
            <w:tcW w:w="6035" w:type="dxa"/>
            <w:vAlign w:val="bottom"/>
          </w:tcPr>
          <w:p w14:paraId="3F661E6A" w14:textId="77777777" w:rsidR="00517D36" w:rsidRPr="004048B0" w:rsidRDefault="00851DB1" w:rsidP="00C17936">
            <w:pPr>
              <w:pStyle w:val="Heading1"/>
            </w:pPr>
            <w:sdt>
              <w:sdtPr>
                <w:id w:val="202529960"/>
                <w:placeholder>
                  <w:docPart w:val="CD0A31FDDBA24B5BA5D9579D0A07057E"/>
                </w:placeholder>
                <w:temporary/>
                <w:showingPlcHdr/>
                <w15:appearance w15:val="hidden"/>
              </w:sdtPr>
              <w:sdtEndPr/>
              <w:sdtContent>
                <w:r w:rsidR="00EA0EF8" w:rsidRPr="004048B0">
                  <w:t>SUMMARY</w:t>
                </w:r>
              </w:sdtContent>
            </w:sdt>
            <w:bookmarkEnd w:id="20"/>
            <w:bookmarkEnd w:id="21"/>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054618DD" w14:textId="77777777" w:rsidR="00517D36" w:rsidRDefault="00A81651" w:rsidP="00933711">
            <w:pPr>
              <w:pStyle w:val="NormalBold"/>
            </w:pPr>
            <w:r>
              <w:t>A comprehensive proposal for designing and developing an advanced website for Moffat-Bay Marina Lodge. This enchanting hotel and retreat</w:t>
            </w:r>
            <w:r w:rsidR="006E0AAA">
              <w:t xml:space="preserve">, nestled within a vibrant marina and local attractions, seeks to establish a strong online presence in the evolving hospitality industry. </w:t>
            </w:r>
            <w:r w:rsidR="003B3A75">
              <w:t xml:space="preserve">The proposal outlines a visually captivating, user-friendly, and functional website that not only showcases the Lodge’s unique offerings but also integrates a reservation booking system to enhance guest experiences. </w:t>
            </w:r>
            <w:r w:rsidR="006868F9">
              <w:t xml:space="preserve"> </w:t>
            </w:r>
          </w:p>
          <w:p w14:paraId="146D65D1" w14:textId="77777777" w:rsidR="003B3A75" w:rsidRDefault="003B3A75" w:rsidP="00933711">
            <w:pPr>
              <w:pStyle w:val="NormalBold"/>
            </w:pPr>
          </w:p>
          <w:p w14:paraId="310D2695" w14:textId="5FDF4D6E" w:rsidR="003B3A75" w:rsidRPr="004048B0" w:rsidRDefault="00BB4BE7" w:rsidP="00933711">
            <w:pPr>
              <w:pStyle w:val="NormalBold"/>
            </w:pPr>
            <w:r w:rsidRPr="00BB4BE7">
              <w:t>The objectives of the proposed website encompass aesthetic appeal, intuitive navigation, seamless booking procedures, the showcasing of local attractions, responsive design, and optimal performance. User personas, reflecting different segments of potential visitors, play a pivotal role in shaping the website's design and functionalities. Each persona, ranging from a family-oriented mom to a newlywed couple and a business professional, informs specific user stories that address their unique needs and expectations. The document further outlines development tasks, including frontend and backend work, database design, testing, deployment, and bug fixing</w:t>
            </w:r>
            <w:r>
              <w:t>.</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364566908"/>
        <w:docPartObj>
          <w:docPartGallery w:val="Table of Contents"/>
          <w:docPartUnique/>
        </w:docPartObj>
      </w:sdtPr>
      <w:sdtEndPr>
        <w:rPr>
          <w:b/>
          <w:bCs/>
          <w:noProof/>
        </w:rPr>
      </w:sdtEndPr>
      <w:sdtContent>
        <w:p w14:paraId="5FC2F212" w14:textId="77777777" w:rsidR="00436AD8" w:rsidRDefault="00436AD8">
          <w:pPr>
            <w:pStyle w:val="TOCHeading"/>
          </w:pPr>
          <w:r w:rsidRPr="00854258">
            <w:rPr>
              <w:noProof/>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F4DA50F" w14:textId="77777777" w:rsidR="00513ABF" w:rsidRDefault="007268FA" w:rsidP="0065750F">
          <w:pPr>
            <w:pStyle w:val="TOCHeading"/>
            <w:rPr>
              <w:noProof/>
            </w:rPr>
          </w:pPr>
          <w:r>
            <w:t>Contents</w:t>
          </w:r>
          <w:r>
            <w:fldChar w:fldCharType="begin"/>
          </w:r>
          <w:r>
            <w:instrText xml:space="preserve"> TOC \o "1-3" \h \z \u </w:instrText>
          </w:r>
          <w:r>
            <w:fldChar w:fldCharType="separate"/>
          </w:r>
        </w:p>
        <w:p w14:paraId="7264A782" w14:textId="68FA078F" w:rsidR="00513ABF" w:rsidRDefault="00851DB1">
          <w:pPr>
            <w:pStyle w:val="TOC1"/>
            <w:tabs>
              <w:tab w:val="right" w:leader="dot" w:pos="10790"/>
            </w:tabs>
            <w:rPr>
              <w:rFonts w:eastAsiaTheme="minorEastAsia"/>
              <w:noProof/>
              <w:kern w:val="2"/>
              <w14:ligatures w14:val="standardContextual"/>
            </w:rPr>
          </w:pPr>
          <w:hyperlink w:anchor="_Toc142762342" w:history="1">
            <w:r w:rsidR="00513ABF" w:rsidRPr="00D10E74">
              <w:rPr>
                <w:rStyle w:val="Hyperlink"/>
                <w:noProof/>
              </w:rPr>
              <w:t>SUMMARY</w:t>
            </w:r>
            <w:r w:rsidR="00513ABF">
              <w:rPr>
                <w:noProof/>
                <w:webHidden/>
              </w:rPr>
              <w:tab/>
            </w:r>
            <w:r w:rsidR="00513ABF">
              <w:rPr>
                <w:noProof/>
                <w:webHidden/>
              </w:rPr>
              <w:fldChar w:fldCharType="begin"/>
            </w:r>
            <w:r w:rsidR="00513ABF">
              <w:rPr>
                <w:noProof/>
                <w:webHidden/>
              </w:rPr>
              <w:instrText xml:space="preserve"> PAGEREF _Toc142762342 \h </w:instrText>
            </w:r>
            <w:r w:rsidR="00513ABF">
              <w:rPr>
                <w:noProof/>
                <w:webHidden/>
              </w:rPr>
            </w:r>
            <w:r w:rsidR="00513ABF">
              <w:rPr>
                <w:noProof/>
                <w:webHidden/>
              </w:rPr>
              <w:fldChar w:fldCharType="separate"/>
            </w:r>
            <w:r w:rsidR="00513ABF">
              <w:rPr>
                <w:noProof/>
                <w:webHidden/>
              </w:rPr>
              <w:t>2</w:t>
            </w:r>
            <w:r w:rsidR="00513ABF">
              <w:rPr>
                <w:noProof/>
                <w:webHidden/>
              </w:rPr>
              <w:fldChar w:fldCharType="end"/>
            </w:r>
          </w:hyperlink>
        </w:p>
        <w:p w14:paraId="1A7B0FE1" w14:textId="7D37C7E4" w:rsidR="00513ABF" w:rsidRDefault="00851DB1">
          <w:pPr>
            <w:pStyle w:val="TOC2"/>
            <w:rPr>
              <w:rFonts w:eastAsiaTheme="minorEastAsia"/>
              <w:kern w:val="2"/>
              <w14:ligatures w14:val="standardContextual"/>
            </w:rPr>
          </w:pPr>
          <w:hyperlink w:anchor="_Toc142762343" w:history="1">
            <w:r w:rsidR="00513ABF" w:rsidRPr="00D10E74">
              <w:rPr>
                <w:rStyle w:val="Hyperlink"/>
              </w:rPr>
              <w:t>I</w:t>
            </w:r>
            <w:r w:rsidR="00B46216">
              <w:rPr>
                <w:rStyle w:val="Hyperlink"/>
              </w:rPr>
              <w:t>NTRODUCTION</w:t>
            </w:r>
            <w:r w:rsidR="00513ABF">
              <w:rPr>
                <w:webHidden/>
              </w:rPr>
              <w:tab/>
            </w:r>
            <w:r w:rsidR="00513ABF">
              <w:rPr>
                <w:webHidden/>
              </w:rPr>
              <w:fldChar w:fldCharType="begin"/>
            </w:r>
            <w:r w:rsidR="00513ABF">
              <w:rPr>
                <w:webHidden/>
              </w:rPr>
              <w:instrText xml:space="preserve"> PAGEREF _Toc142762343 \h </w:instrText>
            </w:r>
            <w:r w:rsidR="00513ABF">
              <w:rPr>
                <w:webHidden/>
              </w:rPr>
            </w:r>
            <w:r w:rsidR="00513ABF">
              <w:rPr>
                <w:webHidden/>
              </w:rPr>
              <w:fldChar w:fldCharType="separate"/>
            </w:r>
            <w:r w:rsidR="00513ABF">
              <w:rPr>
                <w:webHidden/>
              </w:rPr>
              <w:t>4</w:t>
            </w:r>
            <w:r w:rsidR="00513ABF">
              <w:rPr>
                <w:webHidden/>
              </w:rPr>
              <w:fldChar w:fldCharType="end"/>
            </w:r>
          </w:hyperlink>
        </w:p>
        <w:p w14:paraId="7E1CE2B5" w14:textId="3DA5D260" w:rsidR="00513ABF" w:rsidRDefault="00851DB1">
          <w:pPr>
            <w:pStyle w:val="TOC3"/>
            <w:rPr>
              <w:rFonts w:eastAsiaTheme="minorEastAsia"/>
              <w:noProof/>
              <w:kern w:val="2"/>
              <w14:ligatures w14:val="standardContextual"/>
            </w:rPr>
          </w:pPr>
          <w:hyperlink w:anchor="_Toc142762344" w:history="1">
            <w:r w:rsidR="005867B3" w:rsidRPr="00D10E74">
              <w:rPr>
                <w:rStyle w:val="Hyperlink"/>
                <w:noProof/>
              </w:rPr>
              <w:t>About Moffat-Bay Lodge</w:t>
            </w:r>
            <w:r w:rsidR="005867B3">
              <w:rPr>
                <w:noProof/>
                <w:webHidden/>
              </w:rPr>
              <w:tab/>
            </w:r>
            <w:r w:rsidR="00513ABF">
              <w:rPr>
                <w:noProof/>
                <w:webHidden/>
              </w:rPr>
              <w:fldChar w:fldCharType="begin"/>
            </w:r>
            <w:r w:rsidR="00513ABF">
              <w:rPr>
                <w:noProof/>
                <w:webHidden/>
              </w:rPr>
              <w:instrText xml:space="preserve"> PAGEREF _Toc142762344 \h </w:instrText>
            </w:r>
            <w:r w:rsidR="00513ABF">
              <w:rPr>
                <w:noProof/>
                <w:webHidden/>
              </w:rPr>
            </w:r>
            <w:r w:rsidR="00513ABF">
              <w:rPr>
                <w:noProof/>
                <w:webHidden/>
              </w:rPr>
              <w:fldChar w:fldCharType="separate"/>
            </w:r>
            <w:r w:rsidR="005867B3">
              <w:rPr>
                <w:noProof/>
                <w:webHidden/>
              </w:rPr>
              <w:t>4</w:t>
            </w:r>
            <w:r w:rsidR="00513ABF">
              <w:rPr>
                <w:noProof/>
                <w:webHidden/>
              </w:rPr>
              <w:fldChar w:fldCharType="end"/>
            </w:r>
          </w:hyperlink>
        </w:p>
        <w:p w14:paraId="35322DE5" w14:textId="0973A794" w:rsidR="00513ABF" w:rsidRDefault="00851DB1">
          <w:pPr>
            <w:pStyle w:val="TOC3"/>
            <w:rPr>
              <w:rFonts w:eastAsiaTheme="minorEastAsia"/>
              <w:noProof/>
              <w:kern w:val="2"/>
              <w14:ligatures w14:val="standardContextual"/>
            </w:rPr>
          </w:pPr>
          <w:hyperlink w:anchor="_Toc142762345" w:history="1">
            <w:r w:rsidR="005867B3" w:rsidRPr="00D10E74">
              <w:rPr>
                <w:rStyle w:val="Hyperlink"/>
                <w:noProof/>
              </w:rPr>
              <w:t>Website Objectives</w:t>
            </w:r>
            <w:r w:rsidR="005867B3">
              <w:rPr>
                <w:noProof/>
                <w:webHidden/>
              </w:rPr>
              <w:tab/>
            </w:r>
            <w:r w:rsidR="00513ABF">
              <w:rPr>
                <w:noProof/>
                <w:webHidden/>
              </w:rPr>
              <w:fldChar w:fldCharType="begin"/>
            </w:r>
            <w:r w:rsidR="00513ABF">
              <w:rPr>
                <w:noProof/>
                <w:webHidden/>
              </w:rPr>
              <w:instrText xml:space="preserve"> PAGEREF _Toc142762345 \h </w:instrText>
            </w:r>
            <w:r w:rsidR="00513ABF">
              <w:rPr>
                <w:noProof/>
                <w:webHidden/>
              </w:rPr>
            </w:r>
            <w:r w:rsidR="00513ABF">
              <w:rPr>
                <w:noProof/>
                <w:webHidden/>
              </w:rPr>
              <w:fldChar w:fldCharType="separate"/>
            </w:r>
            <w:r w:rsidR="005867B3">
              <w:rPr>
                <w:noProof/>
                <w:webHidden/>
              </w:rPr>
              <w:t>4</w:t>
            </w:r>
            <w:r w:rsidR="00513ABF">
              <w:rPr>
                <w:noProof/>
                <w:webHidden/>
              </w:rPr>
              <w:fldChar w:fldCharType="end"/>
            </w:r>
          </w:hyperlink>
        </w:p>
        <w:p w14:paraId="611772A5" w14:textId="60CA1A78" w:rsidR="00513ABF" w:rsidRDefault="00851DB1">
          <w:pPr>
            <w:pStyle w:val="TOC2"/>
            <w:rPr>
              <w:rFonts w:eastAsiaTheme="minorEastAsia"/>
              <w:kern w:val="2"/>
              <w14:ligatures w14:val="standardContextual"/>
            </w:rPr>
          </w:pPr>
          <w:hyperlink w:anchor="_Toc142762346" w:history="1">
            <w:r w:rsidR="00B46216">
              <w:rPr>
                <w:rStyle w:val="Hyperlink"/>
              </w:rPr>
              <w:t>TERMINOLOGY</w:t>
            </w:r>
            <w:r w:rsidR="00513ABF">
              <w:rPr>
                <w:webHidden/>
              </w:rPr>
              <w:tab/>
            </w:r>
            <w:r w:rsidR="00513ABF">
              <w:rPr>
                <w:webHidden/>
              </w:rPr>
              <w:fldChar w:fldCharType="begin"/>
            </w:r>
            <w:r w:rsidR="00513ABF">
              <w:rPr>
                <w:webHidden/>
              </w:rPr>
              <w:instrText xml:space="preserve"> PAGEREF _Toc142762346 \h </w:instrText>
            </w:r>
            <w:r w:rsidR="00513ABF">
              <w:rPr>
                <w:webHidden/>
              </w:rPr>
            </w:r>
            <w:r w:rsidR="00513ABF">
              <w:rPr>
                <w:webHidden/>
              </w:rPr>
              <w:fldChar w:fldCharType="separate"/>
            </w:r>
            <w:r w:rsidR="00513ABF">
              <w:rPr>
                <w:webHidden/>
              </w:rPr>
              <w:t>6</w:t>
            </w:r>
            <w:r w:rsidR="00513ABF">
              <w:rPr>
                <w:webHidden/>
              </w:rPr>
              <w:fldChar w:fldCharType="end"/>
            </w:r>
          </w:hyperlink>
        </w:p>
        <w:p w14:paraId="5B961695" w14:textId="12961FF4" w:rsidR="00513ABF" w:rsidRDefault="00851DB1">
          <w:pPr>
            <w:pStyle w:val="TOC2"/>
            <w:rPr>
              <w:rFonts w:eastAsiaTheme="minorEastAsia"/>
              <w:kern w:val="2"/>
              <w14:ligatures w14:val="standardContextual"/>
            </w:rPr>
          </w:pPr>
          <w:hyperlink w:anchor="_Toc142762347" w:history="1">
            <w:r w:rsidR="00513ABF" w:rsidRPr="00D10E74">
              <w:rPr>
                <w:rStyle w:val="Hyperlink"/>
              </w:rPr>
              <w:t>USER PERSONAS</w:t>
            </w:r>
            <w:r w:rsidR="00513ABF">
              <w:rPr>
                <w:webHidden/>
              </w:rPr>
              <w:tab/>
            </w:r>
            <w:r w:rsidR="00513ABF">
              <w:rPr>
                <w:webHidden/>
              </w:rPr>
              <w:fldChar w:fldCharType="begin"/>
            </w:r>
            <w:r w:rsidR="00513ABF">
              <w:rPr>
                <w:webHidden/>
              </w:rPr>
              <w:instrText xml:space="preserve"> PAGEREF _Toc142762347 \h </w:instrText>
            </w:r>
            <w:r w:rsidR="00513ABF">
              <w:rPr>
                <w:webHidden/>
              </w:rPr>
            </w:r>
            <w:r w:rsidR="00513ABF">
              <w:rPr>
                <w:webHidden/>
              </w:rPr>
              <w:fldChar w:fldCharType="separate"/>
            </w:r>
            <w:r w:rsidR="00513ABF">
              <w:rPr>
                <w:webHidden/>
              </w:rPr>
              <w:t>8</w:t>
            </w:r>
            <w:r w:rsidR="00513ABF">
              <w:rPr>
                <w:webHidden/>
              </w:rPr>
              <w:fldChar w:fldCharType="end"/>
            </w:r>
          </w:hyperlink>
        </w:p>
        <w:p w14:paraId="27ED2886" w14:textId="3A73CE01" w:rsidR="00513ABF" w:rsidRDefault="00851DB1">
          <w:pPr>
            <w:pStyle w:val="TOC3"/>
            <w:rPr>
              <w:rFonts w:eastAsiaTheme="minorEastAsia"/>
              <w:noProof/>
              <w:kern w:val="2"/>
              <w14:ligatures w14:val="standardContextual"/>
            </w:rPr>
          </w:pPr>
          <w:hyperlink w:anchor="_Toc142762348" w:history="1">
            <w:r w:rsidR="00513ABF" w:rsidRPr="00D10E74">
              <w:rPr>
                <w:rStyle w:val="Hyperlink"/>
                <w:noProof/>
              </w:rPr>
              <w:t>Persona 1: Sarah</w:t>
            </w:r>
            <w:r w:rsidR="00513ABF">
              <w:rPr>
                <w:noProof/>
                <w:webHidden/>
              </w:rPr>
              <w:tab/>
            </w:r>
            <w:r w:rsidR="00513ABF">
              <w:rPr>
                <w:noProof/>
                <w:webHidden/>
              </w:rPr>
              <w:fldChar w:fldCharType="begin"/>
            </w:r>
            <w:r w:rsidR="00513ABF">
              <w:rPr>
                <w:noProof/>
                <w:webHidden/>
              </w:rPr>
              <w:instrText xml:space="preserve"> PAGEREF _Toc142762348 \h </w:instrText>
            </w:r>
            <w:r w:rsidR="00513ABF">
              <w:rPr>
                <w:noProof/>
                <w:webHidden/>
              </w:rPr>
            </w:r>
            <w:r w:rsidR="00513ABF">
              <w:rPr>
                <w:noProof/>
                <w:webHidden/>
              </w:rPr>
              <w:fldChar w:fldCharType="separate"/>
            </w:r>
            <w:r w:rsidR="00513ABF">
              <w:rPr>
                <w:noProof/>
                <w:webHidden/>
              </w:rPr>
              <w:t>8</w:t>
            </w:r>
            <w:r w:rsidR="00513ABF">
              <w:rPr>
                <w:noProof/>
                <w:webHidden/>
              </w:rPr>
              <w:fldChar w:fldCharType="end"/>
            </w:r>
          </w:hyperlink>
        </w:p>
        <w:p w14:paraId="503860B7" w14:textId="28A7C177" w:rsidR="00513ABF" w:rsidRDefault="00851DB1">
          <w:pPr>
            <w:pStyle w:val="TOC3"/>
            <w:rPr>
              <w:rFonts w:eastAsiaTheme="minorEastAsia"/>
              <w:noProof/>
              <w:kern w:val="2"/>
              <w14:ligatures w14:val="standardContextual"/>
            </w:rPr>
          </w:pPr>
          <w:hyperlink w:anchor="_Toc142762349" w:history="1">
            <w:r w:rsidR="00513ABF" w:rsidRPr="00D10E74">
              <w:rPr>
                <w:rStyle w:val="Hyperlink"/>
                <w:noProof/>
              </w:rPr>
              <w:t>Persona 2: Nicole and Tyler</w:t>
            </w:r>
            <w:r w:rsidR="00513ABF">
              <w:rPr>
                <w:noProof/>
                <w:webHidden/>
              </w:rPr>
              <w:tab/>
            </w:r>
            <w:r w:rsidR="00513ABF">
              <w:rPr>
                <w:noProof/>
                <w:webHidden/>
              </w:rPr>
              <w:fldChar w:fldCharType="begin"/>
            </w:r>
            <w:r w:rsidR="00513ABF">
              <w:rPr>
                <w:noProof/>
                <w:webHidden/>
              </w:rPr>
              <w:instrText xml:space="preserve"> PAGEREF _Toc142762349 \h </w:instrText>
            </w:r>
            <w:r w:rsidR="00513ABF">
              <w:rPr>
                <w:noProof/>
                <w:webHidden/>
              </w:rPr>
            </w:r>
            <w:r w:rsidR="00513ABF">
              <w:rPr>
                <w:noProof/>
                <w:webHidden/>
              </w:rPr>
              <w:fldChar w:fldCharType="separate"/>
            </w:r>
            <w:r w:rsidR="00513ABF">
              <w:rPr>
                <w:noProof/>
                <w:webHidden/>
              </w:rPr>
              <w:t>9</w:t>
            </w:r>
            <w:r w:rsidR="00513ABF">
              <w:rPr>
                <w:noProof/>
                <w:webHidden/>
              </w:rPr>
              <w:fldChar w:fldCharType="end"/>
            </w:r>
          </w:hyperlink>
        </w:p>
        <w:p w14:paraId="1DE323A0" w14:textId="66C2B891" w:rsidR="00513ABF" w:rsidRDefault="00851DB1">
          <w:pPr>
            <w:pStyle w:val="TOC3"/>
            <w:rPr>
              <w:rFonts w:eastAsiaTheme="minorEastAsia"/>
              <w:noProof/>
              <w:kern w:val="2"/>
              <w14:ligatures w14:val="standardContextual"/>
            </w:rPr>
          </w:pPr>
          <w:hyperlink w:anchor="_Toc142762350" w:history="1">
            <w:r w:rsidR="00513ABF" w:rsidRPr="00D10E74">
              <w:rPr>
                <w:rStyle w:val="Hyperlink"/>
                <w:noProof/>
              </w:rPr>
              <w:t>Persona 3: James</w:t>
            </w:r>
            <w:r w:rsidR="00513ABF">
              <w:rPr>
                <w:noProof/>
                <w:webHidden/>
              </w:rPr>
              <w:tab/>
            </w:r>
            <w:r w:rsidR="00513ABF">
              <w:rPr>
                <w:noProof/>
                <w:webHidden/>
              </w:rPr>
              <w:fldChar w:fldCharType="begin"/>
            </w:r>
            <w:r w:rsidR="00513ABF">
              <w:rPr>
                <w:noProof/>
                <w:webHidden/>
              </w:rPr>
              <w:instrText xml:space="preserve"> PAGEREF _Toc142762350 \h </w:instrText>
            </w:r>
            <w:r w:rsidR="00513ABF">
              <w:rPr>
                <w:noProof/>
                <w:webHidden/>
              </w:rPr>
            </w:r>
            <w:r w:rsidR="00513ABF">
              <w:rPr>
                <w:noProof/>
                <w:webHidden/>
              </w:rPr>
              <w:fldChar w:fldCharType="separate"/>
            </w:r>
            <w:r w:rsidR="00513ABF">
              <w:rPr>
                <w:noProof/>
                <w:webHidden/>
              </w:rPr>
              <w:t>10</w:t>
            </w:r>
            <w:r w:rsidR="00513ABF">
              <w:rPr>
                <w:noProof/>
                <w:webHidden/>
              </w:rPr>
              <w:fldChar w:fldCharType="end"/>
            </w:r>
          </w:hyperlink>
        </w:p>
        <w:p w14:paraId="2DDA6E1E" w14:textId="3D5C254C" w:rsidR="00513ABF" w:rsidRDefault="00851DB1">
          <w:pPr>
            <w:pStyle w:val="TOC2"/>
            <w:rPr>
              <w:rFonts w:eastAsiaTheme="minorEastAsia"/>
              <w:kern w:val="2"/>
              <w14:ligatures w14:val="standardContextual"/>
            </w:rPr>
          </w:pPr>
          <w:hyperlink w:anchor="_Toc142762351" w:history="1">
            <w:r w:rsidR="00513ABF" w:rsidRPr="00D10E74">
              <w:rPr>
                <w:rStyle w:val="Hyperlink"/>
              </w:rPr>
              <w:t>USER STORIES</w:t>
            </w:r>
            <w:r w:rsidR="00513ABF">
              <w:rPr>
                <w:webHidden/>
              </w:rPr>
              <w:tab/>
            </w:r>
            <w:r w:rsidR="00513ABF">
              <w:rPr>
                <w:webHidden/>
              </w:rPr>
              <w:fldChar w:fldCharType="begin"/>
            </w:r>
            <w:r w:rsidR="00513ABF">
              <w:rPr>
                <w:webHidden/>
              </w:rPr>
              <w:instrText xml:space="preserve"> PAGEREF _Toc142762351 \h </w:instrText>
            </w:r>
            <w:r w:rsidR="00513ABF">
              <w:rPr>
                <w:webHidden/>
              </w:rPr>
            </w:r>
            <w:r w:rsidR="00513ABF">
              <w:rPr>
                <w:webHidden/>
              </w:rPr>
              <w:fldChar w:fldCharType="separate"/>
            </w:r>
            <w:r w:rsidR="00513ABF">
              <w:rPr>
                <w:webHidden/>
              </w:rPr>
              <w:t>11</w:t>
            </w:r>
            <w:r w:rsidR="00513ABF">
              <w:rPr>
                <w:webHidden/>
              </w:rPr>
              <w:fldChar w:fldCharType="end"/>
            </w:r>
          </w:hyperlink>
        </w:p>
        <w:p w14:paraId="2FBF4932" w14:textId="4C44E2EF" w:rsidR="00513ABF" w:rsidRDefault="00851DB1">
          <w:pPr>
            <w:pStyle w:val="TOC3"/>
            <w:rPr>
              <w:rFonts w:eastAsiaTheme="minorEastAsia"/>
              <w:noProof/>
              <w:kern w:val="2"/>
              <w14:ligatures w14:val="standardContextual"/>
            </w:rPr>
          </w:pPr>
          <w:hyperlink w:anchor="_Toc142762352" w:history="1">
            <w:r w:rsidR="00513ABF" w:rsidRPr="00D10E74">
              <w:rPr>
                <w:rStyle w:val="Hyperlink"/>
                <w:noProof/>
              </w:rPr>
              <w:t>User Stories 1: Sarah</w:t>
            </w:r>
            <w:r w:rsidR="00513ABF">
              <w:rPr>
                <w:noProof/>
                <w:webHidden/>
              </w:rPr>
              <w:tab/>
            </w:r>
            <w:r w:rsidR="00513ABF">
              <w:rPr>
                <w:noProof/>
                <w:webHidden/>
              </w:rPr>
              <w:fldChar w:fldCharType="begin"/>
            </w:r>
            <w:r w:rsidR="00513ABF">
              <w:rPr>
                <w:noProof/>
                <w:webHidden/>
              </w:rPr>
              <w:instrText xml:space="preserve"> PAGEREF _Toc142762352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5867C3E7" w14:textId="01D06821" w:rsidR="00513ABF" w:rsidRDefault="00851DB1">
          <w:pPr>
            <w:pStyle w:val="TOC3"/>
            <w:rPr>
              <w:rFonts w:eastAsiaTheme="minorEastAsia"/>
              <w:noProof/>
              <w:kern w:val="2"/>
              <w14:ligatures w14:val="standardContextual"/>
            </w:rPr>
          </w:pPr>
          <w:hyperlink w:anchor="_Toc142762353" w:history="1">
            <w:r w:rsidR="00B840F2">
              <w:rPr>
                <w:rStyle w:val="Hyperlink"/>
                <w:noProof/>
              </w:rPr>
              <w:t>U</w:t>
            </w:r>
            <w:r w:rsidR="00513ABF" w:rsidRPr="00D10E74">
              <w:rPr>
                <w:rStyle w:val="Hyperlink"/>
                <w:noProof/>
              </w:rPr>
              <w:t xml:space="preserve">ser </w:t>
            </w:r>
            <w:r w:rsidR="00B840F2">
              <w:rPr>
                <w:rStyle w:val="Hyperlink"/>
                <w:noProof/>
              </w:rPr>
              <w:t>S</w:t>
            </w:r>
            <w:r w:rsidR="00513ABF" w:rsidRPr="00D10E74">
              <w:rPr>
                <w:rStyle w:val="Hyperlink"/>
                <w:noProof/>
              </w:rPr>
              <w:t>tories 2: Nicole and Tyler</w:t>
            </w:r>
            <w:r w:rsidR="00513ABF">
              <w:rPr>
                <w:noProof/>
                <w:webHidden/>
              </w:rPr>
              <w:tab/>
            </w:r>
            <w:r w:rsidR="00513ABF">
              <w:rPr>
                <w:noProof/>
                <w:webHidden/>
              </w:rPr>
              <w:fldChar w:fldCharType="begin"/>
            </w:r>
            <w:r w:rsidR="00513ABF">
              <w:rPr>
                <w:noProof/>
                <w:webHidden/>
              </w:rPr>
              <w:instrText xml:space="preserve"> PAGEREF _Toc142762353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1FD34C5D" w14:textId="01801009" w:rsidR="00513ABF" w:rsidRDefault="00851DB1">
          <w:pPr>
            <w:pStyle w:val="TOC3"/>
            <w:rPr>
              <w:rFonts w:eastAsiaTheme="minorEastAsia"/>
              <w:noProof/>
              <w:kern w:val="2"/>
              <w14:ligatures w14:val="standardContextual"/>
            </w:rPr>
          </w:pPr>
          <w:hyperlink w:anchor="_Toc142762354" w:history="1">
            <w:r w:rsidR="00B840F2">
              <w:rPr>
                <w:rStyle w:val="Hyperlink"/>
                <w:noProof/>
              </w:rPr>
              <w:t>U</w:t>
            </w:r>
            <w:r w:rsidR="00513ABF" w:rsidRPr="00D10E74">
              <w:rPr>
                <w:rStyle w:val="Hyperlink"/>
                <w:noProof/>
              </w:rPr>
              <w:t xml:space="preserve">ser </w:t>
            </w:r>
            <w:r w:rsidR="00B840F2">
              <w:rPr>
                <w:rStyle w:val="Hyperlink"/>
                <w:noProof/>
              </w:rPr>
              <w:t>S</w:t>
            </w:r>
            <w:r w:rsidR="00513ABF" w:rsidRPr="00D10E74">
              <w:rPr>
                <w:rStyle w:val="Hyperlink"/>
                <w:noProof/>
              </w:rPr>
              <w:t>tories 3: James</w:t>
            </w:r>
            <w:r w:rsidR="00513ABF">
              <w:rPr>
                <w:noProof/>
                <w:webHidden/>
              </w:rPr>
              <w:tab/>
            </w:r>
            <w:r w:rsidR="00513ABF">
              <w:rPr>
                <w:noProof/>
                <w:webHidden/>
              </w:rPr>
              <w:fldChar w:fldCharType="begin"/>
            </w:r>
            <w:r w:rsidR="00513ABF">
              <w:rPr>
                <w:noProof/>
                <w:webHidden/>
              </w:rPr>
              <w:instrText xml:space="preserve"> PAGEREF _Toc142762354 \h </w:instrText>
            </w:r>
            <w:r w:rsidR="00513ABF">
              <w:rPr>
                <w:noProof/>
                <w:webHidden/>
              </w:rPr>
            </w:r>
            <w:r w:rsidR="00513ABF">
              <w:rPr>
                <w:noProof/>
                <w:webHidden/>
              </w:rPr>
              <w:fldChar w:fldCharType="separate"/>
            </w:r>
            <w:r w:rsidR="00513ABF">
              <w:rPr>
                <w:noProof/>
                <w:webHidden/>
              </w:rPr>
              <w:t>12</w:t>
            </w:r>
            <w:r w:rsidR="00513ABF">
              <w:rPr>
                <w:noProof/>
                <w:webHidden/>
              </w:rPr>
              <w:fldChar w:fldCharType="end"/>
            </w:r>
          </w:hyperlink>
        </w:p>
        <w:p w14:paraId="08253E4A" w14:textId="3285E015" w:rsidR="00513ABF" w:rsidRDefault="00851DB1">
          <w:pPr>
            <w:pStyle w:val="TOC2"/>
            <w:rPr>
              <w:rFonts w:eastAsiaTheme="minorEastAsia"/>
              <w:kern w:val="2"/>
              <w14:ligatures w14:val="standardContextual"/>
            </w:rPr>
          </w:pPr>
          <w:hyperlink w:anchor="_Toc142762355" w:history="1">
            <w:r w:rsidR="00513ABF" w:rsidRPr="00D10E74">
              <w:rPr>
                <w:rStyle w:val="Hyperlink"/>
              </w:rPr>
              <w:t>SCOPE OF WORK (SOW) ESTIMATIONS</w:t>
            </w:r>
            <w:r w:rsidR="00513ABF">
              <w:rPr>
                <w:webHidden/>
              </w:rPr>
              <w:tab/>
            </w:r>
            <w:r w:rsidR="00513ABF">
              <w:rPr>
                <w:webHidden/>
              </w:rPr>
              <w:fldChar w:fldCharType="begin"/>
            </w:r>
            <w:r w:rsidR="00513ABF">
              <w:rPr>
                <w:webHidden/>
              </w:rPr>
              <w:instrText xml:space="preserve"> PAGEREF _Toc142762355 \h </w:instrText>
            </w:r>
            <w:r w:rsidR="00513ABF">
              <w:rPr>
                <w:webHidden/>
              </w:rPr>
            </w:r>
            <w:r w:rsidR="00513ABF">
              <w:rPr>
                <w:webHidden/>
              </w:rPr>
              <w:fldChar w:fldCharType="separate"/>
            </w:r>
            <w:r w:rsidR="00513ABF">
              <w:rPr>
                <w:webHidden/>
              </w:rPr>
              <w:t>13</w:t>
            </w:r>
            <w:r w:rsidR="00513ABF">
              <w:rPr>
                <w:webHidden/>
              </w:rPr>
              <w:fldChar w:fldCharType="end"/>
            </w:r>
          </w:hyperlink>
        </w:p>
        <w:p w14:paraId="17D360B2" w14:textId="15623D0E" w:rsidR="00513ABF" w:rsidRDefault="00851DB1">
          <w:pPr>
            <w:pStyle w:val="TOC3"/>
            <w:rPr>
              <w:rFonts w:eastAsiaTheme="minorEastAsia"/>
              <w:noProof/>
              <w:kern w:val="2"/>
              <w14:ligatures w14:val="standardContextual"/>
            </w:rPr>
          </w:pPr>
          <w:hyperlink w:anchor="_Toc142762356" w:history="1">
            <w:r w:rsidR="00513ABF" w:rsidRPr="00D10E74">
              <w:rPr>
                <w:rStyle w:val="Hyperlink"/>
                <w:noProof/>
              </w:rPr>
              <w:t>Mockups and planning:</w:t>
            </w:r>
            <w:r w:rsidR="00513ABF">
              <w:rPr>
                <w:noProof/>
                <w:webHidden/>
              </w:rPr>
              <w:tab/>
            </w:r>
            <w:r w:rsidR="00513ABF">
              <w:rPr>
                <w:noProof/>
                <w:webHidden/>
              </w:rPr>
              <w:fldChar w:fldCharType="begin"/>
            </w:r>
            <w:r w:rsidR="00513ABF">
              <w:rPr>
                <w:noProof/>
                <w:webHidden/>
              </w:rPr>
              <w:instrText xml:space="preserve"> PAGEREF _Toc142762356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23314EE7" w14:textId="65CDFEC9" w:rsidR="00513ABF" w:rsidRDefault="00851DB1">
          <w:pPr>
            <w:pStyle w:val="TOC3"/>
            <w:rPr>
              <w:rFonts w:eastAsiaTheme="minorEastAsia"/>
              <w:noProof/>
              <w:kern w:val="2"/>
              <w14:ligatures w14:val="standardContextual"/>
            </w:rPr>
          </w:pPr>
          <w:hyperlink w:anchor="_Toc142762357" w:history="1">
            <w:r w:rsidR="00513ABF" w:rsidRPr="00D10E74">
              <w:rPr>
                <w:rStyle w:val="Hyperlink"/>
                <w:noProof/>
              </w:rPr>
              <w:t>Frontend Development:</w:t>
            </w:r>
            <w:r w:rsidR="00513ABF">
              <w:rPr>
                <w:noProof/>
                <w:webHidden/>
              </w:rPr>
              <w:tab/>
            </w:r>
            <w:r w:rsidR="00513ABF">
              <w:rPr>
                <w:noProof/>
                <w:webHidden/>
              </w:rPr>
              <w:fldChar w:fldCharType="begin"/>
            </w:r>
            <w:r w:rsidR="00513ABF">
              <w:rPr>
                <w:noProof/>
                <w:webHidden/>
              </w:rPr>
              <w:instrText xml:space="preserve"> PAGEREF _Toc142762357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5ACBD46" w14:textId="54CEDA8D" w:rsidR="00513ABF" w:rsidRDefault="00851DB1">
          <w:pPr>
            <w:pStyle w:val="TOC3"/>
            <w:rPr>
              <w:rFonts w:eastAsiaTheme="minorEastAsia"/>
              <w:noProof/>
              <w:kern w:val="2"/>
              <w14:ligatures w14:val="standardContextual"/>
            </w:rPr>
          </w:pPr>
          <w:hyperlink w:anchor="_Toc142762358" w:history="1">
            <w:r w:rsidR="00513ABF" w:rsidRPr="00D10E74">
              <w:rPr>
                <w:rStyle w:val="Hyperlink"/>
                <w:noProof/>
              </w:rPr>
              <w:t>Backend Development:</w:t>
            </w:r>
            <w:r w:rsidR="00513ABF">
              <w:rPr>
                <w:noProof/>
                <w:webHidden/>
              </w:rPr>
              <w:tab/>
            </w:r>
            <w:r w:rsidR="00513ABF">
              <w:rPr>
                <w:noProof/>
                <w:webHidden/>
              </w:rPr>
              <w:fldChar w:fldCharType="begin"/>
            </w:r>
            <w:r w:rsidR="00513ABF">
              <w:rPr>
                <w:noProof/>
                <w:webHidden/>
              </w:rPr>
              <w:instrText xml:space="preserve"> PAGEREF _Toc142762358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EE5F99A" w14:textId="783C7C14" w:rsidR="00513ABF" w:rsidRDefault="00851DB1">
          <w:pPr>
            <w:pStyle w:val="TOC3"/>
            <w:rPr>
              <w:rFonts w:eastAsiaTheme="minorEastAsia"/>
              <w:noProof/>
              <w:kern w:val="2"/>
              <w14:ligatures w14:val="standardContextual"/>
            </w:rPr>
          </w:pPr>
          <w:hyperlink w:anchor="_Toc142762359" w:history="1">
            <w:r w:rsidR="00513ABF" w:rsidRPr="00D10E74">
              <w:rPr>
                <w:rStyle w:val="Hyperlink"/>
                <w:noProof/>
              </w:rPr>
              <w:t>Database Design and Setup:</w:t>
            </w:r>
            <w:r w:rsidR="00513ABF">
              <w:rPr>
                <w:noProof/>
                <w:webHidden/>
              </w:rPr>
              <w:tab/>
            </w:r>
            <w:r w:rsidR="00513ABF">
              <w:rPr>
                <w:noProof/>
                <w:webHidden/>
              </w:rPr>
              <w:fldChar w:fldCharType="begin"/>
            </w:r>
            <w:r w:rsidR="00513ABF">
              <w:rPr>
                <w:noProof/>
                <w:webHidden/>
              </w:rPr>
              <w:instrText xml:space="preserve"> PAGEREF _Toc142762359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17A55440" w14:textId="1217A8E6" w:rsidR="00513ABF" w:rsidRDefault="00851DB1">
          <w:pPr>
            <w:pStyle w:val="TOC3"/>
            <w:rPr>
              <w:rFonts w:eastAsiaTheme="minorEastAsia"/>
              <w:noProof/>
              <w:kern w:val="2"/>
              <w14:ligatures w14:val="standardContextual"/>
            </w:rPr>
          </w:pPr>
          <w:hyperlink w:anchor="_Toc142762360" w:history="1">
            <w:r w:rsidR="00513ABF" w:rsidRPr="00D10E74">
              <w:rPr>
                <w:rStyle w:val="Hyperlink"/>
                <w:noProof/>
              </w:rPr>
              <w:t>Integration and Testing</w:t>
            </w:r>
            <w:r w:rsidR="00513ABF">
              <w:rPr>
                <w:noProof/>
                <w:webHidden/>
              </w:rPr>
              <w:tab/>
            </w:r>
            <w:r w:rsidR="00513ABF">
              <w:rPr>
                <w:noProof/>
                <w:webHidden/>
              </w:rPr>
              <w:fldChar w:fldCharType="begin"/>
            </w:r>
            <w:r w:rsidR="00513ABF">
              <w:rPr>
                <w:noProof/>
                <w:webHidden/>
              </w:rPr>
              <w:instrText xml:space="preserve"> PAGEREF _Toc142762360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3C9DE3C8" w14:textId="53AE67D3" w:rsidR="00513ABF" w:rsidRDefault="00851DB1">
          <w:pPr>
            <w:pStyle w:val="TOC3"/>
            <w:rPr>
              <w:rFonts w:eastAsiaTheme="minorEastAsia"/>
              <w:noProof/>
              <w:kern w:val="2"/>
              <w14:ligatures w14:val="standardContextual"/>
            </w:rPr>
          </w:pPr>
          <w:hyperlink w:anchor="_Toc142762361" w:history="1">
            <w:r w:rsidR="00513ABF" w:rsidRPr="00D10E74">
              <w:rPr>
                <w:rStyle w:val="Hyperlink"/>
                <w:noProof/>
              </w:rPr>
              <w:t>Deployment and Launch</w:t>
            </w:r>
            <w:r w:rsidR="00513ABF">
              <w:rPr>
                <w:noProof/>
                <w:webHidden/>
              </w:rPr>
              <w:tab/>
            </w:r>
            <w:r w:rsidR="00513ABF">
              <w:rPr>
                <w:noProof/>
                <w:webHidden/>
              </w:rPr>
              <w:fldChar w:fldCharType="begin"/>
            </w:r>
            <w:r w:rsidR="00513ABF">
              <w:rPr>
                <w:noProof/>
                <w:webHidden/>
              </w:rPr>
              <w:instrText xml:space="preserve"> PAGEREF _Toc142762361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DD6CD22" w:rsidR="00114118" w:rsidRPr="004048B0" w:rsidRDefault="00114118"/>
    <w:tbl>
      <w:tblPr>
        <w:tblW w:w="10800" w:type="dxa"/>
        <w:tblLayout w:type="fixed"/>
        <w:tblLook w:val="0600" w:firstRow="0" w:lastRow="0" w:firstColumn="0" w:lastColumn="0" w:noHBand="1" w:noVBand="1"/>
      </w:tblPr>
      <w:tblGrid>
        <w:gridCol w:w="2970"/>
        <w:gridCol w:w="7830"/>
      </w:tblGrid>
      <w:tr w:rsidR="0015336E" w:rsidRPr="004048B0" w14:paraId="1FD4C242" w14:textId="77777777" w:rsidTr="00EA1A20">
        <w:trPr>
          <w:trHeight w:val="432"/>
        </w:trPr>
        <w:tc>
          <w:tcPr>
            <w:tcW w:w="2970" w:type="dxa"/>
            <w:vMerge w:val="restart"/>
          </w:tcPr>
          <w:p w14:paraId="4A11E37C" w14:textId="30002D21" w:rsidR="00C209E9" w:rsidRDefault="00C209E9" w:rsidP="003F3DEB">
            <w:pPr>
              <w:rPr>
                <w:noProof/>
                <w:lang w:eastAsia="en-AU"/>
              </w:rPr>
            </w:pPr>
          </w:p>
          <w:p w14:paraId="3057F5BC" w14:textId="11D01432" w:rsidR="00C209E9" w:rsidRDefault="00C209E9" w:rsidP="003F3DEB">
            <w:pPr>
              <w:rPr>
                <w:noProof/>
                <w:lang w:eastAsia="en-AU"/>
              </w:rPr>
            </w:pPr>
            <w:r w:rsidRPr="004048B0">
              <w:rPr>
                <w:noProof/>
                <w:lang w:eastAsia="en-AU"/>
              </w:rPr>
              <w:drawing>
                <wp:anchor distT="0" distB="0" distL="114300" distR="114300" simplePos="0" relativeHeight="251709439" behindDoc="0" locked="0" layoutInCell="1" allowOverlap="1" wp14:anchorId="5936625F" wp14:editId="1CBAB0BF">
                  <wp:simplePos x="0" y="0"/>
                  <wp:positionH relativeFrom="column">
                    <wp:posOffset>1172</wp:posOffset>
                  </wp:positionH>
                  <wp:positionV relativeFrom="paragraph">
                    <wp:posOffset>95592</wp:posOffset>
                  </wp:positionV>
                  <wp:extent cx="1741170" cy="203835"/>
                  <wp:effectExtent l="0" t="0" r="0" b="5715"/>
                  <wp:wrapNone/>
                  <wp:docPr id="2062588749" name="Graphic 206258874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0ECEAC9E" w14:textId="523D7269" w:rsidR="003F3DEB" w:rsidRPr="003F3DEB" w:rsidRDefault="003F3DEB" w:rsidP="003F3DEB">
            <w:pPr>
              <w:rPr>
                <w:noProof/>
              </w:rPr>
            </w:pPr>
            <w:r>
              <w:rPr>
                <w:noProof/>
              </w:rPr>
              <w:drawing>
                <wp:anchor distT="0" distB="0" distL="114300" distR="114300" simplePos="0" relativeHeight="251688959" behindDoc="0" locked="0" layoutInCell="1" allowOverlap="1" wp14:anchorId="65286C9F" wp14:editId="124B63CB">
                  <wp:simplePos x="0" y="0"/>
                  <wp:positionH relativeFrom="column">
                    <wp:posOffset>1905</wp:posOffset>
                  </wp:positionH>
                  <wp:positionV relativeFrom="paragraph">
                    <wp:posOffset>286358</wp:posOffset>
                  </wp:positionV>
                  <wp:extent cx="1748790" cy="2623185"/>
                  <wp:effectExtent l="0" t="0" r="3810" b="5715"/>
                  <wp:wrapThrough wrapText="bothSides">
                    <wp:wrapPolygon edited="0">
                      <wp:start x="0" y="0"/>
                      <wp:lineTo x="0" y="21490"/>
                      <wp:lineTo x="21412" y="21490"/>
                      <wp:lineTo x="21412" y="0"/>
                      <wp:lineTo x="0" y="0"/>
                    </wp:wrapPolygon>
                  </wp:wrapThrough>
                  <wp:docPr id="1939115727" name="Picture 5" descr="Legs of person in pink pants, black shoes on wooden boat on lake with fall forested and snow-capped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727" name="Picture 1939115727" descr="Legs of person in pink pants, black shoes on wooden boat on lake with fall forested and snow-capped mounta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8790" cy="2623185"/>
                          </a:xfrm>
                          <a:prstGeom prst="rect">
                            <a:avLst/>
                          </a:prstGeom>
                        </pic:spPr>
                      </pic:pic>
                    </a:graphicData>
                  </a:graphic>
                </wp:anchor>
              </w:drawing>
            </w:r>
            <w:r w:rsidRPr="004048B0">
              <w:rPr>
                <w:noProof/>
                <w:lang w:eastAsia="en-AU"/>
              </w:rPr>
              <w:drawing>
                <wp:anchor distT="0" distB="0" distL="114300" distR="114300" simplePos="0" relativeHeight="251691007" behindDoc="0" locked="0" layoutInCell="1" allowOverlap="1" wp14:anchorId="1DA49FB5" wp14:editId="6A5AC3B0">
                  <wp:simplePos x="0" y="0"/>
                  <wp:positionH relativeFrom="column">
                    <wp:posOffset>-18747</wp:posOffset>
                  </wp:positionH>
                  <wp:positionV relativeFrom="paragraph">
                    <wp:posOffset>3098414</wp:posOffset>
                  </wp:positionV>
                  <wp:extent cx="1741170" cy="203835"/>
                  <wp:effectExtent l="0" t="0" r="0" b="5715"/>
                  <wp:wrapThrough wrapText="bothSides">
                    <wp:wrapPolygon edited="0">
                      <wp:start x="0" y="0"/>
                      <wp:lineTo x="0" y="20187"/>
                      <wp:lineTo x="21269" y="20187"/>
                      <wp:lineTo x="21269" y="0"/>
                      <wp:lineTo x="0" y="0"/>
                    </wp:wrapPolygon>
                  </wp:wrapThrough>
                  <wp:docPr id="205569593" name="Graphic 20556959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3" behindDoc="0" locked="0" layoutInCell="1" allowOverlap="1" wp14:anchorId="6790C7F9" wp14:editId="5D2927C1">
                  <wp:simplePos x="0" y="0"/>
                  <wp:positionH relativeFrom="column">
                    <wp:posOffset>-19050</wp:posOffset>
                  </wp:positionH>
                  <wp:positionV relativeFrom="paragraph">
                    <wp:posOffset>3513096</wp:posOffset>
                  </wp:positionV>
                  <wp:extent cx="1755140" cy="1840230"/>
                  <wp:effectExtent l="0" t="0" r="0" b="7620"/>
                  <wp:wrapThrough wrapText="bothSides">
                    <wp:wrapPolygon edited="0">
                      <wp:start x="0" y="0"/>
                      <wp:lineTo x="0" y="21466"/>
                      <wp:lineTo x="21334" y="21466"/>
                      <wp:lineTo x="21334" y="0"/>
                      <wp:lineTo x="0" y="0"/>
                    </wp:wrapPolygon>
                  </wp:wrapThrough>
                  <wp:docPr id="1715945286" name="Picture 6" descr="Father standing with child on shoulders outdoors, looking across water in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5286" name="Picture 1715945286" descr="Father standing with child on shoulders outdoors, looking across water in bay"/>
                          <pic:cNvPicPr/>
                        </pic:nvPicPr>
                        <pic:blipFill rotWithShape="1">
                          <a:blip r:embed="rId21" cstate="print">
                            <a:extLst>
                              <a:ext uri="{28A0092B-C50C-407E-A947-70E740481C1C}">
                                <a14:useLocalDpi xmlns:a14="http://schemas.microsoft.com/office/drawing/2010/main" val="0"/>
                              </a:ext>
                            </a:extLst>
                          </a:blip>
                          <a:srcRect l="36403"/>
                          <a:stretch/>
                        </pic:blipFill>
                        <pic:spPr bwMode="auto">
                          <a:xfrm>
                            <a:off x="0" y="0"/>
                            <a:ext cx="1755140" cy="1840230"/>
                          </a:xfrm>
                          <a:prstGeom prst="rect">
                            <a:avLst/>
                          </a:prstGeom>
                          <a:ln>
                            <a:noFill/>
                          </a:ln>
                          <a:extLst>
                            <a:ext uri="{53640926-AAD7-44D8-BBD7-CCE9431645EC}">
                              <a14:shadowObscured xmlns:a14="http://schemas.microsoft.com/office/drawing/2010/main"/>
                            </a:ext>
                          </a:extLst>
                        </pic:spPr>
                      </pic:pic>
                    </a:graphicData>
                  </a:graphic>
                </wp:anchor>
              </w:drawing>
            </w:r>
            <w:r w:rsidRPr="004048B0">
              <w:rPr>
                <w:noProof/>
                <w:lang w:eastAsia="en-AU"/>
              </w:rPr>
              <w:drawing>
                <wp:anchor distT="0" distB="0" distL="114300" distR="114300" simplePos="0" relativeHeight="251693055" behindDoc="0" locked="0" layoutInCell="1" allowOverlap="1" wp14:anchorId="5247B9B8" wp14:editId="0FA4F596">
                  <wp:simplePos x="0" y="0"/>
                  <wp:positionH relativeFrom="column">
                    <wp:posOffset>7620</wp:posOffset>
                  </wp:positionH>
                  <wp:positionV relativeFrom="paragraph">
                    <wp:posOffset>5550784</wp:posOffset>
                  </wp:positionV>
                  <wp:extent cx="1741170" cy="203835"/>
                  <wp:effectExtent l="0" t="0" r="0" b="5715"/>
                  <wp:wrapThrough wrapText="bothSides">
                    <wp:wrapPolygon edited="0">
                      <wp:start x="0" y="0"/>
                      <wp:lineTo x="0" y="20187"/>
                      <wp:lineTo x="21269" y="20187"/>
                      <wp:lineTo x="21269" y="0"/>
                      <wp:lineTo x="0" y="0"/>
                    </wp:wrapPolygon>
                  </wp:wrapThrough>
                  <wp:docPr id="1846984184" name="Graphic 18469841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79" behindDoc="0" locked="0" layoutInCell="1" allowOverlap="1" wp14:anchorId="5866B7FE" wp14:editId="4547D543">
                  <wp:simplePos x="0" y="0"/>
                  <wp:positionH relativeFrom="column">
                    <wp:posOffset>-1270</wp:posOffset>
                  </wp:positionH>
                  <wp:positionV relativeFrom="paragraph">
                    <wp:posOffset>5964528</wp:posOffset>
                  </wp:positionV>
                  <wp:extent cx="1747601" cy="1948070"/>
                  <wp:effectExtent l="0" t="0" r="5080" b="0"/>
                  <wp:wrapThrough wrapText="bothSides">
                    <wp:wrapPolygon edited="0">
                      <wp:start x="0" y="0"/>
                      <wp:lineTo x="0" y="21339"/>
                      <wp:lineTo x="21427" y="21339"/>
                      <wp:lineTo x="21427" y="0"/>
                      <wp:lineTo x="0" y="0"/>
                    </wp:wrapPolygon>
                  </wp:wrapThrough>
                  <wp:docPr id="991200068" name="Picture 7" descr="Lakeside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068" name="Picture 991200068" descr="Lakeside cabin"/>
                          <pic:cNvPicPr/>
                        </pic:nvPicPr>
                        <pic:blipFill rotWithShape="1">
                          <a:blip r:embed="rId22" cstate="print">
                            <a:extLst>
                              <a:ext uri="{28A0092B-C50C-407E-A947-70E740481C1C}">
                                <a14:useLocalDpi xmlns:a14="http://schemas.microsoft.com/office/drawing/2010/main" val="0"/>
                              </a:ext>
                            </a:extLst>
                          </a:blip>
                          <a:srcRect l="3442" r="36785"/>
                          <a:stretch/>
                        </pic:blipFill>
                        <pic:spPr bwMode="auto">
                          <a:xfrm>
                            <a:off x="0" y="0"/>
                            <a:ext cx="1747601" cy="1948070"/>
                          </a:xfrm>
                          <a:prstGeom prst="rect">
                            <a:avLst/>
                          </a:prstGeom>
                          <a:ln>
                            <a:noFill/>
                          </a:ln>
                          <a:extLst>
                            <a:ext uri="{53640926-AAD7-44D8-BBD7-CCE9431645EC}">
                              <a14:shadowObscured xmlns:a14="http://schemas.microsoft.com/office/drawing/2010/main"/>
                            </a:ext>
                          </a:extLst>
                        </pic:spPr>
                      </pic:pic>
                    </a:graphicData>
                  </a:graphic>
                </wp:anchor>
              </w:drawing>
            </w:r>
          </w:p>
          <w:p w14:paraId="0AFAF048" w14:textId="1A5B1ABC" w:rsidR="003F3DEB" w:rsidRPr="003F3DEB" w:rsidRDefault="00C209E9" w:rsidP="003F3DEB">
            <w:r w:rsidRPr="004048B0">
              <w:rPr>
                <w:noProof/>
                <w:lang w:eastAsia="en-AU"/>
              </w:rPr>
              <w:drawing>
                <wp:anchor distT="0" distB="0" distL="114300" distR="114300" simplePos="0" relativeHeight="251703295" behindDoc="0" locked="0" layoutInCell="1" allowOverlap="1" wp14:anchorId="111195AC" wp14:editId="0088C694">
                  <wp:simplePos x="0" y="0"/>
                  <wp:positionH relativeFrom="column">
                    <wp:posOffset>3712</wp:posOffset>
                  </wp:positionH>
                  <wp:positionV relativeFrom="paragraph">
                    <wp:posOffset>7929001</wp:posOffset>
                  </wp:positionV>
                  <wp:extent cx="1741170" cy="203835"/>
                  <wp:effectExtent l="0" t="0" r="0" b="5715"/>
                  <wp:wrapThrough wrapText="bothSides">
                    <wp:wrapPolygon edited="0">
                      <wp:start x="0" y="0"/>
                      <wp:lineTo x="0" y="20187"/>
                      <wp:lineTo x="21269" y="20187"/>
                      <wp:lineTo x="21269" y="0"/>
                      <wp:lineTo x="0" y="0"/>
                    </wp:wrapPolygon>
                  </wp:wrapThrough>
                  <wp:docPr id="345025884" name="Graphic 3450258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648B4DD4" w14:textId="77777777" w:rsidR="003F3DEB" w:rsidRPr="003F3DEB" w:rsidRDefault="003F3DEB" w:rsidP="003F3DEB"/>
          <w:p w14:paraId="79662F02" w14:textId="00828F2A" w:rsidR="002D38CC" w:rsidRDefault="002D38CC" w:rsidP="003F3DEB"/>
          <w:p w14:paraId="4369B8A3" w14:textId="77777777" w:rsidR="002D38CC" w:rsidRDefault="002D38CC" w:rsidP="003F3DEB"/>
          <w:p w14:paraId="3AF60250" w14:textId="73B00982" w:rsidR="002D38CC" w:rsidRDefault="002D38CC" w:rsidP="003F3DEB">
            <w:r w:rsidRPr="004048B0">
              <w:rPr>
                <w:noProof/>
                <w:lang w:eastAsia="en-AU"/>
              </w:rPr>
              <w:drawing>
                <wp:anchor distT="0" distB="0" distL="114300" distR="114300" simplePos="0" relativeHeight="251711487" behindDoc="0" locked="0" layoutInCell="1" allowOverlap="1" wp14:anchorId="3060780F" wp14:editId="7F4E6EBD">
                  <wp:simplePos x="0" y="0"/>
                  <wp:positionH relativeFrom="column">
                    <wp:posOffset>48</wp:posOffset>
                  </wp:positionH>
                  <wp:positionV relativeFrom="paragraph">
                    <wp:posOffset>110051</wp:posOffset>
                  </wp:positionV>
                  <wp:extent cx="1741170" cy="203835"/>
                  <wp:effectExtent l="0" t="0" r="0" b="5715"/>
                  <wp:wrapNone/>
                  <wp:docPr id="410601503" name="Graphic 41060150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48613FE5" w14:textId="6A0262C1" w:rsidR="003F3DEB" w:rsidRPr="003F3DEB" w:rsidRDefault="007D38AF" w:rsidP="003F3DEB">
            <w:r>
              <w:rPr>
                <w:noProof/>
              </w:rPr>
              <w:drawing>
                <wp:anchor distT="0" distB="0" distL="114300" distR="114300" simplePos="0" relativeHeight="251697151" behindDoc="0" locked="0" layoutInCell="1" allowOverlap="1" wp14:anchorId="60D1E582" wp14:editId="70E78FB9">
                  <wp:simplePos x="0" y="0"/>
                  <wp:positionH relativeFrom="column">
                    <wp:posOffset>-4445</wp:posOffset>
                  </wp:positionH>
                  <wp:positionV relativeFrom="paragraph">
                    <wp:posOffset>335225</wp:posOffset>
                  </wp:positionV>
                  <wp:extent cx="1741170" cy="3215005"/>
                  <wp:effectExtent l="0" t="0" r="0" b="4445"/>
                  <wp:wrapThrough wrapText="bothSides">
                    <wp:wrapPolygon edited="0">
                      <wp:start x="0" y="0"/>
                      <wp:lineTo x="0" y="21502"/>
                      <wp:lineTo x="21269" y="21502"/>
                      <wp:lineTo x="21269" y="0"/>
                      <wp:lineTo x="0" y="0"/>
                    </wp:wrapPolygon>
                  </wp:wrapThrough>
                  <wp:docPr id="2128219656" name="Picture 8" descr="Sailboat sailing out, with a mountai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9656" name="Picture 2128219656" descr="Sailboat sailing out, with a mountain in the background"/>
                          <pic:cNvPicPr/>
                        </pic:nvPicPr>
                        <pic:blipFill rotWithShape="1">
                          <a:blip r:embed="rId23" cstate="print">
                            <a:extLst>
                              <a:ext uri="{28A0092B-C50C-407E-A947-70E740481C1C}">
                                <a14:useLocalDpi xmlns:a14="http://schemas.microsoft.com/office/drawing/2010/main" val="0"/>
                              </a:ext>
                            </a:extLst>
                          </a:blip>
                          <a:srcRect l="33412" r="30525"/>
                          <a:stretch/>
                        </pic:blipFill>
                        <pic:spPr bwMode="auto">
                          <a:xfrm>
                            <a:off x="0" y="0"/>
                            <a:ext cx="1741170" cy="3215005"/>
                          </a:xfrm>
                          <a:prstGeom prst="rect">
                            <a:avLst/>
                          </a:prstGeom>
                          <a:ln>
                            <a:noFill/>
                          </a:ln>
                          <a:extLst>
                            <a:ext uri="{53640926-AAD7-44D8-BBD7-CCE9431645EC}">
                              <a14:shadowObscured xmlns:a14="http://schemas.microsoft.com/office/drawing/2010/main"/>
                            </a:ext>
                          </a:extLst>
                        </pic:spPr>
                      </pic:pic>
                    </a:graphicData>
                  </a:graphic>
                </wp:anchor>
              </w:drawing>
            </w:r>
          </w:p>
          <w:p w14:paraId="19F4D729" w14:textId="6B27DF57" w:rsidR="003F3DEB" w:rsidRPr="003F3DEB" w:rsidRDefault="002D38CC" w:rsidP="003F3DEB">
            <w:r w:rsidRPr="004048B0">
              <w:rPr>
                <w:noProof/>
                <w:lang w:eastAsia="en-AU"/>
              </w:rPr>
              <w:drawing>
                <wp:anchor distT="0" distB="0" distL="114300" distR="114300" simplePos="0" relativeHeight="251696127" behindDoc="0" locked="0" layoutInCell="1" allowOverlap="1" wp14:anchorId="7931B42F" wp14:editId="43C9A43C">
                  <wp:simplePos x="0" y="0"/>
                  <wp:positionH relativeFrom="column">
                    <wp:posOffset>3223</wp:posOffset>
                  </wp:positionH>
                  <wp:positionV relativeFrom="paragraph">
                    <wp:posOffset>3598203</wp:posOffset>
                  </wp:positionV>
                  <wp:extent cx="1741170" cy="203835"/>
                  <wp:effectExtent l="0" t="0" r="0" b="5715"/>
                  <wp:wrapThrough wrapText="bothSides">
                    <wp:wrapPolygon edited="0">
                      <wp:start x="0" y="0"/>
                      <wp:lineTo x="0" y="20187"/>
                      <wp:lineTo x="21269" y="20187"/>
                      <wp:lineTo x="21269" y="0"/>
                      <wp:lineTo x="0" y="0"/>
                    </wp:wrapPolygon>
                  </wp:wrapThrough>
                  <wp:docPr id="596224879" name="Graphic 5962248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273EF2" w:rsidRPr="004048B0">
              <w:rPr>
                <w:noProof/>
                <w:lang w:eastAsia="en-AU"/>
              </w:rPr>
              <w:drawing>
                <wp:anchor distT="0" distB="0" distL="114300" distR="114300" simplePos="0" relativeHeight="251707391" behindDoc="0" locked="0" layoutInCell="1" allowOverlap="1" wp14:anchorId="553F9C43" wp14:editId="060B791A">
                  <wp:simplePos x="0" y="0"/>
                  <wp:positionH relativeFrom="column">
                    <wp:posOffset>-2540</wp:posOffset>
                  </wp:positionH>
                  <wp:positionV relativeFrom="paragraph">
                    <wp:posOffset>5872480</wp:posOffset>
                  </wp:positionV>
                  <wp:extent cx="1741170" cy="203835"/>
                  <wp:effectExtent l="0" t="0" r="0" b="5715"/>
                  <wp:wrapThrough wrapText="bothSides">
                    <wp:wrapPolygon edited="0">
                      <wp:start x="0" y="0"/>
                      <wp:lineTo x="0" y="20187"/>
                      <wp:lineTo x="21269" y="20187"/>
                      <wp:lineTo x="21269" y="0"/>
                      <wp:lineTo x="0" y="0"/>
                    </wp:wrapPolygon>
                  </wp:wrapThrough>
                  <wp:docPr id="1319853634" name="Graphic 13198536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7D38AF">
              <w:rPr>
                <w:noProof/>
              </w:rPr>
              <w:drawing>
                <wp:anchor distT="0" distB="0" distL="114300" distR="114300" simplePos="0" relativeHeight="251699199" behindDoc="0" locked="0" layoutInCell="1" allowOverlap="1" wp14:anchorId="4AE92471" wp14:editId="6BABB76F">
                  <wp:simplePos x="0" y="0"/>
                  <wp:positionH relativeFrom="column">
                    <wp:posOffset>-1270</wp:posOffset>
                  </wp:positionH>
                  <wp:positionV relativeFrom="paragraph">
                    <wp:posOffset>3983272</wp:posOffset>
                  </wp:positionV>
                  <wp:extent cx="1738630" cy="1677670"/>
                  <wp:effectExtent l="0" t="0" r="0" b="0"/>
                  <wp:wrapThrough wrapText="bothSides">
                    <wp:wrapPolygon edited="0">
                      <wp:start x="0" y="0"/>
                      <wp:lineTo x="0" y="21338"/>
                      <wp:lineTo x="21300" y="21338"/>
                      <wp:lineTo x="21300" y="0"/>
                      <wp:lineTo x="0" y="0"/>
                    </wp:wrapPolygon>
                  </wp:wrapThrough>
                  <wp:docPr id="1620379124" name="Picture 9" descr="Staff at a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9124" name="Picture 1620379124" descr="Staff at a restaurant"/>
                          <pic:cNvPicPr/>
                        </pic:nvPicPr>
                        <pic:blipFill rotWithShape="1">
                          <a:blip r:embed="rId24" cstate="print">
                            <a:extLst>
                              <a:ext uri="{28A0092B-C50C-407E-A947-70E740481C1C}">
                                <a14:useLocalDpi xmlns:a14="http://schemas.microsoft.com/office/drawing/2010/main" val="0"/>
                              </a:ext>
                            </a:extLst>
                          </a:blip>
                          <a:srcRect r="30890"/>
                          <a:stretch/>
                        </pic:blipFill>
                        <pic:spPr bwMode="auto">
                          <a:xfrm>
                            <a:off x="0" y="0"/>
                            <a:ext cx="1738630" cy="1677670"/>
                          </a:xfrm>
                          <a:prstGeom prst="rect">
                            <a:avLst/>
                          </a:prstGeom>
                          <a:ln>
                            <a:noFill/>
                          </a:ln>
                          <a:extLst>
                            <a:ext uri="{53640926-AAD7-44D8-BBD7-CCE9431645EC}">
                              <a14:shadowObscured xmlns:a14="http://schemas.microsoft.com/office/drawing/2010/main"/>
                            </a:ext>
                          </a:extLst>
                        </pic:spPr>
                      </pic:pic>
                    </a:graphicData>
                  </a:graphic>
                </wp:anchor>
              </w:drawing>
            </w:r>
          </w:p>
          <w:p w14:paraId="3E8AEBD5" w14:textId="74797630" w:rsidR="003F3DEB" w:rsidRPr="003F3DEB" w:rsidRDefault="003F3DEB" w:rsidP="003F3DEB"/>
        </w:tc>
        <w:tc>
          <w:tcPr>
            <w:tcW w:w="7830" w:type="dxa"/>
          </w:tcPr>
          <w:p w14:paraId="728628B6" w14:textId="77777777" w:rsidR="0015336E" w:rsidRPr="004048B0" w:rsidRDefault="0015336E" w:rsidP="005947BE">
            <w:pPr>
              <w:rPr>
                <w:b/>
                <w:bCs/>
              </w:rPr>
            </w:pPr>
            <w:r w:rsidRPr="004048B0">
              <w:rPr>
                <w:noProof/>
                <w:lang w:eastAsia="en-AU"/>
              </w:rPr>
              <w:lastRenderedPageBreak/>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EA1A20">
        <w:trPr>
          <w:trHeight w:val="1440"/>
        </w:trPr>
        <w:tc>
          <w:tcPr>
            <w:tcW w:w="2970" w:type="dxa"/>
            <w:vMerge/>
          </w:tcPr>
          <w:p w14:paraId="402D266F" w14:textId="77777777" w:rsidR="0015336E" w:rsidRPr="004048B0" w:rsidRDefault="0015336E" w:rsidP="005947BE">
            <w:pPr>
              <w:rPr>
                <w:noProof/>
              </w:rPr>
            </w:pPr>
          </w:p>
        </w:tc>
        <w:bookmarkStart w:id="22" w:name="_Toc142751646"/>
        <w:bookmarkStart w:id="23" w:name="_Toc142762343"/>
        <w:tc>
          <w:tcPr>
            <w:tcW w:w="7830" w:type="dxa"/>
          </w:tcPr>
          <w:p w14:paraId="1F283C9B" w14:textId="77777777" w:rsidR="0015336E" w:rsidRPr="004048B0" w:rsidRDefault="00851DB1" w:rsidP="00FE44CB">
            <w:pPr>
              <w:pStyle w:val="Heading2"/>
            </w:pPr>
            <w:sdt>
              <w:sdtPr>
                <w:id w:val="-585149648"/>
                <w:placeholder>
                  <w:docPart w:val="75292CB17C704D3D918BAA189D266881"/>
                </w:placeholder>
                <w:temporary/>
                <w:showingPlcHdr/>
                <w15:appearance w15:val="hidden"/>
              </w:sdtPr>
              <w:sdtEndPr/>
              <w:sdtContent>
                <w:r w:rsidR="007366D6" w:rsidRPr="004048B0">
                  <w:t>Introduction</w:t>
                </w:r>
              </w:sdtContent>
            </w:sdt>
            <w:bookmarkEnd w:id="22"/>
            <w:bookmarkEnd w:id="23"/>
          </w:p>
        </w:tc>
      </w:tr>
      <w:tr w:rsidR="0015336E" w:rsidRPr="004048B0" w14:paraId="48C2C32D" w14:textId="77777777" w:rsidTr="0046405C">
        <w:trPr>
          <w:trHeight w:val="5850"/>
        </w:trPr>
        <w:tc>
          <w:tcPr>
            <w:tcW w:w="2970" w:type="dxa"/>
            <w:vMerge/>
          </w:tcPr>
          <w:p w14:paraId="3AC4EBA4" w14:textId="77777777" w:rsidR="0015336E" w:rsidRPr="004048B0" w:rsidRDefault="0015336E" w:rsidP="005947BE">
            <w:pPr>
              <w:rPr>
                <w:noProof/>
              </w:rPr>
            </w:pPr>
          </w:p>
        </w:tc>
        <w:tc>
          <w:tcPr>
            <w:tcW w:w="7830" w:type="dxa"/>
          </w:tcPr>
          <w:p w14:paraId="14ECBBE5" w14:textId="77777777" w:rsidR="00467875" w:rsidRDefault="00467875" w:rsidP="00EF1C89"/>
          <w:p w14:paraId="0F745E0E" w14:textId="6FE3F9FB"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r w:rsidR="00550BC0">
              <w:t xml:space="preserve"> </w:t>
            </w:r>
          </w:p>
          <w:p w14:paraId="34C458C3" w14:textId="77777777" w:rsidR="00F64B03" w:rsidRDefault="00F64B03" w:rsidP="0015336E">
            <w:pPr>
              <w:pStyle w:val="Heading3"/>
            </w:pPr>
            <w:bookmarkStart w:id="24" w:name="_Toc142671444"/>
          </w:p>
          <w:p w14:paraId="2F90C9B9" w14:textId="70487478" w:rsidR="0015336E" w:rsidRPr="004048B0" w:rsidRDefault="00302E2A" w:rsidP="0015336E">
            <w:pPr>
              <w:pStyle w:val="Heading3"/>
            </w:pPr>
            <w:bookmarkStart w:id="25" w:name="_Toc142751647"/>
            <w:bookmarkStart w:id="26" w:name="_Toc142762344"/>
            <w:r>
              <w:rPr>
                <w:caps w:val="0"/>
              </w:rPr>
              <w:t>ABOUT MOFFAT-BAY LODGE</w:t>
            </w:r>
            <w:bookmarkEnd w:id="24"/>
            <w:bookmarkEnd w:id="25"/>
            <w:bookmarkEnd w:id="26"/>
          </w:p>
          <w:p w14:paraId="7D1802E3" w14:textId="77777777" w:rsidR="0046405C" w:rsidRDefault="0046405C" w:rsidP="0015336E"/>
          <w:p w14:paraId="2E5E27D3" w14:textId="579B54FB"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40EC6186" w14:textId="77777777" w:rsidR="00F64B03" w:rsidRDefault="00F64B03" w:rsidP="00EA0EF8">
            <w:pPr>
              <w:pStyle w:val="Heading3"/>
            </w:pPr>
            <w:bookmarkStart w:id="27" w:name="_Toc142671445"/>
          </w:p>
          <w:p w14:paraId="6D2A8A63" w14:textId="5BE54869" w:rsidR="00EA0EF8" w:rsidRPr="004048B0" w:rsidRDefault="00302E2A" w:rsidP="00EA0EF8">
            <w:pPr>
              <w:pStyle w:val="Heading3"/>
            </w:pPr>
            <w:bookmarkStart w:id="28" w:name="_Toc142751648"/>
            <w:bookmarkStart w:id="29" w:name="_Toc142762345"/>
            <w:r>
              <w:rPr>
                <w:caps w:val="0"/>
              </w:rPr>
              <w:t>WEBSITE OBJECTIVES:</w:t>
            </w:r>
            <w:bookmarkEnd w:id="27"/>
            <w:bookmarkEnd w:id="28"/>
            <w:bookmarkEnd w:id="29"/>
          </w:p>
          <w:p w14:paraId="6457812D" w14:textId="77777777" w:rsidR="0046405C" w:rsidRDefault="0046405C" w:rsidP="00592DB5"/>
          <w:p w14:paraId="5B4ADBBD" w14:textId="1D33B946"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51D48E27" w14:textId="77777777" w:rsidR="0046405C" w:rsidRDefault="0046405C" w:rsidP="00592DB5"/>
          <w:p w14:paraId="4B6EA2A0" w14:textId="77777777" w:rsidR="0046405C" w:rsidRPr="0046405C" w:rsidRDefault="0046405C" w:rsidP="0046405C">
            <w:pPr>
              <w:pStyle w:val="ListParagraph"/>
            </w:pPr>
          </w:p>
          <w:p w14:paraId="6E61B17C" w14:textId="194458FF" w:rsidR="0046405C" w:rsidRPr="0046405C" w:rsidRDefault="0046405C" w:rsidP="0046405C">
            <w:pPr>
              <w:pStyle w:val="ListParagraph"/>
              <w:rPr>
                <w:b/>
                <w:bCs/>
              </w:rPr>
            </w:pPr>
          </w:p>
          <w:p w14:paraId="1D09F583" w14:textId="6FB16665"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2462239C" w:rsidR="00592DB5" w:rsidRDefault="00592DB5" w:rsidP="00592DB5"/>
          <w:p w14:paraId="29E05F82" w14:textId="2CFEC36E" w:rsidR="0015336E" w:rsidRPr="004048B0" w:rsidRDefault="00592DB5" w:rsidP="00B160F1">
            <w:pPr>
              <w:pStyle w:val="ListParagraph"/>
              <w:numPr>
                <w:ilvl w:val="0"/>
                <w:numId w:val="8"/>
              </w:numPr>
            </w:pPr>
            <w:r w:rsidRPr="00B160F1">
              <w:rPr>
                <w:b/>
                <w:bCs/>
              </w:rPr>
              <w:t>Performance and Speed</w:t>
            </w:r>
            <w:r>
              <w:t>: Optimize the website's performance to ensure swift loading times, minimizing bounce rates and enhancing user engagement.</w:t>
            </w:r>
          </w:p>
          <w:p w14:paraId="1FBCC902" w14:textId="58043527" w:rsidR="00EA0EF8" w:rsidRPr="004048B0" w:rsidRDefault="00EA0EF8" w:rsidP="00EA0EF8">
            <w:pPr>
              <w:pStyle w:val="Heading3"/>
            </w:pPr>
          </w:p>
          <w:p w14:paraId="28780FD8" w14:textId="75B0CF76"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3E8CA405" w:rsidR="00C17936" w:rsidRPr="004048B0" w:rsidRDefault="00C17936" w:rsidP="00EA0EF8"/>
        </w:tc>
      </w:tr>
      <w:tr w:rsidR="0015336E" w:rsidRPr="004048B0" w14:paraId="5E5C12EF" w14:textId="77777777" w:rsidTr="00EA1A20">
        <w:trPr>
          <w:trHeight w:val="4892"/>
        </w:trPr>
        <w:tc>
          <w:tcPr>
            <w:tcW w:w="2970" w:type="dxa"/>
            <w:vMerge/>
          </w:tcPr>
          <w:p w14:paraId="72C67268" w14:textId="77777777" w:rsidR="0015336E" w:rsidRPr="004048B0" w:rsidRDefault="0015336E" w:rsidP="005947BE">
            <w:pPr>
              <w:rPr>
                <w:noProof/>
              </w:rPr>
            </w:pPr>
          </w:p>
        </w:tc>
        <w:tc>
          <w:tcPr>
            <w:tcW w:w="7830" w:type="dxa"/>
          </w:tcPr>
          <w:p w14:paraId="421FF08C" w14:textId="415A6B79" w:rsidR="0015336E" w:rsidRPr="004048B0" w:rsidRDefault="0015336E" w:rsidP="00120EDB">
            <w:pPr>
              <w:rPr>
                <w:noProof/>
              </w:rPr>
            </w:pPr>
            <w:r w:rsidRPr="004048B0">
              <w:rPr>
                <w:noProof/>
                <w:lang w:eastAsia="en-AU"/>
              </w:rPr>
              <w:drawing>
                <wp:anchor distT="0" distB="0" distL="114300" distR="114300" simplePos="0" relativeHeight="251698175" behindDoc="0" locked="0" layoutInCell="1" allowOverlap="1" wp14:anchorId="5C690B1A" wp14:editId="4BF6980F">
                  <wp:simplePos x="0" y="0"/>
                  <wp:positionH relativeFrom="column">
                    <wp:posOffset>201764</wp:posOffset>
                  </wp:positionH>
                  <wp:positionV relativeFrom="paragraph">
                    <wp:posOffset>2678</wp:posOffset>
                  </wp:positionV>
                  <wp:extent cx="4389120" cy="3099816"/>
                  <wp:effectExtent l="0" t="0" r="0" b="5715"/>
                  <wp:wrapThrough wrapText="bothSides">
                    <wp:wrapPolygon edited="0">
                      <wp:start x="0" y="0"/>
                      <wp:lineTo x="0" y="21507"/>
                      <wp:lineTo x="21469" y="21507"/>
                      <wp:lineTo x="21469" y="0"/>
                      <wp:lineTo x="0" y="0"/>
                    </wp:wrapPolygon>
                  </wp:wrapThrough>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anchor>
              </w:drawing>
            </w:r>
          </w:p>
        </w:tc>
      </w:tr>
      <w:tr w:rsidR="0015336E" w:rsidRPr="004048B0" w14:paraId="47D1B19F" w14:textId="77777777" w:rsidTr="00EA1A20">
        <w:trPr>
          <w:trHeight w:val="576"/>
        </w:trPr>
        <w:tc>
          <w:tcPr>
            <w:tcW w:w="2970" w:type="dxa"/>
            <w:vMerge/>
          </w:tcPr>
          <w:p w14:paraId="0D4F4021" w14:textId="77777777" w:rsidR="0015336E" w:rsidRPr="004048B0" w:rsidRDefault="0015336E" w:rsidP="005947BE">
            <w:pPr>
              <w:rPr>
                <w:noProof/>
              </w:rPr>
            </w:pPr>
          </w:p>
        </w:tc>
        <w:tc>
          <w:tcPr>
            <w:tcW w:w="7830" w:type="dxa"/>
          </w:tcPr>
          <w:p w14:paraId="345BFBA5" w14:textId="2CD4E1F1" w:rsidR="0015336E" w:rsidRPr="004048B0" w:rsidRDefault="0015336E" w:rsidP="004048B0">
            <w:pPr>
              <w:pStyle w:val="Caption"/>
            </w:pPr>
          </w:p>
        </w:tc>
      </w:tr>
    </w:tbl>
    <w:p w14:paraId="529801F1" w14:textId="189EEF76"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542D8535" w14:textId="77777777" w:rsidR="006F15B0" w:rsidRDefault="006F15B0">
      <w:pPr>
        <w:spacing w:after="160" w:line="259" w:lineRule="auto"/>
      </w:pPr>
      <w:r w:rsidRPr="004048B0">
        <w:rPr>
          <w:noProof/>
          <w:lang w:eastAsia="en-AU"/>
        </w:rPr>
        <w:lastRenderedPageBreak/>
        <w:drawing>
          <wp:inline distT="0" distB="0" distL="0" distR="0" wp14:anchorId="7CCA5A70" wp14:editId="79FC72CB">
            <wp:extent cx="2286000" cy="222740"/>
            <wp:effectExtent l="0" t="0" r="0" b="6350"/>
            <wp:docPr id="30800713" name="Graphic 3080071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512A8EC" w14:textId="77777777" w:rsidR="006F15B0" w:rsidRDefault="006F15B0" w:rsidP="006F15B0">
      <w:pPr>
        <w:pStyle w:val="Heading2"/>
      </w:pPr>
      <w:bookmarkStart w:id="30" w:name="_Toc142762346"/>
      <w:r>
        <w:t>terminology</w:t>
      </w:r>
      <w:bookmarkEnd w:id="30"/>
    </w:p>
    <w:p w14:paraId="62EFEA4E" w14:textId="77777777" w:rsidR="00212320" w:rsidRDefault="00212320" w:rsidP="00212320">
      <w:pPr>
        <w:pStyle w:val="ListParagraph"/>
        <w:numPr>
          <w:ilvl w:val="0"/>
          <w:numId w:val="17"/>
        </w:numPr>
      </w:pPr>
      <w:r w:rsidRPr="00212320">
        <w:rPr>
          <w:b/>
          <w:bCs/>
        </w:rPr>
        <w:t>Scope of Work (SOW):</w:t>
      </w:r>
      <w:r>
        <w:t xml:space="preserve"> A detailed description of the tasks, features, and functionalities that the website project will encompass.</w:t>
      </w:r>
    </w:p>
    <w:p w14:paraId="28FCA38E" w14:textId="77777777" w:rsidR="00212320" w:rsidRDefault="00212320" w:rsidP="00212320"/>
    <w:p w14:paraId="7F1B43AB" w14:textId="77777777" w:rsidR="00212320" w:rsidRDefault="00212320" w:rsidP="00212320">
      <w:pPr>
        <w:pStyle w:val="ListParagraph"/>
        <w:numPr>
          <w:ilvl w:val="0"/>
          <w:numId w:val="17"/>
        </w:numPr>
      </w:pPr>
      <w:r w:rsidRPr="00212320">
        <w:rPr>
          <w:b/>
          <w:bCs/>
        </w:rPr>
        <w:t>Responsive Design:</w:t>
      </w:r>
      <w:r>
        <w:t xml:space="preserve"> Designing the website to automatically adjust its layout and content to different screen sizes and devices.</w:t>
      </w:r>
    </w:p>
    <w:p w14:paraId="53FFE318" w14:textId="77777777" w:rsidR="00212320" w:rsidRDefault="00212320" w:rsidP="00212320"/>
    <w:p w14:paraId="1AB7DFD2" w14:textId="77777777" w:rsidR="00212320" w:rsidRDefault="00212320" w:rsidP="00212320">
      <w:pPr>
        <w:pStyle w:val="ListParagraph"/>
        <w:numPr>
          <w:ilvl w:val="0"/>
          <w:numId w:val="17"/>
        </w:numPr>
      </w:pPr>
      <w:r w:rsidRPr="00212320">
        <w:rPr>
          <w:b/>
          <w:bCs/>
        </w:rPr>
        <w:t>UI/UX Design:</w:t>
      </w:r>
      <w:r>
        <w:t xml:space="preserve"> User Interface (UI) design focuses on the visual elements of the website, while User Experience (UX) design focuses on how users interact with the site.</w:t>
      </w:r>
    </w:p>
    <w:p w14:paraId="1B123570" w14:textId="77777777" w:rsidR="00212320" w:rsidRDefault="00212320" w:rsidP="00212320"/>
    <w:p w14:paraId="2498BB5E" w14:textId="77777777" w:rsidR="00212320" w:rsidRDefault="00212320" w:rsidP="00212320">
      <w:pPr>
        <w:pStyle w:val="ListParagraph"/>
        <w:numPr>
          <w:ilvl w:val="0"/>
          <w:numId w:val="17"/>
        </w:numPr>
      </w:pPr>
      <w:r w:rsidRPr="00212320">
        <w:rPr>
          <w:b/>
          <w:bCs/>
        </w:rPr>
        <w:t>Wireframes:</w:t>
      </w:r>
      <w:r>
        <w:t xml:space="preserve"> Basic visual representations of the website's layout, illustrating the placement of elements, without final design details.</w:t>
      </w:r>
    </w:p>
    <w:p w14:paraId="1258C909" w14:textId="77777777" w:rsidR="00212320" w:rsidRDefault="00212320" w:rsidP="00212320"/>
    <w:p w14:paraId="73252779" w14:textId="77777777" w:rsidR="00212320" w:rsidRDefault="00212320" w:rsidP="00212320">
      <w:pPr>
        <w:pStyle w:val="ListParagraph"/>
        <w:numPr>
          <w:ilvl w:val="0"/>
          <w:numId w:val="17"/>
        </w:numPr>
      </w:pPr>
      <w:r w:rsidRPr="00212320">
        <w:rPr>
          <w:b/>
          <w:bCs/>
        </w:rPr>
        <w:t>Mockups:</w:t>
      </w:r>
      <w:r>
        <w:t xml:space="preserve"> High-fidelity visual representations of the website's design, often including colors, typography, and imagery.</w:t>
      </w:r>
    </w:p>
    <w:p w14:paraId="7368388D" w14:textId="77777777" w:rsidR="00212320" w:rsidRDefault="00212320" w:rsidP="00212320"/>
    <w:p w14:paraId="004E7323" w14:textId="0CA948A1" w:rsidR="00212320" w:rsidRDefault="00212320" w:rsidP="00212320">
      <w:pPr>
        <w:pStyle w:val="ListParagraph"/>
        <w:numPr>
          <w:ilvl w:val="0"/>
          <w:numId w:val="17"/>
        </w:numPr>
      </w:pPr>
      <w:r w:rsidRPr="00212320">
        <w:rPr>
          <w:b/>
          <w:bCs/>
        </w:rPr>
        <w:t>Front-End Development:</w:t>
      </w:r>
      <w:r>
        <w:t xml:space="preserve"> The process of building the client-facing parts of the website using HTML, CSS, and JavaScript languages.</w:t>
      </w:r>
    </w:p>
    <w:p w14:paraId="5CA3A735" w14:textId="77777777" w:rsidR="00212320" w:rsidRDefault="00212320" w:rsidP="00212320"/>
    <w:p w14:paraId="0D527D84" w14:textId="77777777" w:rsidR="00212320" w:rsidRDefault="00212320" w:rsidP="00212320">
      <w:pPr>
        <w:pStyle w:val="ListParagraph"/>
        <w:numPr>
          <w:ilvl w:val="0"/>
          <w:numId w:val="17"/>
        </w:numPr>
      </w:pPr>
      <w:r w:rsidRPr="00AD05AC">
        <w:rPr>
          <w:b/>
          <w:bCs/>
        </w:rPr>
        <w:t>Back-End Development:</w:t>
      </w:r>
      <w:r>
        <w:t xml:space="preserve"> Developing the server-side functionality of the website, including databases, server scripting, and application logic.</w:t>
      </w:r>
    </w:p>
    <w:p w14:paraId="7626B926" w14:textId="77777777" w:rsidR="00212320" w:rsidRDefault="00212320" w:rsidP="00212320"/>
    <w:p w14:paraId="4699D0C1" w14:textId="77777777" w:rsidR="00212320" w:rsidRDefault="00212320" w:rsidP="00212320">
      <w:pPr>
        <w:pStyle w:val="ListParagraph"/>
        <w:numPr>
          <w:ilvl w:val="0"/>
          <w:numId w:val="17"/>
        </w:numPr>
      </w:pPr>
      <w:r w:rsidRPr="00AD05AC">
        <w:rPr>
          <w:b/>
          <w:bCs/>
        </w:rPr>
        <w:t>E-commerce Integration:</w:t>
      </w:r>
      <w:r>
        <w:t xml:space="preserve"> Incorporating features for online shopping, product catalog, cart, and payment processing.</w:t>
      </w:r>
    </w:p>
    <w:p w14:paraId="7B521632" w14:textId="77777777" w:rsidR="00212320" w:rsidRDefault="00212320" w:rsidP="00212320"/>
    <w:p w14:paraId="172A7926" w14:textId="77777777" w:rsidR="00212320" w:rsidRDefault="00212320" w:rsidP="00212320">
      <w:pPr>
        <w:pStyle w:val="ListParagraph"/>
        <w:numPr>
          <w:ilvl w:val="0"/>
          <w:numId w:val="17"/>
        </w:numPr>
      </w:pPr>
      <w:r w:rsidRPr="00AD05AC">
        <w:rPr>
          <w:b/>
          <w:bCs/>
        </w:rPr>
        <w:t>Domain Name:</w:t>
      </w:r>
      <w:r>
        <w:t xml:space="preserve"> The unique web address that users will use to access the website (e.g., www.example.com).</w:t>
      </w:r>
    </w:p>
    <w:p w14:paraId="53765961" w14:textId="77777777" w:rsidR="00212320" w:rsidRDefault="00212320" w:rsidP="00212320"/>
    <w:p w14:paraId="7E4FCF60" w14:textId="77777777" w:rsidR="00212320" w:rsidRDefault="00212320" w:rsidP="00212320">
      <w:pPr>
        <w:pStyle w:val="ListParagraph"/>
        <w:numPr>
          <w:ilvl w:val="0"/>
          <w:numId w:val="17"/>
        </w:numPr>
      </w:pPr>
      <w:r w:rsidRPr="00AD05AC">
        <w:rPr>
          <w:b/>
          <w:bCs/>
        </w:rPr>
        <w:t>Hosting</w:t>
      </w:r>
      <w:r>
        <w:t>: The service that stores the website's files and makes them accessible on the internet.</w:t>
      </w:r>
    </w:p>
    <w:p w14:paraId="56D3A0B7" w14:textId="77777777" w:rsidR="00212320" w:rsidRDefault="00212320" w:rsidP="00212320"/>
    <w:p w14:paraId="0FC97CA7" w14:textId="4B9D0D9E" w:rsidR="00212320" w:rsidRDefault="00212320" w:rsidP="00212320">
      <w:pPr>
        <w:pStyle w:val="ListParagraph"/>
        <w:numPr>
          <w:ilvl w:val="0"/>
          <w:numId w:val="17"/>
        </w:numPr>
      </w:pPr>
      <w:r w:rsidRPr="00AD05AC">
        <w:rPr>
          <w:b/>
          <w:bCs/>
        </w:rPr>
        <w:t>SSL Certificate</w:t>
      </w:r>
      <w:r w:rsidR="00AD05AC">
        <w:rPr>
          <w:b/>
          <w:bCs/>
        </w:rPr>
        <w:t>:</w:t>
      </w:r>
      <w:r>
        <w:t xml:space="preserve"> A security protocol that encrypts data transmitted between a user's browser and the website's server.</w:t>
      </w:r>
    </w:p>
    <w:p w14:paraId="3FBFC2EC" w14:textId="77777777" w:rsidR="00212320" w:rsidRDefault="00212320" w:rsidP="00212320"/>
    <w:p w14:paraId="3AA5B0AD" w14:textId="77777777" w:rsidR="00212320" w:rsidRDefault="00212320" w:rsidP="00212320">
      <w:pPr>
        <w:pStyle w:val="ListParagraph"/>
        <w:numPr>
          <w:ilvl w:val="0"/>
          <w:numId w:val="17"/>
        </w:numPr>
      </w:pPr>
      <w:r w:rsidRPr="00AD05AC">
        <w:rPr>
          <w:b/>
          <w:bCs/>
        </w:rPr>
        <w:t>User Registration and Authentication:</w:t>
      </w:r>
      <w:r>
        <w:t xml:space="preserve"> Allowing users to create accounts and log in to access personalized content and features.</w:t>
      </w:r>
    </w:p>
    <w:p w14:paraId="0177A7A1" w14:textId="77777777" w:rsidR="00212320" w:rsidRDefault="00212320" w:rsidP="00212320"/>
    <w:p w14:paraId="6666899A" w14:textId="77777777" w:rsidR="00212320" w:rsidRDefault="00212320" w:rsidP="00212320">
      <w:pPr>
        <w:pStyle w:val="ListParagraph"/>
        <w:numPr>
          <w:ilvl w:val="0"/>
          <w:numId w:val="17"/>
        </w:numPr>
      </w:pPr>
      <w:r w:rsidRPr="00AD05AC">
        <w:rPr>
          <w:b/>
          <w:bCs/>
        </w:rPr>
        <w:t>Analytics:</w:t>
      </w:r>
      <w:r>
        <w:t xml:space="preserve"> Collecting and analyzing data about website traffic, user behavior, and other relevant metrics.</w:t>
      </w:r>
    </w:p>
    <w:p w14:paraId="06B9C90B" w14:textId="77777777" w:rsidR="00212320" w:rsidRDefault="00212320" w:rsidP="00212320"/>
    <w:p w14:paraId="20625FBF" w14:textId="77777777" w:rsidR="00212320" w:rsidRDefault="00212320" w:rsidP="00212320">
      <w:pPr>
        <w:pStyle w:val="ListParagraph"/>
        <w:numPr>
          <w:ilvl w:val="0"/>
          <w:numId w:val="17"/>
        </w:numPr>
      </w:pPr>
      <w:r w:rsidRPr="0097113A">
        <w:rPr>
          <w:b/>
          <w:bCs/>
        </w:rPr>
        <w:t>Call to Action (CTA):</w:t>
      </w:r>
      <w:r>
        <w:t xml:space="preserve"> Prominent buttons, links, or banners designed to guide users towards specific actions, such as signing up or making a purchase.</w:t>
      </w:r>
    </w:p>
    <w:p w14:paraId="13B3EF90" w14:textId="77777777" w:rsidR="00212320" w:rsidRDefault="00212320" w:rsidP="00212320"/>
    <w:p w14:paraId="78FA2B7E" w14:textId="77777777" w:rsidR="00212320" w:rsidRDefault="00212320" w:rsidP="00212320">
      <w:pPr>
        <w:pStyle w:val="ListParagraph"/>
        <w:numPr>
          <w:ilvl w:val="0"/>
          <w:numId w:val="17"/>
        </w:numPr>
      </w:pPr>
      <w:r w:rsidRPr="0097113A">
        <w:rPr>
          <w:b/>
          <w:bCs/>
        </w:rPr>
        <w:t>Mobile Optimization:</w:t>
      </w:r>
      <w:r>
        <w:t xml:space="preserve"> Ensuring the website works well and provides a good experience on mobile devices.</w:t>
      </w:r>
    </w:p>
    <w:p w14:paraId="30638C37" w14:textId="77777777" w:rsidR="00212320" w:rsidRDefault="00212320" w:rsidP="00212320"/>
    <w:p w14:paraId="7606F52A" w14:textId="77777777" w:rsidR="00212320" w:rsidRDefault="00212320" w:rsidP="00212320">
      <w:pPr>
        <w:pStyle w:val="ListParagraph"/>
        <w:numPr>
          <w:ilvl w:val="0"/>
          <w:numId w:val="17"/>
        </w:numPr>
      </w:pPr>
      <w:r w:rsidRPr="002F5894">
        <w:rPr>
          <w:b/>
          <w:bCs/>
        </w:rPr>
        <w:t>Sitemap:</w:t>
      </w:r>
      <w:r>
        <w:t xml:space="preserve"> A visual representation of the website's structure, showing how different pages are connected.</w:t>
      </w:r>
    </w:p>
    <w:p w14:paraId="03F84EA3" w14:textId="77777777" w:rsidR="00212320" w:rsidRDefault="00212320" w:rsidP="00212320"/>
    <w:p w14:paraId="67ED78C9" w14:textId="77777777" w:rsidR="00212320" w:rsidRDefault="00212320" w:rsidP="00212320">
      <w:pPr>
        <w:pStyle w:val="ListParagraph"/>
        <w:numPr>
          <w:ilvl w:val="0"/>
          <w:numId w:val="17"/>
        </w:numPr>
      </w:pPr>
      <w:r w:rsidRPr="002F5894">
        <w:rPr>
          <w:b/>
          <w:bCs/>
        </w:rPr>
        <w:t>Project Timeline:</w:t>
      </w:r>
      <w:r>
        <w:t xml:space="preserve"> A detailed schedule outlining the different phases of the project and their respective deadlines.</w:t>
      </w:r>
    </w:p>
    <w:p w14:paraId="1C3FB25B" w14:textId="77777777" w:rsidR="00212320" w:rsidRDefault="00212320" w:rsidP="00212320"/>
    <w:p w14:paraId="52A9FFC9" w14:textId="77777777" w:rsidR="00212320" w:rsidRDefault="00212320" w:rsidP="00212320">
      <w:pPr>
        <w:pStyle w:val="ListParagraph"/>
        <w:numPr>
          <w:ilvl w:val="0"/>
          <w:numId w:val="17"/>
        </w:numPr>
      </w:pPr>
      <w:r w:rsidRPr="002F5894">
        <w:rPr>
          <w:b/>
          <w:bCs/>
        </w:rPr>
        <w:t>Milestone:</w:t>
      </w:r>
      <w:r>
        <w:t xml:space="preserve"> Significant points in the project timeline, often marked by the completion of specific tasks or goals.</w:t>
      </w:r>
    </w:p>
    <w:p w14:paraId="0F4272DA" w14:textId="77777777" w:rsidR="00212320" w:rsidRDefault="00212320" w:rsidP="00212320"/>
    <w:p w14:paraId="3F19B0CC" w14:textId="77777777" w:rsidR="0030224C" w:rsidRPr="0030224C" w:rsidRDefault="0030224C" w:rsidP="00212320">
      <w:pPr>
        <w:pStyle w:val="ListParagraph"/>
        <w:numPr>
          <w:ilvl w:val="0"/>
          <w:numId w:val="17"/>
        </w:numPr>
      </w:pPr>
      <w:r w:rsidRPr="0030224C">
        <w:rPr>
          <w:b/>
          <w:bCs/>
        </w:rPr>
        <w:t xml:space="preserve">Mobile Optimization: </w:t>
      </w:r>
      <w:r w:rsidRPr="0030224C">
        <w:t>Ensuring the website works well and provides a good experience on mobile devices.</w:t>
      </w:r>
    </w:p>
    <w:p w14:paraId="57A06025" w14:textId="77777777" w:rsidR="0030224C" w:rsidRPr="0030224C" w:rsidRDefault="0030224C" w:rsidP="0030224C">
      <w:pPr>
        <w:pStyle w:val="ListParagraph"/>
        <w:rPr>
          <w:b/>
          <w:bCs/>
        </w:rPr>
      </w:pPr>
    </w:p>
    <w:p w14:paraId="033CC408" w14:textId="790E9291" w:rsidR="00212320" w:rsidRDefault="00212320" w:rsidP="00212320">
      <w:pPr>
        <w:pStyle w:val="ListParagraph"/>
        <w:numPr>
          <w:ilvl w:val="0"/>
          <w:numId w:val="17"/>
        </w:numPr>
      </w:pPr>
      <w:r w:rsidRPr="002F5894">
        <w:rPr>
          <w:b/>
          <w:bCs/>
        </w:rPr>
        <w:t>Client Review and Approval:</w:t>
      </w:r>
      <w:r>
        <w:t xml:space="preserve"> The process where the client provides feedback on different stages of the project and approves them before moving forward.</w:t>
      </w:r>
    </w:p>
    <w:p w14:paraId="4D39082D" w14:textId="77777777" w:rsidR="00212320" w:rsidRDefault="00212320" w:rsidP="00212320"/>
    <w:p w14:paraId="1FFB72B4" w14:textId="77777777" w:rsidR="00212320" w:rsidRDefault="00212320" w:rsidP="00212320">
      <w:pPr>
        <w:pStyle w:val="ListParagraph"/>
        <w:numPr>
          <w:ilvl w:val="0"/>
          <w:numId w:val="17"/>
        </w:numPr>
      </w:pPr>
      <w:r w:rsidRPr="002F5894">
        <w:rPr>
          <w:b/>
          <w:bCs/>
        </w:rPr>
        <w:t>Project Deliverables:</w:t>
      </w:r>
      <w:r>
        <w:t xml:space="preserve"> The final products or outcomes of the project, such as the completed website, design files, documentation, etc.</w:t>
      </w:r>
    </w:p>
    <w:p w14:paraId="0C6C3165" w14:textId="77777777" w:rsidR="00212320" w:rsidRDefault="00212320" w:rsidP="00212320"/>
    <w:p w14:paraId="2DAFA68A" w14:textId="77777777" w:rsidR="00212320" w:rsidRDefault="00212320" w:rsidP="00212320">
      <w:pPr>
        <w:pStyle w:val="ListParagraph"/>
        <w:numPr>
          <w:ilvl w:val="0"/>
          <w:numId w:val="17"/>
        </w:numPr>
      </w:pPr>
      <w:r w:rsidRPr="002F5894">
        <w:rPr>
          <w:b/>
          <w:bCs/>
        </w:rPr>
        <w:t>Accessibility:</w:t>
      </w:r>
      <w:r>
        <w:t xml:space="preserve"> Ensuring that the website is usable and navigable by people with disabilities.</w:t>
      </w:r>
    </w:p>
    <w:p w14:paraId="06F01C91" w14:textId="77777777" w:rsidR="00212320" w:rsidRDefault="00212320" w:rsidP="00212320"/>
    <w:p w14:paraId="4484AD68" w14:textId="77777777" w:rsidR="00212320" w:rsidRDefault="00212320" w:rsidP="00212320">
      <w:pPr>
        <w:pStyle w:val="ListParagraph"/>
        <w:numPr>
          <w:ilvl w:val="0"/>
          <w:numId w:val="17"/>
        </w:numPr>
      </w:pPr>
      <w:r w:rsidRPr="002F5894">
        <w:rPr>
          <w:b/>
          <w:bCs/>
        </w:rPr>
        <w:t>Wireframing Tools:</w:t>
      </w:r>
      <w:r>
        <w:t xml:space="preserve"> Software used for creating visual representations of the website's layout and structure.</w:t>
      </w:r>
    </w:p>
    <w:p w14:paraId="30FD5A9B" w14:textId="77777777" w:rsidR="00212320" w:rsidRDefault="00212320" w:rsidP="00212320"/>
    <w:p w14:paraId="0289AE66" w14:textId="77777777" w:rsidR="00212320" w:rsidRDefault="00212320" w:rsidP="00212320">
      <w:pPr>
        <w:pStyle w:val="ListParagraph"/>
        <w:numPr>
          <w:ilvl w:val="0"/>
          <w:numId w:val="17"/>
        </w:numPr>
      </w:pPr>
      <w:r w:rsidRPr="002F5894">
        <w:rPr>
          <w:b/>
          <w:bCs/>
        </w:rPr>
        <w:t>Version Control:</w:t>
      </w:r>
      <w:r>
        <w:t xml:space="preserve"> Managing and tracking changes to the website's code and design files over time.</w:t>
      </w:r>
    </w:p>
    <w:p w14:paraId="15068B13" w14:textId="2595F08A" w:rsidR="00F5325F" w:rsidRDefault="00F5325F" w:rsidP="002F5894">
      <w:r>
        <w:br w:type="page"/>
      </w:r>
    </w:p>
    <w:p w14:paraId="372DB9B2" w14:textId="77777777" w:rsidR="005F350F" w:rsidRPr="004048B0" w:rsidRDefault="005F350F"/>
    <w:tbl>
      <w:tblPr>
        <w:tblW w:w="0" w:type="auto"/>
        <w:tblLook w:val="0600" w:firstRow="0" w:lastRow="0" w:firstColumn="0" w:lastColumn="0" w:noHBand="1" w:noVBand="1"/>
      </w:tblPr>
      <w:tblGrid>
        <w:gridCol w:w="10800"/>
      </w:tblGrid>
      <w:tr w:rsidR="000A47E9" w:rsidRPr="004048B0" w14:paraId="1383E59C" w14:textId="77777777" w:rsidTr="00D96806">
        <w:trPr>
          <w:trHeight w:val="432"/>
        </w:trPr>
        <w:tc>
          <w:tcPr>
            <w:tcW w:w="10800" w:type="dxa"/>
          </w:tcPr>
          <w:p w14:paraId="589627DB" w14:textId="77777777" w:rsidR="000A47E9" w:rsidRPr="004048B0" w:rsidRDefault="000A47E9" w:rsidP="00D96806">
            <w:pPr>
              <w:rPr>
                <w:noProof/>
              </w:rPr>
            </w:pPr>
            <w:r w:rsidRPr="004048B0">
              <w:rPr>
                <w:noProof/>
                <w:lang w:eastAsia="en-AU"/>
              </w:rPr>
              <w:drawing>
                <wp:inline distT="0" distB="0" distL="0" distR="0" wp14:anchorId="00108069" wp14:editId="141AE13D">
                  <wp:extent cx="2286000" cy="222740"/>
                  <wp:effectExtent l="0" t="0" r="0" b="6350"/>
                  <wp:docPr id="1947071020" name="Graphic 194707102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A47E9" w:rsidRPr="004048B0" w14:paraId="639128C3" w14:textId="77777777" w:rsidTr="00D96806">
        <w:trPr>
          <w:trHeight w:val="1440"/>
        </w:trPr>
        <w:tc>
          <w:tcPr>
            <w:tcW w:w="10800" w:type="dxa"/>
          </w:tcPr>
          <w:p w14:paraId="0517FB05" w14:textId="0934F2CC" w:rsidR="000A47E9" w:rsidRDefault="00302E2A" w:rsidP="00D96806">
            <w:pPr>
              <w:pStyle w:val="Heading2"/>
            </w:pPr>
            <w:bookmarkStart w:id="31" w:name="_Toc142751649"/>
            <w:bookmarkStart w:id="32" w:name="_Toc142762347"/>
            <w:r>
              <w:rPr>
                <w:caps w:val="0"/>
              </w:rPr>
              <w:t>USER PERSONAS</w:t>
            </w:r>
            <w:bookmarkEnd w:id="31"/>
            <w:bookmarkEnd w:id="32"/>
          </w:p>
          <w:p w14:paraId="2709AB51" w14:textId="58DACA3D" w:rsidR="00B17246" w:rsidRDefault="006063ED" w:rsidP="00C24A6F">
            <w:r>
              <w:t>Understanding the diverse needs, preferences, and behaviors of our target audience is pivotal in shaping a user-centered design and functionality for the Moffat-Bay Marina Lodge website.</w:t>
            </w:r>
            <w:r w:rsidR="00371612">
              <w:t xml:space="preserve"> This section introduces a set of user personas that represent key segments of our potential </w:t>
            </w:r>
            <w:r w:rsidR="00B17246">
              <w:t>visitors</w:t>
            </w:r>
            <w:r w:rsidR="00371612">
              <w:t>.</w:t>
            </w:r>
            <w:r w:rsidR="00B17246">
              <w:t xml:space="preserve"> By crafting these personas, we gain valuable insights into the expectations and motivations of our users, enabling us to tailor the website experience to their individual needs.</w:t>
            </w:r>
            <w:r w:rsidR="003B330E">
              <w:t xml:space="preserve"> </w:t>
            </w:r>
            <w:r w:rsidR="003B330E" w:rsidRPr="003B330E">
              <w:t>Each persona encapsulates a distinct user archetype, embodying specific goals, requirements, and usage patterns.</w:t>
            </w:r>
          </w:p>
          <w:p w14:paraId="05BD8354" w14:textId="77777777" w:rsidR="00B17246" w:rsidRDefault="00B17246" w:rsidP="00C24A6F"/>
          <w:p w14:paraId="5FFFA24C" w14:textId="33EE4B4C" w:rsidR="00C24A6F" w:rsidRDefault="002F3DC6" w:rsidP="00C24A6F">
            <w:r>
              <w:t>User personas help our development team understand the needs, goals, and behaviors of the Moffat-Bay Lodge target audience</w:t>
            </w:r>
            <w:r w:rsidR="00B67C51">
              <w:t xml:space="preserve"> </w:t>
            </w:r>
            <w:r w:rsidR="00C80228">
              <w:t xml:space="preserve">in </w:t>
            </w:r>
            <w:r w:rsidR="003B330E">
              <w:t>a more</w:t>
            </w:r>
            <w:r w:rsidR="00C80228">
              <w:t xml:space="preserve"> personal way</w:t>
            </w:r>
            <w:r>
              <w:t xml:space="preserve">. </w:t>
            </w:r>
            <w:r w:rsidR="003B330E">
              <w:t>These</w:t>
            </w:r>
            <w:r w:rsidR="00901095">
              <w:t xml:space="preserve"> personas help keep</w:t>
            </w:r>
            <w:r w:rsidR="001A7F67">
              <w:t xml:space="preserve"> our users at the forefront of our design decisions, it is as if our target users are in t</w:t>
            </w:r>
            <w:r w:rsidR="00F7007D">
              <w:t>he</w:t>
            </w:r>
            <w:r w:rsidR="001A7F67">
              <w:t xml:space="preserve"> room with us! </w:t>
            </w:r>
            <w:r w:rsidR="0024672A">
              <w:t xml:space="preserve">Each unique user persona describes the types of </w:t>
            </w:r>
            <w:r w:rsidR="00500102">
              <w:t>users</w:t>
            </w:r>
            <w:r w:rsidR="00CC07DF">
              <w:t>, their wants, needs, and goals</w:t>
            </w:r>
            <w:r w:rsidR="00500102">
              <w:t>,</w:t>
            </w:r>
            <w:r w:rsidR="00CC07DF">
              <w:t xml:space="preserve"> and provides insight into how users will interact with the</w:t>
            </w:r>
            <w:r w:rsidR="00F02291">
              <w:t xml:space="preserve"> website. Moreover</w:t>
            </w:r>
            <w:r w:rsidR="00500102">
              <w:t>,</w:t>
            </w:r>
            <w:r w:rsidR="00F02291">
              <w:t xml:space="preserve"> it </w:t>
            </w:r>
            <w:r w:rsidR="005E790F">
              <w:t xml:space="preserve">serves as </w:t>
            </w:r>
            <w:r w:rsidR="00500102">
              <w:t xml:space="preserve">a </w:t>
            </w:r>
            <w:r w:rsidR="005E790F">
              <w:t>personal road map</w:t>
            </w:r>
            <w:r w:rsidR="00F02291">
              <w:t xml:space="preserve"> into</w:t>
            </w:r>
            <w:r w:rsidR="000F4D24">
              <w:t xml:space="preserve"> what type of experience </w:t>
            </w:r>
            <w:r w:rsidR="00FB6D90">
              <w:t>the target user base is looking for. These personas in turn influence the design and functionality decisions</w:t>
            </w:r>
            <w:r w:rsidR="00CB28FB">
              <w:t xml:space="preserve"> in order to provide the best user experience possible. </w:t>
            </w:r>
          </w:p>
          <w:p w14:paraId="0416AAC8" w14:textId="77777777" w:rsidR="00FF7879" w:rsidRDefault="00FF7879" w:rsidP="00C24A6F"/>
          <w:p w14:paraId="74A26B22" w14:textId="3221B0F6" w:rsidR="00FF7879" w:rsidRPr="004048B0" w:rsidRDefault="00FF7879" w:rsidP="00FF7879">
            <w:pPr>
              <w:pStyle w:val="Heading3"/>
            </w:pPr>
            <w:bookmarkStart w:id="33" w:name="_Toc142751650"/>
            <w:bookmarkStart w:id="34" w:name="_Toc142762348"/>
            <w:r>
              <w:drawing>
                <wp:anchor distT="0" distB="0" distL="114300" distR="114300" simplePos="0" relativeHeight="251683839" behindDoc="0" locked="0" layoutInCell="1" allowOverlap="1" wp14:anchorId="15F4E533" wp14:editId="6159DFCE">
                  <wp:simplePos x="0" y="0"/>
                  <wp:positionH relativeFrom="column">
                    <wp:posOffset>-68580</wp:posOffset>
                  </wp:positionH>
                  <wp:positionV relativeFrom="paragraph">
                    <wp:posOffset>387350</wp:posOffset>
                  </wp:positionV>
                  <wp:extent cx="6858000" cy="5217795"/>
                  <wp:effectExtent l="0" t="0" r="0" b="1905"/>
                  <wp:wrapTopAndBottom/>
                  <wp:docPr id="1168736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615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217795"/>
                          </a:xfrm>
                          <a:prstGeom prst="rect">
                            <a:avLst/>
                          </a:prstGeom>
                        </pic:spPr>
                      </pic:pic>
                    </a:graphicData>
                  </a:graphic>
                </wp:anchor>
              </w:drawing>
            </w:r>
            <w:r>
              <w:t xml:space="preserve">Persona 1: </w:t>
            </w:r>
            <w:r w:rsidRPr="003F0BF8">
              <w:t>Sarah</w:t>
            </w:r>
            <w:bookmarkEnd w:id="33"/>
            <w:bookmarkEnd w:id="34"/>
          </w:p>
          <w:p w14:paraId="59777F57" w14:textId="66F9A1B6" w:rsidR="00FF7879" w:rsidRPr="004048B0" w:rsidRDefault="00FF7879" w:rsidP="00FF7879">
            <w:pPr>
              <w:pStyle w:val="Heading3"/>
            </w:pPr>
            <w:bookmarkStart w:id="35" w:name="_Toc142751651"/>
            <w:bookmarkStart w:id="36" w:name="_Toc142762349"/>
            <w:r>
              <w:lastRenderedPageBreak/>
              <w:drawing>
                <wp:anchor distT="0" distB="0" distL="114300" distR="114300" simplePos="0" relativeHeight="251685887" behindDoc="0" locked="0" layoutInCell="1" allowOverlap="1" wp14:anchorId="585D059E" wp14:editId="03AD7683">
                  <wp:simplePos x="0" y="0"/>
                  <wp:positionH relativeFrom="column">
                    <wp:posOffset>248920</wp:posOffset>
                  </wp:positionH>
                  <wp:positionV relativeFrom="paragraph">
                    <wp:posOffset>431165</wp:posOffset>
                  </wp:positionV>
                  <wp:extent cx="6102350" cy="6692265"/>
                  <wp:effectExtent l="0" t="0" r="0" b="0"/>
                  <wp:wrapTopAndBottom/>
                  <wp:docPr id="14481248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4818" name="Picture 1"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02350" cy="6692265"/>
                          </a:xfrm>
                          <a:prstGeom prst="rect">
                            <a:avLst/>
                          </a:prstGeom>
                        </pic:spPr>
                      </pic:pic>
                    </a:graphicData>
                  </a:graphic>
                  <wp14:sizeRelH relativeFrom="margin">
                    <wp14:pctWidth>0</wp14:pctWidth>
                  </wp14:sizeRelH>
                  <wp14:sizeRelV relativeFrom="margin">
                    <wp14:pctHeight>0</wp14:pctHeight>
                  </wp14:sizeRelV>
                </wp:anchor>
              </w:drawing>
            </w:r>
            <w:r>
              <w:t xml:space="preserve">Persona 2: </w:t>
            </w:r>
            <w:r w:rsidRPr="003F0BF8">
              <w:t>Nicole and Tyler</w:t>
            </w:r>
            <w:bookmarkEnd w:id="35"/>
            <w:bookmarkEnd w:id="36"/>
            <w:r w:rsidRPr="003F0BF8">
              <w:t xml:space="preserve"> </w:t>
            </w:r>
          </w:p>
          <w:p w14:paraId="460C5E79" w14:textId="489BE00E" w:rsidR="00FF7879" w:rsidRPr="00C24A6F" w:rsidRDefault="00FF7879" w:rsidP="00C24A6F"/>
        </w:tc>
      </w:tr>
      <w:tr w:rsidR="000A47E9" w:rsidRPr="004048B0" w14:paraId="5521784A" w14:textId="77777777" w:rsidTr="00467875">
        <w:trPr>
          <w:trHeight w:val="11340"/>
        </w:trPr>
        <w:tc>
          <w:tcPr>
            <w:tcW w:w="10800" w:type="dxa"/>
          </w:tcPr>
          <w:p w14:paraId="4B5EE685" w14:textId="5BE30C71" w:rsidR="00FF7879" w:rsidRPr="009858F7" w:rsidRDefault="00FF7879" w:rsidP="009858F7">
            <w:pPr>
              <w:pStyle w:val="Heading3"/>
            </w:pPr>
            <w:bookmarkStart w:id="37" w:name="_Toc142751652"/>
            <w:bookmarkStart w:id="38" w:name="_Toc142762350"/>
            <w:r>
              <w:lastRenderedPageBreak/>
              <w:drawing>
                <wp:anchor distT="0" distB="0" distL="114300" distR="114300" simplePos="0" relativeHeight="251687935" behindDoc="0" locked="0" layoutInCell="1" allowOverlap="1" wp14:anchorId="12BE4DB1" wp14:editId="29B73CD2">
                  <wp:simplePos x="0" y="0"/>
                  <wp:positionH relativeFrom="column">
                    <wp:posOffset>-68580</wp:posOffset>
                  </wp:positionH>
                  <wp:positionV relativeFrom="paragraph">
                    <wp:posOffset>388620</wp:posOffset>
                  </wp:positionV>
                  <wp:extent cx="6858000" cy="5297805"/>
                  <wp:effectExtent l="0" t="0" r="0" b="0"/>
                  <wp:wrapTopAndBottom/>
                  <wp:docPr id="953544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4909"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anchor>
              </w:drawing>
            </w:r>
            <w:r w:rsidRPr="009858F7">
              <w:t xml:space="preserve">Persona 3: </w:t>
            </w:r>
            <w:r w:rsidRPr="003F0BF8">
              <w:t>James</w:t>
            </w:r>
            <w:bookmarkEnd w:id="37"/>
            <w:bookmarkEnd w:id="38"/>
          </w:p>
          <w:p w14:paraId="1A6EDFB0" w14:textId="0904E80E" w:rsidR="00610D5A" w:rsidRPr="00610D5A" w:rsidRDefault="00610D5A" w:rsidP="00D96806">
            <w:pPr>
              <w:pStyle w:val="Heading3"/>
              <w:rPr>
                <w:b w:val="0"/>
                <w:bCs w:val="0"/>
                <w:caps w:val="0"/>
                <w:noProof w:val="0"/>
                <w:spacing w:val="0"/>
                <w:sz w:val="22"/>
                <w:szCs w:val="22"/>
              </w:rPr>
            </w:pPr>
          </w:p>
          <w:p w14:paraId="6B8429E0" w14:textId="35D9FABF" w:rsidR="000A47E9" w:rsidRPr="004048B0" w:rsidRDefault="000A47E9" w:rsidP="00D96806"/>
          <w:p w14:paraId="48476771" w14:textId="441AEAEF" w:rsidR="000A47E9" w:rsidRPr="004048B0" w:rsidRDefault="000A47E9" w:rsidP="00D96806">
            <w:r w:rsidRPr="004048B0">
              <w:t xml:space="preserve"> </w:t>
            </w:r>
          </w:p>
          <w:p w14:paraId="123AA514" w14:textId="7F81D5C7" w:rsidR="000A47E9" w:rsidRDefault="000A47E9" w:rsidP="003F0BF8"/>
          <w:p w14:paraId="3F04A1F6" w14:textId="60CCC29A" w:rsidR="003F0BF8" w:rsidRDefault="003F0BF8" w:rsidP="003F0BF8"/>
          <w:p w14:paraId="534EEC38" w14:textId="77777777" w:rsidR="00A514A2" w:rsidRDefault="00A514A2" w:rsidP="003F0BF8">
            <w:pPr>
              <w:rPr>
                <w:b/>
                <w:bCs/>
                <w:caps/>
                <w:noProof/>
                <w:spacing w:val="80"/>
                <w:sz w:val="36"/>
                <w:szCs w:val="32"/>
              </w:rPr>
            </w:pPr>
          </w:p>
          <w:p w14:paraId="20F0FE21" w14:textId="77777777" w:rsidR="00A514A2" w:rsidRDefault="00A514A2" w:rsidP="003F0BF8">
            <w:pPr>
              <w:rPr>
                <w:b/>
                <w:bCs/>
                <w:caps/>
                <w:noProof/>
                <w:spacing w:val="80"/>
                <w:sz w:val="36"/>
                <w:szCs w:val="32"/>
              </w:rPr>
            </w:pPr>
          </w:p>
          <w:p w14:paraId="28440931" w14:textId="64E9EA5B" w:rsidR="003F0BF8" w:rsidRPr="004048B0" w:rsidRDefault="003F0BF8" w:rsidP="003F0BF8"/>
        </w:tc>
      </w:tr>
    </w:tbl>
    <w:p w14:paraId="24D03A99" w14:textId="58D4B759"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10800"/>
      </w:tblGrid>
      <w:tr w:rsidR="002226AD" w:rsidRPr="004048B0" w14:paraId="19DD68FD" w14:textId="77777777" w:rsidTr="00D96806">
        <w:trPr>
          <w:trHeight w:val="432"/>
        </w:trPr>
        <w:tc>
          <w:tcPr>
            <w:tcW w:w="10800" w:type="dxa"/>
          </w:tcPr>
          <w:p w14:paraId="6457DD9B" w14:textId="77777777" w:rsidR="002226AD" w:rsidRPr="004048B0" w:rsidRDefault="002226AD" w:rsidP="00D96806">
            <w:pPr>
              <w:rPr>
                <w:noProof/>
              </w:rPr>
            </w:pPr>
            <w:r w:rsidRPr="004048B0">
              <w:rPr>
                <w:noProof/>
                <w:lang w:eastAsia="en-AU"/>
              </w:rPr>
              <w:drawing>
                <wp:inline distT="0" distB="0" distL="0" distR="0" wp14:anchorId="63B281D5" wp14:editId="522BB89F">
                  <wp:extent cx="2286000" cy="222740"/>
                  <wp:effectExtent l="0" t="0" r="0" b="6350"/>
                  <wp:docPr id="41901618" name="Graphic 4190161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2226AD" w:rsidRPr="004048B0" w14:paraId="5F37186F" w14:textId="77777777" w:rsidTr="00D96806">
        <w:trPr>
          <w:trHeight w:val="1440"/>
        </w:trPr>
        <w:tc>
          <w:tcPr>
            <w:tcW w:w="10800" w:type="dxa"/>
          </w:tcPr>
          <w:p w14:paraId="5E11780B" w14:textId="47384970" w:rsidR="002226AD" w:rsidRPr="004048B0" w:rsidRDefault="00302E2A" w:rsidP="00D96806">
            <w:pPr>
              <w:pStyle w:val="Heading2"/>
            </w:pPr>
            <w:bookmarkStart w:id="39" w:name="_Toc142751653"/>
            <w:bookmarkStart w:id="40" w:name="_Toc142762351"/>
            <w:r>
              <w:rPr>
                <w:caps w:val="0"/>
              </w:rPr>
              <w:t>USER STORIES</w:t>
            </w:r>
            <w:bookmarkEnd w:id="39"/>
            <w:bookmarkEnd w:id="40"/>
          </w:p>
        </w:tc>
      </w:tr>
      <w:tr w:rsidR="002226AD" w:rsidRPr="004048B0" w14:paraId="421A8065" w14:textId="77777777" w:rsidTr="000A47E9">
        <w:trPr>
          <w:trHeight w:val="12168"/>
        </w:trPr>
        <w:tc>
          <w:tcPr>
            <w:tcW w:w="10800" w:type="dxa"/>
          </w:tcPr>
          <w:p w14:paraId="20795A23" w14:textId="5D6DB5F1" w:rsidR="00A644A8" w:rsidRDefault="00A644A8" w:rsidP="00D96806">
            <w:pPr>
              <w:pStyle w:val="Heading3"/>
              <w:rPr>
                <w:b w:val="0"/>
                <w:bCs w:val="0"/>
                <w:caps w:val="0"/>
                <w:noProof w:val="0"/>
                <w:spacing w:val="0"/>
                <w:sz w:val="22"/>
                <w:szCs w:val="22"/>
              </w:rPr>
            </w:pPr>
          </w:p>
          <w:p w14:paraId="2647FB02" w14:textId="7F38F5EC" w:rsidR="00A644A8" w:rsidRDefault="00A644A8" w:rsidP="00A644A8">
            <w:r>
              <w:t>User stories are concise descriptions of features or functionality from the perspective of</w:t>
            </w:r>
            <w:r w:rsidR="000E74E1">
              <w:t xml:space="preserve"> our user personas. In this section, we present user stories for three distinct user groups</w:t>
            </w:r>
            <w:r w:rsidR="00253F0C">
              <w:t>: Sarah our family focused mom</w:t>
            </w:r>
            <w:r w:rsidR="00B768A4">
              <w:t xml:space="preserve"> looking for a stress </w:t>
            </w:r>
            <w:r w:rsidR="00242B71">
              <w:t>free</w:t>
            </w:r>
            <w:r w:rsidR="00B768A4">
              <w:t xml:space="preserve"> family vacation, our newlywed couple looking for </w:t>
            </w:r>
            <w:r w:rsidR="00EF72DA">
              <w:t xml:space="preserve">an Instagram worthy honeymoon retreat, and </w:t>
            </w:r>
            <w:r w:rsidR="00242B71">
              <w:t>our business professional looking to book and organize an efficient but fun corporate getaway for his team.</w:t>
            </w:r>
          </w:p>
          <w:p w14:paraId="62B18B62" w14:textId="77777777" w:rsidR="00242B71" w:rsidRDefault="00242B71" w:rsidP="00A644A8"/>
          <w:p w14:paraId="55171392" w14:textId="41D1719F" w:rsidR="00242B71" w:rsidRDefault="00242B71" w:rsidP="00A644A8">
            <w:r>
              <w:t>These user stories represent the specific needs and requirements of each group, helping us to tailor the design and functionality of the Moffat-Bay Marina Lodge website to ensure a seamless and satisfying user experience.</w:t>
            </w:r>
            <w:r w:rsidR="00A2241E">
              <w:t xml:space="preserve"> They will guide our development </w:t>
            </w:r>
            <w:r w:rsidR="000611C9">
              <w:t xml:space="preserve">process, ensuring the website caters to the needs and expectations of each user group. By addressing these requirements, we aim to create an inclusive and user-centric platform that offers value and convenience to all users. </w:t>
            </w:r>
          </w:p>
          <w:p w14:paraId="598E96CA" w14:textId="77777777" w:rsidR="00A644A8" w:rsidRPr="00A644A8" w:rsidRDefault="00A644A8" w:rsidP="00A644A8"/>
          <w:p w14:paraId="5FB13D61" w14:textId="741CFE58" w:rsidR="002226AD" w:rsidRPr="004048B0" w:rsidRDefault="00F7007D" w:rsidP="00D96806">
            <w:pPr>
              <w:pStyle w:val="Heading3"/>
            </w:pPr>
            <w:bookmarkStart w:id="41" w:name="_Toc142751654"/>
            <w:bookmarkStart w:id="42" w:name="_Toc142762352"/>
            <w:r>
              <w:t xml:space="preserve">User </w:t>
            </w:r>
            <w:r w:rsidR="000611C9">
              <w:t>Stories</w:t>
            </w:r>
            <w:r>
              <w:t xml:space="preserve"> 1: Sarah</w:t>
            </w:r>
            <w:bookmarkEnd w:id="41"/>
            <w:bookmarkEnd w:id="42"/>
          </w:p>
          <w:p w14:paraId="412937D5" w14:textId="127FCD0D" w:rsidR="0046405C" w:rsidRDefault="0046405C" w:rsidP="00D96806"/>
          <w:p w14:paraId="0E1B2BE2" w14:textId="77777777" w:rsidR="007848C9" w:rsidRDefault="007848C9" w:rsidP="007848C9">
            <w:pPr>
              <w:pStyle w:val="ListParagraph"/>
              <w:numPr>
                <w:ilvl w:val="0"/>
                <w:numId w:val="14"/>
              </w:numPr>
            </w:pPr>
            <w:r>
              <w:t>As a single mom who appreciates flexibility looking for a family vacation, I need a secure user account where I can easily log in and view/configure my reservation details. So that I can double-check or make any changes if need be.</w:t>
            </w:r>
          </w:p>
          <w:p w14:paraId="451DE2F9" w14:textId="77777777" w:rsidR="007848C9" w:rsidRDefault="007848C9" w:rsidP="007848C9"/>
          <w:p w14:paraId="436F263D" w14:textId="64CA6F54" w:rsidR="007848C9" w:rsidRDefault="007848C9" w:rsidP="007848C9">
            <w:pPr>
              <w:pStyle w:val="ListParagraph"/>
              <w:numPr>
                <w:ilvl w:val="0"/>
                <w:numId w:val="14"/>
              </w:numPr>
            </w:pPr>
            <w:r>
              <w:t xml:space="preserve">As a busy mom seeking convenience, I want to see detailed information about on-site facilities, amenities, and activities nearby. Such as restaurants and recreational activities so that I can plan our days without needing to leave the site frequently. </w:t>
            </w:r>
          </w:p>
          <w:p w14:paraId="6364AC2E" w14:textId="77777777" w:rsidR="007848C9" w:rsidRDefault="007848C9" w:rsidP="007848C9"/>
          <w:p w14:paraId="1A1AC149" w14:textId="26995528" w:rsidR="007848C9" w:rsidRDefault="007848C9" w:rsidP="007848C9">
            <w:pPr>
              <w:pStyle w:val="ListParagraph"/>
              <w:numPr>
                <w:ilvl w:val="0"/>
                <w:numId w:val="14"/>
              </w:numPr>
            </w:pPr>
            <w:r>
              <w:t xml:space="preserve">As a mom with a full plate, I want a straightforward booking process that allows me to preview the rooms and select my preferred accommodations and needs in just a few clicks. So that I can minimize frustration and stress in my planning process. </w:t>
            </w:r>
          </w:p>
          <w:p w14:paraId="04A46468" w14:textId="4BEA2D23" w:rsidR="002226AD" w:rsidRDefault="002226AD" w:rsidP="00D96806"/>
          <w:p w14:paraId="3231A1C6" w14:textId="77777777" w:rsidR="0046405C" w:rsidRPr="004048B0" w:rsidRDefault="0046405C" w:rsidP="00D96806"/>
          <w:p w14:paraId="31AC995D" w14:textId="6A6F2540" w:rsidR="002226AD" w:rsidRPr="004048B0" w:rsidRDefault="00F7007D" w:rsidP="00D96806">
            <w:pPr>
              <w:pStyle w:val="Heading3"/>
            </w:pPr>
            <w:bookmarkStart w:id="43" w:name="_Toc142751655"/>
            <w:bookmarkStart w:id="44" w:name="_Toc142762353"/>
            <w:r>
              <w:t xml:space="preserve">user stories 2: Nicole and </w:t>
            </w:r>
            <w:r w:rsidR="003D3ACD">
              <w:t>Tyler</w:t>
            </w:r>
            <w:bookmarkEnd w:id="43"/>
            <w:bookmarkEnd w:id="44"/>
            <w:r w:rsidR="002226AD" w:rsidRPr="004048B0">
              <w:t xml:space="preserve"> </w:t>
            </w:r>
          </w:p>
          <w:p w14:paraId="24B3F0CA" w14:textId="22EF0BDC" w:rsidR="002226AD" w:rsidRDefault="002226AD" w:rsidP="003F0BF8"/>
          <w:p w14:paraId="101C40F6" w14:textId="77777777" w:rsidR="003F0BF8" w:rsidRDefault="003F0BF8" w:rsidP="003F0BF8"/>
          <w:p w14:paraId="743797C3" w14:textId="77777777" w:rsidR="003D3ACD" w:rsidRDefault="003D3ACD" w:rsidP="003D3ACD">
            <w:pPr>
              <w:pStyle w:val="ListParagraph"/>
              <w:numPr>
                <w:ilvl w:val="0"/>
                <w:numId w:val="15"/>
              </w:numPr>
            </w:pPr>
            <w:r>
              <w:t>As a Newlywed couple looking for a honeymoon retreat, we need a website that will show room availability so that we can book accommodations for our stay.</w:t>
            </w:r>
          </w:p>
          <w:p w14:paraId="098CD4B1" w14:textId="77777777" w:rsidR="003D3ACD" w:rsidRDefault="003D3ACD" w:rsidP="003D3ACD"/>
          <w:p w14:paraId="13C611A6" w14:textId="42491A90" w:rsidR="003D3ACD" w:rsidRDefault="003D3ACD" w:rsidP="003D3ACD">
            <w:pPr>
              <w:pStyle w:val="ListParagraph"/>
              <w:numPr>
                <w:ilvl w:val="0"/>
                <w:numId w:val="15"/>
              </w:numPr>
            </w:pPr>
            <w:r>
              <w:t>As a Newlywed couple looking for a honeymoon retreat, we need a website that will show us nearby activities so that we can plan our honeymoon.</w:t>
            </w:r>
          </w:p>
          <w:p w14:paraId="6EF10D39" w14:textId="77777777" w:rsidR="003D3ACD" w:rsidRDefault="003D3ACD" w:rsidP="003D3ACD"/>
          <w:p w14:paraId="309FBFE2" w14:textId="7AC83DA0" w:rsidR="003D3ACD" w:rsidRDefault="003D3ACD" w:rsidP="003D3ACD">
            <w:pPr>
              <w:pStyle w:val="ListParagraph"/>
              <w:numPr>
                <w:ilvl w:val="0"/>
                <w:numId w:val="15"/>
              </w:numPr>
            </w:pPr>
            <w:r>
              <w:t xml:space="preserve">As a Newlywed couple looking for a honeymoon retreat, we need a website that we can log into and view our reservations so that we can confirm the booking and travel plans in advance. </w:t>
            </w:r>
          </w:p>
          <w:p w14:paraId="4F1E9D6F" w14:textId="77777777" w:rsidR="0046405C" w:rsidRDefault="0046405C" w:rsidP="003F0BF8"/>
          <w:p w14:paraId="2916205E" w14:textId="77777777" w:rsidR="00755DED" w:rsidRDefault="00755DED" w:rsidP="003F0BF8">
            <w:pPr>
              <w:pStyle w:val="Heading3"/>
            </w:pPr>
            <w:bookmarkStart w:id="45" w:name="_Toc142751656"/>
          </w:p>
          <w:p w14:paraId="408162F8" w14:textId="10E12A08" w:rsidR="003F0BF8" w:rsidRDefault="00F7007D" w:rsidP="003F0BF8">
            <w:pPr>
              <w:pStyle w:val="Heading3"/>
            </w:pPr>
            <w:bookmarkStart w:id="46" w:name="_Toc142762354"/>
            <w:r>
              <w:lastRenderedPageBreak/>
              <w:t xml:space="preserve">user stories 3: </w:t>
            </w:r>
            <w:r w:rsidR="003F0BF8">
              <w:t>James</w:t>
            </w:r>
            <w:bookmarkEnd w:id="45"/>
            <w:bookmarkEnd w:id="46"/>
          </w:p>
          <w:p w14:paraId="2CF33249" w14:textId="77777777" w:rsidR="003F0BF8" w:rsidRDefault="003F0BF8" w:rsidP="003F0BF8"/>
          <w:p w14:paraId="1F973F19" w14:textId="77777777" w:rsidR="0046405C" w:rsidRDefault="0046405C" w:rsidP="003F0BF8"/>
          <w:p w14:paraId="22D9004B" w14:textId="77777777" w:rsidR="00A644A8" w:rsidRDefault="00A644A8" w:rsidP="00A644A8">
            <w:pPr>
              <w:pStyle w:val="ListParagraph"/>
              <w:numPr>
                <w:ilvl w:val="0"/>
                <w:numId w:val="16"/>
              </w:numPr>
            </w:pPr>
            <w:r w:rsidRPr="005F4138">
              <w:t>As a professional arranging a corporate event, I want to have the option to book multiple rooms for our team members, including guest rooms and the conference room, all in one streamlined booking process to save time and effort</w:t>
            </w:r>
            <w:r>
              <w:t>.</w:t>
            </w:r>
          </w:p>
          <w:p w14:paraId="5775DAF2" w14:textId="77777777" w:rsidR="00A644A8" w:rsidRDefault="00A644A8" w:rsidP="00A644A8"/>
          <w:p w14:paraId="79ECF55D" w14:textId="2A63F334" w:rsidR="00A644A8" w:rsidRDefault="00A644A8" w:rsidP="00A644A8">
            <w:pPr>
              <w:pStyle w:val="ListParagraph"/>
              <w:numPr>
                <w:ilvl w:val="0"/>
                <w:numId w:val="16"/>
              </w:numPr>
            </w:pPr>
            <w:r>
              <w:t>As an efficient professional trying to manage event planning, I want to receive notifications confirming my booking, including all the necessary details such as check-in and check-out times. So that I can keep track of multiple reservations without having to search for the information later.</w:t>
            </w:r>
          </w:p>
          <w:p w14:paraId="0D23E9F9" w14:textId="77777777" w:rsidR="00A644A8" w:rsidRDefault="00A644A8" w:rsidP="00A644A8"/>
          <w:p w14:paraId="128DF2DD" w14:textId="4FDDDAE9" w:rsidR="00A644A8" w:rsidRDefault="00A644A8" w:rsidP="00A644A8">
            <w:pPr>
              <w:pStyle w:val="ListParagraph"/>
              <w:numPr>
                <w:ilvl w:val="0"/>
                <w:numId w:val="16"/>
              </w:numPr>
            </w:pPr>
            <w:r>
              <w:t>As an HR Directory focused on team building, I want to have the option to book available conference rooms or business centers. So that I can ensure we have a comfortable and productive space for our meetings and presentations.</w:t>
            </w:r>
          </w:p>
          <w:p w14:paraId="5939E165" w14:textId="77777777" w:rsidR="0046405C" w:rsidRDefault="0046405C" w:rsidP="003F0BF8"/>
          <w:p w14:paraId="334D9359" w14:textId="1DE9A138" w:rsidR="0046405C" w:rsidRPr="003F0BF8" w:rsidRDefault="0046405C" w:rsidP="003F0BF8"/>
        </w:tc>
      </w:tr>
    </w:tbl>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F23E051" w14:textId="6E1CB0B9" w:rsidR="004A4C49" w:rsidRDefault="0036471F" w:rsidP="004048B0">
            <w:pPr>
              <w:pStyle w:val="Heading2"/>
              <w:rPr>
                <w:caps w:val="0"/>
              </w:rPr>
            </w:pPr>
            <w:bookmarkStart w:id="47" w:name="_Toc142751657"/>
            <w:bookmarkStart w:id="48" w:name="_Toc142762355"/>
            <w:r>
              <w:rPr>
                <w:caps w:val="0"/>
              </w:rPr>
              <w:t xml:space="preserve">SCOPE OF </w:t>
            </w:r>
            <w:r w:rsidR="00302E2A">
              <w:rPr>
                <w:caps w:val="0"/>
              </w:rPr>
              <w:t xml:space="preserve">WORK </w:t>
            </w:r>
            <w:r w:rsidR="00960C53">
              <w:rPr>
                <w:caps w:val="0"/>
              </w:rPr>
              <w:t xml:space="preserve">(SOW) </w:t>
            </w:r>
            <w:r w:rsidR="00302E2A">
              <w:rPr>
                <w:caps w:val="0"/>
              </w:rPr>
              <w:t>ESTIMATIONS</w:t>
            </w:r>
            <w:bookmarkEnd w:id="47"/>
            <w:bookmarkEnd w:id="48"/>
          </w:p>
          <w:p w14:paraId="70A7544A" w14:textId="77777777" w:rsidR="002835E3" w:rsidRDefault="002835E3" w:rsidP="002835E3">
            <w:pPr>
              <w:pStyle w:val="Heading3"/>
            </w:pPr>
            <w:bookmarkStart w:id="49" w:name="_Toc142762356"/>
            <w:r>
              <w:t>Mockups and planning:</w:t>
            </w:r>
            <w:bookmarkEnd w:id="49"/>
          </w:p>
          <w:p w14:paraId="39351865" w14:textId="19D8D552" w:rsidR="005E7550" w:rsidRPr="00BE3F9C" w:rsidRDefault="005E7550" w:rsidP="005E7550">
            <w:pPr>
              <w:numPr>
                <w:ilvl w:val="1"/>
                <w:numId w:val="10"/>
              </w:numPr>
              <w:spacing w:before="240"/>
            </w:pPr>
            <w:r>
              <w:t>Front</w:t>
            </w:r>
            <w:r w:rsidR="001431D5">
              <w:t xml:space="preserve">-end UI elements </w:t>
            </w:r>
            <w:r w:rsidR="00B56342">
              <w:t>planning</w:t>
            </w:r>
          </w:p>
          <w:p w14:paraId="44F5A937" w14:textId="274B51EC" w:rsidR="005E7550" w:rsidRPr="00BE3F9C" w:rsidRDefault="001431D5" w:rsidP="005E7550">
            <w:pPr>
              <w:numPr>
                <w:ilvl w:val="1"/>
                <w:numId w:val="10"/>
              </w:numPr>
              <w:spacing w:before="240"/>
            </w:pPr>
            <w:r>
              <w:t xml:space="preserve">Wireframe designs for </w:t>
            </w:r>
            <w:r w:rsidR="00B56342">
              <w:t>each page</w:t>
            </w:r>
          </w:p>
          <w:p w14:paraId="1F698A9C" w14:textId="4ED073DD" w:rsidR="005E7550" w:rsidRPr="00BE3F9C" w:rsidRDefault="00B56342" w:rsidP="005E7550">
            <w:pPr>
              <w:numPr>
                <w:ilvl w:val="1"/>
                <w:numId w:val="10"/>
              </w:numPr>
              <w:spacing w:before="240"/>
            </w:pPr>
            <w:r>
              <w:t>Mockup of website</w:t>
            </w:r>
          </w:p>
          <w:p w14:paraId="2EF73E2B" w14:textId="7FEC856C" w:rsidR="005E7550" w:rsidRPr="00BE3F9C" w:rsidRDefault="005E7550" w:rsidP="005E7550">
            <w:pPr>
              <w:numPr>
                <w:ilvl w:val="1"/>
                <w:numId w:val="10"/>
              </w:numPr>
              <w:spacing w:before="240"/>
            </w:pPr>
            <w:r w:rsidRPr="00BE3F9C">
              <w:t xml:space="preserve">Estimated Effort: </w:t>
            </w:r>
            <w:r w:rsidR="00D03C7F">
              <w:t>4</w:t>
            </w:r>
            <w:r w:rsidRPr="00BE3F9C">
              <w:t>0 hours</w:t>
            </w:r>
          </w:p>
          <w:p w14:paraId="5E18B3A3" w14:textId="11B4302A" w:rsidR="005E7550" w:rsidRPr="00BE3F9C" w:rsidRDefault="005E7550" w:rsidP="005E7550">
            <w:pPr>
              <w:numPr>
                <w:ilvl w:val="1"/>
                <w:numId w:val="10"/>
              </w:numPr>
              <w:spacing w:before="240"/>
            </w:pPr>
            <w:r w:rsidRPr="00BE3F9C">
              <w:t xml:space="preserve">Estimated Time: </w:t>
            </w:r>
            <w:r w:rsidR="00D03C7F">
              <w:t>1</w:t>
            </w:r>
            <w:r w:rsidRPr="00BE3F9C">
              <w:t xml:space="preserve"> weeks</w:t>
            </w:r>
          </w:p>
          <w:p w14:paraId="50235F82" w14:textId="3529F8C2" w:rsidR="002835E3" w:rsidRPr="002835E3" w:rsidRDefault="002835E3" w:rsidP="005E7550"/>
        </w:tc>
      </w:tr>
      <w:tr w:rsidR="004A4C49" w:rsidRPr="004048B0" w14:paraId="4C98E6A9" w14:textId="77777777" w:rsidTr="00F32B21">
        <w:trPr>
          <w:trHeight w:val="1764"/>
        </w:trPr>
        <w:tc>
          <w:tcPr>
            <w:tcW w:w="10800" w:type="dxa"/>
          </w:tcPr>
          <w:p w14:paraId="2FCE6FF5" w14:textId="77777777" w:rsidR="00BE3F9C" w:rsidRPr="00BE3F9C" w:rsidRDefault="00BE3F9C" w:rsidP="00065EFD">
            <w:pPr>
              <w:pStyle w:val="Heading3"/>
            </w:pPr>
            <w:bookmarkStart w:id="50" w:name="_Toc142762357"/>
            <w:r w:rsidRPr="00BE3F9C">
              <w:t>Frontend Development:</w:t>
            </w:r>
            <w:bookmarkEnd w:id="50"/>
          </w:p>
          <w:p w14:paraId="1DA9D71C" w14:textId="77777777" w:rsidR="00BE3F9C" w:rsidRPr="00BE3F9C" w:rsidRDefault="00BE3F9C" w:rsidP="00BE3F9C">
            <w:pPr>
              <w:numPr>
                <w:ilvl w:val="1"/>
                <w:numId w:val="10"/>
              </w:numPr>
              <w:spacing w:before="240"/>
            </w:pPr>
            <w:r w:rsidRPr="00BE3F9C">
              <w:t>Implementing responsive design for various screen sizes.</w:t>
            </w:r>
          </w:p>
          <w:p w14:paraId="17ADFD21" w14:textId="724A7C3F" w:rsidR="00BE3F9C" w:rsidRPr="00BE3F9C" w:rsidRDefault="00BE3F9C" w:rsidP="00BE3F9C">
            <w:pPr>
              <w:numPr>
                <w:ilvl w:val="1"/>
                <w:numId w:val="10"/>
              </w:numPr>
              <w:spacing w:before="240"/>
            </w:pPr>
            <w:r w:rsidRPr="00BE3F9C">
              <w:t xml:space="preserve">Creating UI components for home page, room listings, booking forms, </w:t>
            </w:r>
            <w:r w:rsidR="00D22FD4">
              <w:t>amenities</w:t>
            </w:r>
            <w:r w:rsidR="0006422D">
              <w:t xml:space="preserve">, </w:t>
            </w:r>
            <w:r w:rsidR="00961793">
              <w:t>contact page,</w:t>
            </w:r>
            <w:r w:rsidR="003175A0">
              <w:t xml:space="preserve"> attractions page, </w:t>
            </w:r>
            <w:r w:rsidR="0006422D">
              <w:t>and highlights page</w:t>
            </w:r>
            <w:r w:rsidRPr="00BE3F9C">
              <w:t>.</w:t>
            </w:r>
          </w:p>
          <w:p w14:paraId="08D4980F" w14:textId="6CA6F06F" w:rsidR="00BE3F9C" w:rsidRPr="00BE3F9C" w:rsidRDefault="00823276" w:rsidP="00BE3F9C">
            <w:pPr>
              <w:numPr>
                <w:ilvl w:val="1"/>
                <w:numId w:val="10"/>
              </w:numPr>
              <w:spacing w:before="240"/>
            </w:pPr>
            <w:r>
              <w:t>Creating UI components for user</w:t>
            </w:r>
            <w:r w:rsidR="003175A0">
              <w:t xml:space="preserve"> registration,</w:t>
            </w:r>
            <w:r>
              <w:t xml:space="preserve"> log in</w:t>
            </w:r>
            <w:r w:rsidR="00C21DD8">
              <w:t xml:space="preserve"> and account pages</w:t>
            </w:r>
            <w:r w:rsidR="00BE3F9C" w:rsidRPr="00BE3F9C">
              <w:t>.</w:t>
            </w:r>
          </w:p>
          <w:p w14:paraId="5EDA2C59" w14:textId="77777777" w:rsidR="00BE3F9C" w:rsidRPr="00BE3F9C" w:rsidRDefault="00BE3F9C" w:rsidP="00BE3F9C">
            <w:pPr>
              <w:numPr>
                <w:ilvl w:val="1"/>
                <w:numId w:val="10"/>
              </w:numPr>
              <w:spacing w:before="240"/>
            </w:pPr>
            <w:r w:rsidRPr="00BE3F9C">
              <w:t>Estimated Effort: 120 hours</w:t>
            </w:r>
          </w:p>
          <w:p w14:paraId="72E4354F" w14:textId="77777777" w:rsidR="00BE3F9C" w:rsidRPr="00BE3F9C" w:rsidRDefault="00BE3F9C" w:rsidP="00BE3F9C">
            <w:pPr>
              <w:numPr>
                <w:ilvl w:val="1"/>
                <w:numId w:val="10"/>
              </w:numPr>
              <w:spacing w:before="240"/>
            </w:pPr>
            <w:r w:rsidRPr="00BE3F9C">
              <w:t>Estimated Time: 3 weeks</w:t>
            </w:r>
          </w:p>
          <w:p w14:paraId="37DE15E1" w14:textId="77777777" w:rsidR="00BE3F9C" w:rsidRPr="00BE3F9C" w:rsidRDefault="00BE3F9C" w:rsidP="00065EFD">
            <w:pPr>
              <w:pStyle w:val="Heading3"/>
            </w:pPr>
            <w:bookmarkStart w:id="51" w:name="_Toc142762358"/>
            <w:r w:rsidRPr="00BE3F9C">
              <w:t>Backend Development:</w:t>
            </w:r>
            <w:bookmarkEnd w:id="51"/>
          </w:p>
          <w:p w14:paraId="5DFA2E15" w14:textId="3FDF59AF" w:rsidR="00BE3F9C" w:rsidRDefault="00BE3F9C" w:rsidP="00BE3F9C">
            <w:pPr>
              <w:numPr>
                <w:ilvl w:val="1"/>
                <w:numId w:val="10"/>
              </w:numPr>
              <w:spacing w:before="240"/>
            </w:pPr>
            <w:r w:rsidRPr="00BE3F9C">
              <w:t>Setting up a backend server</w:t>
            </w:r>
            <w:r w:rsidR="00B96C17">
              <w:t>.</w:t>
            </w:r>
          </w:p>
          <w:p w14:paraId="6DC0273B" w14:textId="54ED104D" w:rsidR="00550BC0" w:rsidRPr="00BE3F9C" w:rsidRDefault="00550BC0" w:rsidP="00BE3F9C">
            <w:pPr>
              <w:numPr>
                <w:ilvl w:val="1"/>
                <w:numId w:val="10"/>
              </w:numPr>
              <w:spacing w:before="240"/>
            </w:pPr>
            <w:r>
              <w:t>Setting up Version Contro</w:t>
            </w:r>
            <w:r w:rsidR="002B18F9">
              <w:t xml:space="preserve">l </w:t>
            </w:r>
          </w:p>
          <w:p w14:paraId="61C6B132" w14:textId="77777777" w:rsidR="00BE3F9C" w:rsidRPr="00BE3F9C" w:rsidRDefault="00BE3F9C" w:rsidP="00BE3F9C">
            <w:pPr>
              <w:numPr>
                <w:ilvl w:val="1"/>
                <w:numId w:val="10"/>
              </w:numPr>
              <w:spacing w:before="240"/>
            </w:pPr>
            <w:r w:rsidRPr="00BE3F9C">
              <w:t>Designing the API endpoints for room availability, booking, and contact forms.</w:t>
            </w:r>
          </w:p>
          <w:p w14:paraId="1E88B5A4" w14:textId="4F65856B" w:rsidR="00BE3F9C" w:rsidRPr="00BE3F9C" w:rsidRDefault="00BE3F9C" w:rsidP="00BE3F9C">
            <w:pPr>
              <w:numPr>
                <w:ilvl w:val="1"/>
                <w:numId w:val="10"/>
              </w:numPr>
              <w:spacing w:before="240"/>
            </w:pPr>
            <w:r w:rsidRPr="00BE3F9C">
              <w:t>Implementing database models for</w:t>
            </w:r>
            <w:r w:rsidR="0001504B">
              <w:t xml:space="preserve"> user accounts,</w:t>
            </w:r>
            <w:r w:rsidRPr="00BE3F9C">
              <w:t xml:space="preserve"> rooms, bookings, and customer information.</w:t>
            </w:r>
          </w:p>
          <w:p w14:paraId="7DAD0C52" w14:textId="01EC059E" w:rsidR="00BE3F9C" w:rsidRPr="00BE3F9C" w:rsidRDefault="00BE3F9C" w:rsidP="00BE3F9C">
            <w:pPr>
              <w:numPr>
                <w:ilvl w:val="1"/>
                <w:numId w:val="10"/>
              </w:numPr>
              <w:spacing w:before="240"/>
            </w:pPr>
            <w:r w:rsidRPr="00BE3F9C">
              <w:t>Estimated Effort: 1</w:t>
            </w:r>
            <w:r w:rsidR="00D03C7F">
              <w:t>2</w:t>
            </w:r>
            <w:r w:rsidRPr="00BE3F9C">
              <w:t>0 hours</w:t>
            </w:r>
          </w:p>
          <w:p w14:paraId="72BEAB62" w14:textId="5B050BC8" w:rsidR="00BE3F9C" w:rsidRPr="00BE3F9C" w:rsidRDefault="00BE3F9C" w:rsidP="00BE3F9C">
            <w:pPr>
              <w:numPr>
                <w:ilvl w:val="1"/>
                <w:numId w:val="10"/>
              </w:numPr>
              <w:spacing w:before="240"/>
            </w:pPr>
            <w:r w:rsidRPr="00BE3F9C">
              <w:t xml:space="preserve">Estimated Time: </w:t>
            </w:r>
            <w:r w:rsidR="00D03C7F">
              <w:t>3</w:t>
            </w:r>
            <w:r w:rsidRPr="00BE3F9C">
              <w:t xml:space="preserve"> weeks</w:t>
            </w:r>
          </w:p>
          <w:p w14:paraId="1FEC616E" w14:textId="77777777" w:rsidR="00851DB1" w:rsidRDefault="00851DB1" w:rsidP="00065EFD">
            <w:pPr>
              <w:pStyle w:val="Heading3"/>
            </w:pPr>
            <w:bookmarkStart w:id="52" w:name="_Toc142762359"/>
          </w:p>
          <w:p w14:paraId="3D3752BD" w14:textId="77777777" w:rsidR="00851DB1" w:rsidRDefault="00851DB1" w:rsidP="00065EFD">
            <w:pPr>
              <w:pStyle w:val="Heading3"/>
            </w:pPr>
          </w:p>
          <w:p w14:paraId="17C1C9B6" w14:textId="4A626E89" w:rsidR="00BE3F9C" w:rsidRPr="00BE3F9C" w:rsidRDefault="00BE3F9C" w:rsidP="00065EFD">
            <w:pPr>
              <w:pStyle w:val="Heading3"/>
            </w:pPr>
            <w:r w:rsidRPr="00BE3F9C">
              <w:lastRenderedPageBreak/>
              <w:t>Database Design and Setup:</w:t>
            </w:r>
            <w:bookmarkEnd w:id="52"/>
          </w:p>
          <w:p w14:paraId="00640F62" w14:textId="77777777" w:rsidR="00BE3F9C" w:rsidRPr="00BE3F9C" w:rsidRDefault="00BE3F9C" w:rsidP="00BE3F9C">
            <w:pPr>
              <w:numPr>
                <w:ilvl w:val="1"/>
                <w:numId w:val="10"/>
              </w:numPr>
              <w:spacing w:before="240"/>
            </w:pPr>
            <w:r w:rsidRPr="00BE3F9C">
              <w:t>Designing the database schema to store lodge room details, bookings, and customer information.</w:t>
            </w:r>
          </w:p>
          <w:p w14:paraId="19AEC1ED" w14:textId="77777777" w:rsidR="00BE3F9C" w:rsidRPr="00BE3F9C" w:rsidRDefault="00BE3F9C" w:rsidP="00BE3F9C">
            <w:pPr>
              <w:numPr>
                <w:ilvl w:val="1"/>
                <w:numId w:val="10"/>
              </w:numPr>
              <w:spacing w:before="240"/>
            </w:pPr>
            <w:r w:rsidRPr="00BE3F9C">
              <w:t>Setting up a relational database (e.g., MySQL) and creating necessary tables.</w:t>
            </w:r>
          </w:p>
          <w:p w14:paraId="605251BA" w14:textId="77777777" w:rsidR="00BE3F9C" w:rsidRPr="00BE3F9C" w:rsidRDefault="00BE3F9C" w:rsidP="00BE3F9C">
            <w:pPr>
              <w:numPr>
                <w:ilvl w:val="1"/>
                <w:numId w:val="10"/>
              </w:numPr>
              <w:spacing w:before="240"/>
            </w:pPr>
            <w:r w:rsidRPr="00BE3F9C">
              <w:t>Estimated Effort: 40 hours</w:t>
            </w:r>
          </w:p>
          <w:p w14:paraId="5116305B" w14:textId="77777777" w:rsidR="00BE3F9C" w:rsidRPr="00BE3F9C" w:rsidRDefault="00BE3F9C" w:rsidP="00BE3F9C">
            <w:pPr>
              <w:numPr>
                <w:ilvl w:val="1"/>
                <w:numId w:val="10"/>
              </w:numPr>
              <w:spacing w:before="240"/>
            </w:pPr>
            <w:r w:rsidRPr="00BE3F9C">
              <w:t>Estimated Time: 1 week</w:t>
            </w:r>
          </w:p>
          <w:p w14:paraId="5B49F2AA" w14:textId="77777777" w:rsidR="00BE3F9C" w:rsidRPr="00BE3F9C" w:rsidRDefault="00BE3F9C" w:rsidP="00065EFD">
            <w:pPr>
              <w:pStyle w:val="Heading3"/>
            </w:pPr>
            <w:bookmarkStart w:id="53" w:name="_Toc142762360"/>
            <w:r w:rsidRPr="00BE3F9C">
              <w:t>Integration and Testing</w:t>
            </w:r>
            <w:bookmarkEnd w:id="53"/>
          </w:p>
          <w:p w14:paraId="3EEF5B45" w14:textId="77777777" w:rsidR="00BE3F9C" w:rsidRPr="00BE3F9C" w:rsidRDefault="00BE3F9C" w:rsidP="00BE3F9C">
            <w:pPr>
              <w:numPr>
                <w:ilvl w:val="0"/>
                <w:numId w:val="11"/>
              </w:numPr>
              <w:spacing w:before="240"/>
            </w:pPr>
            <w:r w:rsidRPr="00BE3F9C">
              <w:rPr>
                <w:b/>
                <w:bCs/>
              </w:rPr>
              <w:t>Integration Testing:</w:t>
            </w:r>
          </w:p>
          <w:p w14:paraId="6738ABB4" w14:textId="43580A87" w:rsidR="00BE3F9C" w:rsidRDefault="00BE3F9C" w:rsidP="00D030B7">
            <w:pPr>
              <w:numPr>
                <w:ilvl w:val="1"/>
                <w:numId w:val="11"/>
              </w:numPr>
              <w:spacing w:before="240"/>
            </w:pPr>
            <w:r w:rsidRPr="00BE3F9C">
              <w:t>Testing the integration between frontend and backend components.</w:t>
            </w:r>
          </w:p>
          <w:p w14:paraId="3DF702E9" w14:textId="25B55C34" w:rsidR="001A0774" w:rsidRPr="00BE3F9C" w:rsidRDefault="001A0774" w:rsidP="00D030B7">
            <w:pPr>
              <w:numPr>
                <w:ilvl w:val="1"/>
                <w:numId w:val="11"/>
              </w:numPr>
              <w:spacing w:before="240"/>
            </w:pPr>
            <w:r>
              <w:t xml:space="preserve">Testing </w:t>
            </w:r>
            <w:r w:rsidR="009F121E">
              <w:t>user account and reservation functionality.</w:t>
            </w:r>
          </w:p>
          <w:p w14:paraId="042007F6" w14:textId="77777777" w:rsidR="00BE3F9C" w:rsidRPr="00BE3F9C" w:rsidRDefault="00BE3F9C" w:rsidP="00BE3F9C">
            <w:pPr>
              <w:numPr>
                <w:ilvl w:val="1"/>
                <w:numId w:val="11"/>
              </w:numPr>
              <w:spacing w:before="240"/>
            </w:pPr>
            <w:r w:rsidRPr="00BE3F9C">
              <w:t>Estimated Effort: 40 hours</w:t>
            </w:r>
          </w:p>
          <w:p w14:paraId="5BDE2D99" w14:textId="77777777" w:rsidR="00BE3F9C" w:rsidRPr="00BE3F9C" w:rsidRDefault="00BE3F9C" w:rsidP="00BE3F9C">
            <w:pPr>
              <w:numPr>
                <w:ilvl w:val="1"/>
                <w:numId w:val="11"/>
              </w:numPr>
              <w:spacing w:before="240"/>
            </w:pPr>
            <w:r w:rsidRPr="00BE3F9C">
              <w:t>Estimated Time: 1 week</w:t>
            </w:r>
          </w:p>
          <w:p w14:paraId="01E61971" w14:textId="77777777" w:rsidR="0053059F" w:rsidRDefault="0053059F" w:rsidP="00BE3F9C">
            <w:pPr>
              <w:spacing w:before="240"/>
              <w:rPr>
                <w:b/>
                <w:bCs/>
              </w:rPr>
            </w:pPr>
          </w:p>
          <w:p w14:paraId="2B29C55A" w14:textId="5A04B6CF" w:rsidR="00BE3F9C" w:rsidRPr="00BE3F9C" w:rsidRDefault="00BE3F9C" w:rsidP="00065EFD">
            <w:pPr>
              <w:pStyle w:val="Heading3"/>
            </w:pPr>
            <w:bookmarkStart w:id="54" w:name="_Toc142762361"/>
            <w:r w:rsidRPr="00BE3F9C">
              <w:t>Deployment and Launch</w:t>
            </w:r>
            <w:bookmarkEnd w:id="54"/>
          </w:p>
          <w:p w14:paraId="7C84E3A2" w14:textId="77777777" w:rsidR="00BE3F9C" w:rsidRPr="00BE3F9C" w:rsidRDefault="00BE3F9C" w:rsidP="00BE3F9C">
            <w:pPr>
              <w:numPr>
                <w:ilvl w:val="0"/>
                <w:numId w:val="12"/>
              </w:numPr>
              <w:spacing w:before="240"/>
            </w:pPr>
            <w:r w:rsidRPr="00BE3F9C">
              <w:rPr>
                <w:b/>
                <w:bCs/>
              </w:rPr>
              <w:t>Deployment:</w:t>
            </w:r>
          </w:p>
          <w:p w14:paraId="371AE88B" w14:textId="4DF3E01D" w:rsidR="002B18F9" w:rsidRDefault="002B18F9" w:rsidP="00BE3F9C">
            <w:pPr>
              <w:numPr>
                <w:ilvl w:val="1"/>
                <w:numId w:val="12"/>
              </w:numPr>
              <w:spacing w:before="240"/>
            </w:pPr>
            <w:r>
              <w:t>Setting up Domain Name and Hosting</w:t>
            </w:r>
          </w:p>
          <w:p w14:paraId="111DCB2B" w14:textId="212F8556" w:rsidR="00BE3F9C" w:rsidRPr="00BE3F9C" w:rsidRDefault="00BE3F9C" w:rsidP="00BE3F9C">
            <w:pPr>
              <w:numPr>
                <w:ilvl w:val="1"/>
                <w:numId w:val="12"/>
              </w:numPr>
              <w:spacing w:before="240"/>
            </w:pPr>
            <w:r w:rsidRPr="00BE3F9C">
              <w:t>Configuring the server and deploying the application.</w:t>
            </w:r>
          </w:p>
          <w:p w14:paraId="3F07FA47" w14:textId="77777777" w:rsidR="00BE3F9C" w:rsidRPr="00BE3F9C" w:rsidRDefault="00BE3F9C" w:rsidP="00BE3F9C">
            <w:pPr>
              <w:numPr>
                <w:ilvl w:val="1"/>
                <w:numId w:val="12"/>
              </w:numPr>
              <w:spacing w:before="240"/>
            </w:pPr>
            <w:r w:rsidRPr="00BE3F9C">
              <w:t>Setting up a secure connection (SSL) for data protection.</w:t>
            </w:r>
          </w:p>
          <w:p w14:paraId="30193E7A" w14:textId="77777777" w:rsidR="00BE3F9C" w:rsidRPr="00BE3F9C" w:rsidRDefault="00BE3F9C" w:rsidP="00BE3F9C">
            <w:pPr>
              <w:numPr>
                <w:ilvl w:val="1"/>
                <w:numId w:val="12"/>
              </w:numPr>
              <w:spacing w:before="240"/>
            </w:pPr>
            <w:r w:rsidRPr="00BE3F9C">
              <w:t>Estimated Effort: 20 hours</w:t>
            </w:r>
          </w:p>
          <w:p w14:paraId="537E8923" w14:textId="0854B827" w:rsidR="00BE3F9C" w:rsidRPr="00BE3F9C" w:rsidRDefault="00BE3F9C" w:rsidP="00BE3F9C">
            <w:pPr>
              <w:numPr>
                <w:ilvl w:val="1"/>
                <w:numId w:val="12"/>
              </w:numPr>
              <w:spacing w:before="240"/>
            </w:pPr>
            <w:r w:rsidRPr="00BE3F9C">
              <w:t>Estimated Time: 1</w:t>
            </w:r>
            <w:r w:rsidR="005851DA">
              <w:t>/2</w:t>
            </w:r>
            <w:r w:rsidRPr="00BE3F9C">
              <w:t xml:space="preserve"> week</w:t>
            </w:r>
          </w:p>
          <w:p w14:paraId="385FF41C" w14:textId="77777777" w:rsidR="00BE3F9C" w:rsidRPr="00BE3F9C" w:rsidRDefault="00BE3F9C" w:rsidP="00BE3F9C">
            <w:pPr>
              <w:numPr>
                <w:ilvl w:val="0"/>
                <w:numId w:val="12"/>
              </w:numPr>
              <w:spacing w:before="240"/>
            </w:pPr>
            <w:r w:rsidRPr="00BE3F9C">
              <w:rPr>
                <w:b/>
                <w:bCs/>
              </w:rPr>
              <w:t>Final Testing and Bug Fixing:</w:t>
            </w:r>
          </w:p>
          <w:p w14:paraId="54249B54" w14:textId="77777777" w:rsidR="00BE3F9C" w:rsidRPr="00BE3F9C" w:rsidRDefault="00BE3F9C" w:rsidP="00BE3F9C">
            <w:pPr>
              <w:numPr>
                <w:ilvl w:val="1"/>
                <w:numId w:val="12"/>
              </w:numPr>
              <w:spacing w:before="240"/>
            </w:pPr>
            <w:r w:rsidRPr="00BE3F9C">
              <w:t>Conducting final rounds of testing to ensure a smooth launch.</w:t>
            </w:r>
          </w:p>
          <w:p w14:paraId="1B67D875" w14:textId="77777777" w:rsidR="00BE3F9C" w:rsidRPr="00BE3F9C" w:rsidRDefault="00BE3F9C" w:rsidP="00BE3F9C">
            <w:pPr>
              <w:numPr>
                <w:ilvl w:val="1"/>
                <w:numId w:val="12"/>
              </w:numPr>
              <w:spacing w:before="240"/>
            </w:pPr>
            <w:r w:rsidRPr="00BE3F9C">
              <w:t>Resolving any last-minute bugs or issues.</w:t>
            </w:r>
          </w:p>
          <w:p w14:paraId="79E7CC67" w14:textId="77777777" w:rsidR="00BE3F9C" w:rsidRPr="00BE3F9C" w:rsidRDefault="00BE3F9C" w:rsidP="00BE3F9C">
            <w:pPr>
              <w:numPr>
                <w:ilvl w:val="1"/>
                <w:numId w:val="12"/>
              </w:numPr>
              <w:spacing w:before="240"/>
            </w:pPr>
            <w:r w:rsidRPr="00BE3F9C">
              <w:t>Estimated Effort: 20 hours</w:t>
            </w:r>
          </w:p>
          <w:p w14:paraId="4C998BB2" w14:textId="117E6FFE" w:rsidR="00BE3F9C" w:rsidRPr="00BE3F9C" w:rsidRDefault="00BE3F9C" w:rsidP="00BE3F9C">
            <w:pPr>
              <w:numPr>
                <w:ilvl w:val="1"/>
                <w:numId w:val="12"/>
              </w:numPr>
              <w:spacing w:before="240"/>
            </w:pPr>
            <w:r w:rsidRPr="00BE3F9C">
              <w:t>Estimated Time: 1</w:t>
            </w:r>
            <w:r w:rsidR="005851DA">
              <w:t>/2</w:t>
            </w:r>
            <w:r w:rsidRPr="00BE3F9C">
              <w:t xml:space="preserve"> week</w:t>
            </w:r>
          </w:p>
          <w:p w14:paraId="17833E1D" w14:textId="065F60C5" w:rsidR="00BE3F9C" w:rsidRPr="00BE3F9C" w:rsidRDefault="00BE3F9C" w:rsidP="00BE3F9C">
            <w:pPr>
              <w:spacing w:before="240"/>
              <w:rPr>
                <w:b/>
                <w:bCs/>
              </w:rPr>
            </w:pPr>
            <w:r w:rsidRPr="00BE3F9C">
              <w:rPr>
                <w:b/>
                <w:bCs/>
              </w:rPr>
              <w:t>Total Estimated Effort: 4</w:t>
            </w:r>
            <w:r w:rsidR="00763753">
              <w:rPr>
                <w:b/>
                <w:bCs/>
              </w:rPr>
              <w:t>0</w:t>
            </w:r>
            <w:r w:rsidRPr="00BE3F9C">
              <w:rPr>
                <w:b/>
                <w:bCs/>
              </w:rPr>
              <w:t>0 hours</w:t>
            </w:r>
          </w:p>
          <w:p w14:paraId="1FEC7032" w14:textId="34849D53" w:rsidR="00354BCE" w:rsidRPr="00851DB1" w:rsidRDefault="00BE3F9C" w:rsidP="0053059F">
            <w:pPr>
              <w:spacing w:before="240"/>
              <w:rPr>
                <w:b/>
                <w:bCs/>
              </w:rPr>
            </w:pPr>
            <w:r w:rsidRPr="00BE3F9C">
              <w:rPr>
                <w:b/>
                <w:bCs/>
              </w:rPr>
              <w:t>Total Estimated Time: Approximately 1</w:t>
            </w:r>
            <w:r w:rsidR="007919D7">
              <w:rPr>
                <w:b/>
                <w:bCs/>
              </w:rPr>
              <w:t>0</w:t>
            </w:r>
            <w:r w:rsidRPr="00BE3F9C">
              <w:rPr>
                <w:b/>
                <w:bCs/>
              </w:rPr>
              <w:t xml:space="preserve"> weeks</w:t>
            </w:r>
          </w:p>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F6E0" w14:textId="77777777" w:rsidR="00A64A4F" w:rsidRDefault="00A64A4F" w:rsidP="006B633A">
      <w:r>
        <w:separator/>
      </w:r>
    </w:p>
  </w:endnote>
  <w:endnote w:type="continuationSeparator" w:id="0">
    <w:p w14:paraId="707CB011" w14:textId="77777777" w:rsidR="00A64A4F" w:rsidRDefault="00A64A4F"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44E3C" w14:textId="77777777" w:rsidR="00A64A4F" w:rsidRDefault="00A64A4F" w:rsidP="006B633A">
      <w:r>
        <w:separator/>
      </w:r>
    </w:p>
  </w:footnote>
  <w:footnote w:type="continuationSeparator" w:id="0">
    <w:p w14:paraId="3CE30D36" w14:textId="77777777" w:rsidR="00A64A4F" w:rsidRDefault="00A64A4F"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CE1"/>
    <w:multiLevelType w:val="hybridMultilevel"/>
    <w:tmpl w:val="EB98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2880"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4" w15:restartNumberingAfterBreak="0">
    <w:nsid w:val="1E333F7C"/>
    <w:multiLevelType w:val="hybridMultilevel"/>
    <w:tmpl w:val="74740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B3559"/>
    <w:multiLevelType w:val="hybridMultilevel"/>
    <w:tmpl w:val="5CF222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9" w15:restartNumberingAfterBreak="0">
    <w:nsid w:val="4E6C4BF1"/>
    <w:multiLevelType w:val="multilevel"/>
    <w:tmpl w:val="4DF2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F7020D"/>
    <w:multiLevelType w:val="multilevel"/>
    <w:tmpl w:val="B91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6949"/>
    <w:multiLevelType w:val="hybridMultilevel"/>
    <w:tmpl w:val="B12C5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675B8"/>
    <w:multiLevelType w:val="multilevel"/>
    <w:tmpl w:val="B82C0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805E6"/>
    <w:multiLevelType w:val="hybridMultilevel"/>
    <w:tmpl w:val="D3BC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64575"/>
    <w:multiLevelType w:val="multilevel"/>
    <w:tmpl w:val="9B7A1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2"/>
  </w:num>
  <w:num w:numId="2" w16cid:durableId="640354119">
    <w:abstractNumId w:val="12"/>
  </w:num>
  <w:num w:numId="3" w16cid:durableId="1523935082">
    <w:abstractNumId w:val="1"/>
  </w:num>
  <w:num w:numId="4" w16cid:durableId="1692341680">
    <w:abstractNumId w:val="7"/>
  </w:num>
  <w:num w:numId="5" w16cid:durableId="2039314551">
    <w:abstractNumId w:val="17"/>
  </w:num>
  <w:num w:numId="6" w16cid:durableId="944382211">
    <w:abstractNumId w:val="6"/>
  </w:num>
  <w:num w:numId="7" w16cid:durableId="1126772310">
    <w:abstractNumId w:val="3"/>
  </w:num>
  <w:num w:numId="8" w16cid:durableId="2124611829">
    <w:abstractNumId w:val="11"/>
  </w:num>
  <w:num w:numId="9" w16cid:durableId="624317283">
    <w:abstractNumId w:val="8"/>
  </w:num>
  <w:num w:numId="10" w16cid:durableId="1485316264">
    <w:abstractNumId w:val="16"/>
  </w:num>
  <w:num w:numId="11" w16cid:durableId="94257318">
    <w:abstractNumId w:val="14"/>
  </w:num>
  <w:num w:numId="12" w16cid:durableId="1702782606">
    <w:abstractNumId w:val="9"/>
  </w:num>
  <w:num w:numId="13" w16cid:durableId="385111343">
    <w:abstractNumId w:val="10"/>
  </w:num>
  <w:num w:numId="14" w16cid:durableId="117991667">
    <w:abstractNumId w:val="0"/>
  </w:num>
  <w:num w:numId="15" w16cid:durableId="385761002">
    <w:abstractNumId w:val="13"/>
  </w:num>
  <w:num w:numId="16" w16cid:durableId="1582132511">
    <w:abstractNumId w:val="4"/>
  </w:num>
  <w:num w:numId="17" w16cid:durableId="2000113087">
    <w:abstractNumId w:val="15"/>
  </w:num>
  <w:num w:numId="18" w16cid:durableId="11674735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1504B"/>
    <w:rsid w:val="000227CA"/>
    <w:rsid w:val="000239FD"/>
    <w:rsid w:val="000378D7"/>
    <w:rsid w:val="000504EC"/>
    <w:rsid w:val="00051294"/>
    <w:rsid w:val="00056A5E"/>
    <w:rsid w:val="00056AF4"/>
    <w:rsid w:val="00056F25"/>
    <w:rsid w:val="00060117"/>
    <w:rsid w:val="000611C9"/>
    <w:rsid w:val="0006246E"/>
    <w:rsid w:val="0006422D"/>
    <w:rsid w:val="00064622"/>
    <w:rsid w:val="00065EFD"/>
    <w:rsid w:val="00075A0F"/>
    <w:rsid w:val="00080119"/>
    <w:rsid w:val="000834BB"/>
    <w:rsid w:val="00086808"/>
    <w:rsid w:val="000936E3"/>
    <w:rsid w:val="0009505B"/>
    <w:rsid w:val="000A0187"/>
    <w:rsid w:val="000A47E9"/>
    <w:rsid w:val="000A49E4"/>
    <w:rsid w:val="000B2E3E"/>
    <w:rsid w:val="000C0AFA"/>
    <w:rsid w:val="000D06AB"/>
    <w:rsid w:val="000D1D83"/>
    <w:rsid w:val="000D1DA3"/>
    <w:rsid w:val="000E74E1"/>
    <w:rsid w:val="000F4D24"/>
    <w:rsid w:val="00100EA6"/>
    <w:rsid w:val="0010133A"/>
    <w:rsid w:val="00110D36"/>
    <w:rsid w:val="00114118"/>
    <w:rsid w:val="00116D09"/>
    <w:rsid w:val="00120EDB"/>
    <w:rsid w:val="00122D73"/>
    <w:rsid w:val="00133F58"/>
    <w:rsid w:val="001431D5"/>
    <w:rsid w:val="0015336E"/>
    <w:rsid w:val="0015493B"/>
    <w:rsid w:val="00170892"/>
    <w:rsid w:val="00175E73"/>
    <w:rsid w:val="001812E2"/>
    <w:rsid w:val="001877A1"/>
    <w:rsid w:val="00191B9F"/>
    <w:rsid w:val="001A0774"/>
    <w:rsid w:val="001A7F67"/>
    <w:rsid w:val="001C52F2"/>
    <w:rsid w:val="001D0839"/>
    <w:rsid w:val="001D5EC6"/>
    <w:rsid w:val="001E17E9"/>
    <w:rsid w:val="001E2FD9"/>
    <w:rsid w:val="001F5BFC"/>
    <w:rsid w:val="00212320"/>
    <w:rsid w:val="00217102"/>
    <w:rsid w:val="002226AD"/>
    <w:rsid w:val="002229EF"/>
    <w:rsid w:val="00231A3E"/>
    <w:rsid w:val="0023407A"/>
    <w:rsid w:val="00237098"/>
    <w:rsid w:val="0023776B"/>
    <w:rsid w:val="00242B71"/>
    <w:rsid w:val="0024672A"/>
    <w:rsid w:val="00253F0C"/>
    <w:rsid w:val="002603A1"/>
    <w:rsid w:val="002658AD"/>
    <w:rsid w:val="00265965"/>
    <w:rsid w:val="00273EF2"/>
    <w:rsid w:val="0027432C"/>
    <w:rsid w:val="00276A77"/>
    <w:rsid w:val="0028344C"/>
    <w:rsid w:val="002835E3"/>
    <w:rsid w:val="002A0E38"/>
    <w:rsid w:val="002A1D7C"/>
    <w:rsid w:val="002B18F9"/>
    <w:rsid w:val="002B1F43"/>
    <w:rsid w:val="002B548F"/>
    <w:rsid w:val="002C7F0E"/>
    <w:rsid w:val="002D38CC"/>
    <w:rsid w:val="002F0781"/>
    <w:rsid w:val="002F3DC6"/>
    <w:rsid w:val="002F5894"/>
    <w:rsid w:val="0030224C"/>
    <w:rsid w:val="00302E2A"/>
    <w:rsid w:val="003175A0"/>
    <w:rsid w:val="00322D7E"/>
    <w:rsid w:val="00324B19"/>
    <w:rsid w:val="00331CBA"/>
    <w:rsid w:val="00333597"/>
    <w:rsid w:val="00335CCE"/>
    <w:rsid w:val="00347EBA"/>
    <w:rsid w:val="003512DE"/>
    <w:rsid w:val="003547CA"/>
    <w:rsid w:val="00354BCE"/>
    <w:rsid w:val="00357ADE"/>
    <w:rsid w:val="0036471F"/>
    <w:rsid w:val="00366CF6"/>
    <w:rsid w:val="00371612"/>
    <w:rsid w:val="00371B32"/>
    <w:rsid w:val="00381902"/>
    <w:rsid w:val="0038441E"/>
    <w:rsid w:val="003875EC"/>
    <w:rsid w:val="00396A0D"/>
    <w:rsid w:val="003A28F6"/>
    <w:rsid w:val="003A2F97"/>
    <w:rsid w:val="003A6140"/>
    <w:rsid w:val="003B1B45"/>
    <w:rsid w:val="003B330E"/>
    <w:rsid w:val="003B3A75"/>
    <w:rsid w:val="003D2A97"/>
    <w:rsid w:val="003D3ACD"/>
    <w:rsid w:val="003D3F30"/>
    <w:rsid w:val="003F0BF8"/>
    <w:rsid w:val="003F1069"/>
    <w:rsid w:val="003F3DEB"/>
    <w:rsid w:val="003F4792"/>
    <w:rsid w:val="004048B0"/>
    <w:rsid w:val="00416563"/>
    <w:rsid w:val="00417D0A"/>
    <w:rsid w:val="00423507"/>
    <w:rsid w:val="00424C2C"/>
    <w:rsid w:val="004261B8"/>
    <w:rsid w:val="004314C6"/>
    <w:rsid w:val="00435701"/>
    <w:rsid w:val="00436AD8"/>
    <w:rsid w:val="0043758D"/>
    <w:rsid w:val="00443644"/>
    <w:rsid w:val="00450F88"/>
    <w:rsid w:val="004534B7"/>
    <w:rsid w:val="00455E2B"/>
    <w:rsid w:val="0046405C"/>
    <w:rsid w:val="00467875"/>
    <w:rsid w:val="00474700"/>
    <w:rsid w:val="00482209"/>
    <w:rsid w:val="0049453B"/>
    <w:rsid w:val="00494BE8"/>
    <w:rsid w:val="00495627"/>
    <w:rsid w:val="00497589"/>
    <w:rsid w:val="00497DF7"/>
    <w:rsid w:val="004A4C49"/>
    <w:rsid w:val="004B0019"/>
    <w:rsid w:val="004C14D8"/>
    <w:rsid w:val="004C4BE2"/>
    <w:rsid w:val="004D4384"/>
    <w:rsid w:val="004D4B7B"/>
    <w:rsid w:val="004F1988"/>
    <w:rsid w:val="004F7FE3"/>
    <w:rsid w:val="00500102"/>
    <w:rsid w:val="00500AC9"/>
    <w:rsid w:val="00513ABF"/>
    <w:rsid w:val="00516138"/>
    <w:rsid w:val="00517D36"/>
    <w:rsid w:val="00524B75"/>
    <w:rsid w:val="0053059F"/>
    <w:rsid w:val="0053179B"/>
    <w:rsid w:val="005431C3"/>
    <w:rsid w:val="00547471"/>
    <w:rsid w:val="00547493"/>
    <w:rsid w:val="00550BC0"/>
    <w:rsid w:val="00553C83"/>
    <w:rsid w:val="005851DA"/>
    <w:rsid w:val="005862DD"/>
    <w:rsid w:val="005867B3"/>
    <w:rsid w:val="00586D22"/>
    <w:rsid w:val="00587907"/>
    <w:rsid w:val="00592DB5"/>
    <w:rsid w:val="005947BE"/>
    <w:rsid w:val="005A493C"/>
    <w:rsid w:val="005A5761"/>
    <w:rsid w:val="005A747E"/>
    <w:rsid w:val="005B116C"/>
    <w:rsid w:val="005B37D7"/>
    <w:rsid w:val="005B4191"/>
    <w:rsid w:val="005B7A9D"/>
    <w:rsid w:val="005B7FDE"/>
    <w:rsid w:val="005C035D"/>
    <w:rsid w:val="005C22B8"/>
    <w:rsid w:val="005D313F"/>
    <w:rsid w:val="005D6CD1"/>
    <w:rsid w:val="005E5E53"/>
    <w:rsid w:val="005E7550"/>
    <w:rsid w:val="005E790F"/>
    <w:rsid w:val="005F350F"/>
    <w:rsid w:val="005F41EF"/>
    <w:rsid w:val="006013C2"/>
    <w:rsid w:val="006063ED"/>
    <w:rsid w:val="00610D5A"/>
    <w:rsid w:val="0061444D"/>
    <w:rsid w:val="00620935"/>
    <w:rsid w:val="00621631"/>
    <w:rsid w:val="00623803"/>
    <w:rsid w:val="0064029B"/>
    <w:rsid w:val="00647E21"/>
    <w:rsid w:val="006551C3"/>
    <w:rsid w:val="00655551"/>
    <w:rsid w:val="0065750F"/>
    <w:rsid w:val="006578AF"/>
    <w:rsid w:val="00661A71"/>
    <w:rsid w:val="00663A1F"/>
    <w:rsid w:val="00670025"/>
    <w:rsid w:val="00672DD2"/>
    <w:rsid w:val="00673E80"/>
    <w:rsid w:val="00677510"/>
    <w:rsid w:val="00685B33"/>
    <w:rsid w:val="006868F9"/>
    <w:rsid w:val="006A535D"/>
    <w:rsid w:val="006B48E0"/>
    <w:rsid w:val="006B633A"/>
    <w:rsid w:val="006C4E53"/>
    <w:rsid w:val="006C5AD9"/>
    <w:rsid w:val="006D7E5A"/>
    <w:rsid w:val="006E0AAA"/>
    <w:rsid w:val="006E51E0"/>
    <w:rsid w:val="006F15B0"/>
    <w:rsid w:val="006F41AB"/>
    <w:rsid w:val="006F5A91"/>
    <w:rsid w:val="00701994"/>
    <w:rsid w:val="00703BD3"/>
    <w:rsid w:val="007122DE"/>
    <w:rsid w:val="00716132"/>
    <w:rsid w:val="00717511"/>
    <w:rsid w:val="0072626F"/>
    <w:rsid w:val="007268FA"/>
    <w:rsid w:val="007273A8"/>
    <w:rsid w:val="007366D6"/>
    <w:rsid w:val="00747D69"/>
    <w:rsid w:val="00751CE6"/>
    <w:rsid w:val="0075404B"/>
    <w:rsid w:val="00754E3B"/>
    <w:rsid w:val="00755DED"/>
    <w:rsid w:val="00763753"/>
    <w:rsid w:val="00773B64"/>
    <w:rsid w:val="007762BF"/>
    <w:rsid w:val="00777478"/>
    <w:rsid w:val="007848C9"/>
    <w:rsid w:val="007874BC"/>
    <w:rsid w:val="007919D7"/>
    <w:rsid w:val="007B2E61"/>
    <w:rsid w:val="007B52F1"/>
    <w:rsid w:val="007B5595"/>
    <w:rsid w:val="007C5E0A"/>
    <w:rsid w:val="007D0BCF"/>
    <w:rsid w:val="007D38AF"/>
    <w:rsid w:val="007D3DFE"/>
    <w:rsid w:val="007D77E2"/>
    <w:rsid w:val="007E2AA1"/>
    <w:rsid w:val="007F542B"/>
    <w:rsid w:val="007F65A5"/>
    <w:rsid w:val="008049B8"/>
    <w:rsid w:val="0081061D"/>
    <w:rsid w:val="00816D3F"/>
    <w:rsid w:val="00823276"/>
    <w:rsid w:val="0084248C"/>
    <w:rsid w:val="00847085"/>
    <w:rsid w:val="00851DB1"/>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3343"/>
    <w:rsid w:val="008B60A5"/>
    <w:rsid w:val="008D07C5"/>
    <w:rsid w:val="008E6874"/>
    <w:rsid w:val="008F1ABD"/>
    <w:rsid w:val="008F1BD4"/>
    <w:rsid w:val="00901095"/>
    <w:rsid w:val="00906C28"/>
    <w:rsid w:val="00910AB9"/>
    <w:rsid w:val="00912991"/>
    <w:rsid w:val="00917559"/>
    <w:rsid w:val="00924E88"/>
    <w:rsid w:val="009269CF"/>
    <w:rsid w:val="00933711"/>
    <w:rsid w:val="009359D0"/>
    <w:rsid w:val="00946AA2"/>
    <w:rsid w:val="009527D4"/>
    <w:rsid w:val="00954C8A"/>
    <w:rsid w:val="00960C53"/>
    <w:rsid w:val="00961793"/>
    <w:rsid w:val="00966595"/>
    <w:rsid w:val="0097113A"/>
    <w:rsid w:val="009858F7"/>
    <w:rsid w:val="00990C95"/>
    <w:rsid w:val="009A622D"/>
    <w:rsid w:val="009B38E4"/>
    <w:rsid w:val="009C1C87"/>
    <w:rsid w:val="009C3C13"/>
    <w:rsid w:val="009D0407"/>
    <w:rsid w:val="009D1F8E"/>
    <w:rsid w:val="009F121E"/>
    <w:rsid w:val="00A010B3"/>
    <w:rsid w:val="00A0307F"/>
    <w:rsid w:val="00A06303"/>
    <w:rsid w:val="00A12CCB"/>
    <w:rsid w:val="00A2241E"/>
    <w:rsid w:val="00A33B7B"/>
    <w:rsid w:val="00A33E0D"/>
    <w:rsid w:val="00A354ED"/>
    <w:rsid w:val="00A4544F"/>
    <w:rsid w:val="00A514A2"/>
    <w:rsid w:val="00A518BE"/>
    <w:rsid w:val="00A53830"/>
    <w:rsid w:val="00A644A8"/>
    <w:rsid w:val="00A64A4F"/>
    <w:rsid w:val="00A71692"/>
    <w:rsid w:val="00A81651"/>
    <w:rsid w:val="00A95427"/>
    <w:rsid w:val="00AA17B6"/>
    <w:rsid w:val="00AA6C0A"/>
    <w:rsid w:val="00AC5896"/>
    <w:rsid w:val="00AD05AC"/>
    <w:rsid w:val="00AD164C"/>
    <w:rsid w:val="00AD4F06"/>
    <w:rsid w:val="00AD65A8"/>
    <w:rsid w:val="00AE6F29"/>
    <w:rsid w:val="00AF1286"/>
    <w:rsid w:val="00AF5DE6"/>
    <w:rsid w:val="00B00533"/>
    <w:rsid w:val="00B00C6E"/>
    <w:rsid w:val="00B05BA2"/>
    <w:rsid w:val="00B11CC3"/>
    <w:rsid w:val="00B13CF5"/>
    <w:rsid w:val="00B160F1"/>
    <w:rsid w:val="00B16FB2"/>
    <w:rsid w:val="00B17246"/>
    <w:rsid w:val="00B25685"/>
    <w:rsid w:val="00B31A18"/>
    <w:rsid w:val="00B33BA9"/>
    <w:rsid w:val="00B43465"/>
    <w:rsid w:val="00B4432F"/>
    <w:rsid w:val="00B46216"/>
    <w:rsid w:val="00B52088"/>
    <w:rsid w:val="00B527E2"/>
    <w:rsid w:val="00B54817"/>
    <w:rsid w:val="00B56342"/>
    <w:rsid w:val="00B6266F"/>
    <w:rsid w:val="00B678B1"/>
    <w:rsid w:val="00B67C51"/>
    <w:rsid w:val="00B71316"/>
    <w:rsid w:val="00B768A4"/>
    <w:rsid w:val="00B840F2"/>
    <w:rsid w:val="00B87557"/>
    <w:rsid w:val="00B95D01"/>
    <w:rsid w:val="00B96C17"/>
    <w:rsid w:val="00BA4317"/>
    <w:rsid w:val="00BA668D"/>
    <w:rsid w:val="00BB23E5"/>
    <w:rsid w:val="00BB33BB"/>
    <w:rsid w:val="00BB4ABB"/>
    <w:rsid w:val="00BB4BE7"/>
    <w:rsid w:val="00BC5684"/>
    <w:rsid w:val="00BE22C3"/>
    <w:rsid w:val="00BE3F9C"/>
    <w:rsid w:val="00BF3C60"/>
    <w:rsid w:val="00BF7335"/>
    <w:rsid w:val="00BF7A9B"/>
    <w:rsid w:val="00C014F1"/>
    <w:rsid w:val="00C151CC"/>
    <w:rsid w:val="00C17936"/>
    <w:rsid w:val="00C209E9"/>
    <w:rsid w:val="00C21DD8"/>
    <w:rsid w:val="00C24A6F"/>
    <w:rsid w:val="00C267CF"/>
    <w:rsid w:val="00C267F5"/>
    <w:rsid w:val="00C27499"/>
    <w:rsid w:val="00C43AF7"/>
    <w:rsid w:val="00C67996"/>
    <w:rsid w:val="00C67BE5"/>
    <w:rsid w:val="00C80228"/>
    <w:rsid w:val="00C91409"/>
    <w:rsid w:val="00CB28FB"/>
    <w:rsid w:val="00CC07DF"/>
    <w:rsid w:val="00CC71C8"/>
    <w:rsid w:val="00CD786A"/>
    <w:rsid w:val="00CD7F84"/>
    <w:rsid w:val="00D030B7"/>
    <w:rsid w:val="00D03C7F"/>
    <w:rsid w:val="00D1516A"/>
    <w:rsid w:val="00D22FD4"/>
    <w:rsid w:val="00D26642"/>
    <w:rsid w:val="00D2720D"/>
    <w:rsid w:val="00D37C6B"/>
    <w:rsid w:val="00D70E35"/>
    <w:rsid w:val="00DA0896"/>
    <w:rsid w:val="00DA2D21"/>
    <w:rsid w:val="00DB7F1C"/>
    <w:rsid w:val="00DD2C3C"/>
    <w:rsid w:val="00DE178D"/>
    <w:rsid w:val="00DE71E6"/>
    <w:rsid w:val="00DE74D9"/>
    <w:rsid w:val="00DF1644"/>
    <w:rsid w:val="00DF2D94"/>
    <w:rsid w:val="00DF48D4"/>
    <w:rsid w:val="00DF4F21"/>
    <w:rsid w:val="00E002C7"/>
    <w:rsid w:val="00E04CB2"/>
    <w:rsid w:val="00E151B1"/>
    <w:rsid w:val="00E31CEA"/>
    <w:rsid w:val="00E42143"/>
    <w:rsid w:val="00E61AB3"/>
    <w:rsid w:val="00E62164"/>
    <w:rsid w:val="00E65655"/>
    <w:rsid w:val="00E85A81"/>
    <w:rsid w:val="00E90882"/>
    <w:rsid w:val="00E92204"/>
    <w:rsid w:val="00E96BD9"/>
    <w:rsid w:val="00EA0EF8"/>
    <w:rsid w:val="00EA1A20"/>
    <w:rsid w:val="00EA1FB1"/>
    <w:rsid w:val="00EA398D"/>
    <w:rsid w:val="00EA4FD2"/>
    <w:rsid w:val="00EB0526"/>
    <w:rsid w:val="00EC1264"/>
    <w:rsid w:val="00EC1541"/>
    <w:rsid w:val="00EC544D"/>
    <w:rsid w:val="00ED6091"/>
    <w:rsid w:val="00ED6A3D"/>
    <w:rsid w:val="00EE0F8D"/>
    <w:rsid w:val="00EF1C89"/>
    <w:rsid w:val="00EF1E32"/>
    <w:rsid w:val="00EF5C34"/>
    <w:rsid w:val="00EF72DA"/>
    <w:rsid w:val="00F02291"/>
    <w:rsid w:val="00F07F79"/>
    <w:rsid w:val="00F11874"/>
    <w:rsid w:val="00F16887"/>
    <w:rsid w:val="00F16985"/>
    <w:rsid w:val="00F22DB8"/>
    <w:rsid w:val="00F2459A"/>
    <w:rsid w:val="00F32B21"/>
    <w:rsid w:val="00F32EBE"/>
    <w:rsid w:val="00F35A16"/>
    <w:rsid w:val="00F46DF4"/>
    <w:rsid w:val="00F5325F"/>
    <w:rsid w:val="00F53A9D"/>
    <w:rsid w:val="00F6071E"/>
    <w:rsid w:val="00F6144F"/>
    <w:rsid w:val="00F620CA"/>
    <w:rsid w:val="00F64B03"/>
    <w:rsid w:val="00F7007D"/>
    <w:rsid w:val="00F70C16"/>
    <w:rsid w:val="00FA38E3"/>
    <w:rsid w:val="00FA7409"/>
    <w:rsid w:val="00FB2A70"/>
    <w:rsid w:val="00FB50C8"/>
    <w:rsid w:val="00FB6D90"/>
    <w:rsid w:val="00FD0FD6"/>
    <w:rsid w:val="00FE3F53"/>
    <w:rsid w:val="00FE4074"/>
    <w:rsid w:val="00FE44CB"/>
    <w:rsid w:val="00FF5E84"/>
    <w:rsid w:val="00F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443644"/>
    <w:pPr>
      <w:tabs>
        <w:tab w:val="right" w:leader="dot" w:pos="10790"/>
      </w:tabs>
      <w:spacing w:after="100"/>
    </w:pPr>
    <w:rPr>
      <w:noProof/>
    </w:r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9960951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26478316">
      <w:bodyDiv w:val="1"/>
      <w:marLeft w:val="0"/>
      <w:marRight w:val="0"/>
      <w:marTop w:val="0"/>
      <w:marBottom w:val="0"/>
      <w:divBdr>
        <w:top w:val="none" w:sz="0" w:space="0" w:color="auto"/>
        <w:left w:val="none" w:sz="0" w:space="0" w:color="auto"/>
        <w:bottom w:val="none" w:sz="0" w:space="0" w:color="auto"/>
        <w:right w:val="none" w:sz="0" w:space="0" w:color="auto"/>
      </w:divBdr>
    </w:div>
    <w:div w:id="1284074469">
      <w:bodyDiv w:val="1"/>
      <w:marLeft w:val="0"/>
      <w:marRight w:val="0"/>
      <w:marTop w:val="0"/>
      <w:marBottom w:val="0"/>
      <w:divBdr>
        <w:top w:val="none" w:sz="0" w:space="0" w:color="auto"/>
        <w:left w:val="none" w:sz="0" w:space="0" w:color="auto"/>
        <w:bottom w:val="none" w:sz="0" w:space="0" w:color="auto"/>
        <w:right w:val="none" w:sz="0" w:space="0" w:color="auto"/>
      </w:divBdr>
    </w:div>
    <w:div w:id="1712652315">
      <w:bodyDiv w:val="1"/>
      <w:marLeft w:val="0"/>
      <w:marRight w:val="0"/>
      <w:marTop w:val="0"/>
      <w:marBottom w:val="0"/>
      <w:divBdr>
        <w:top w:val="none" w:sz="0" w:space="0" w:color="auto"/>
        <w:left w:val="none" w:sz="0" w:space="0" w:color="auto"/>
        <w:bottom w:val="none" w:sz="0" w:space="0" w:color="auto"/>
        <w:right w:val="none" w:sz="0" w:space="0" w:color="auto"/>
      </w:divBdr>
    </w:div>
    <w:div w:id="204231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335D71">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335D71">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335D71">
          <w:pPr>
            <w:pStyle w:val="75292CB17C704D3D918BAA189D266881"/>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335D71"/>
    <w:rsid w:val="0051665A"/>
    <w:rsid w:val="005C0957"/>
    <w:rsid w:val="006A00A8"/>
    <w:rsid w:val="00775FBB"/>
    <w:rsid w:val="00FC2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ECE3AB83A0144E8F9028F1D2D7A96B47">
    <w:name w:val="ECE3AB83A0144E8F9028F1D2D7A96B47"/>
  </w:style>
  <w:style w:type="paragraph" w:customStyle="1" w:styleId="CD0A31FDDBA24B5BA5D9579D0A07057E">
    <w:name w:val="CD0A31FDDBA24B5BA5D9579D0A07057E"/>
  </w:style>
  <w:style w:type="paragraph" w:customStyle="1" w:styleId="75292CB17C704D3D918BAA189D266881">
    <w:name w:val="75292CB17C704D3D918BAA189D26688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14</Pages>
  <Words>2266</Words>
  <Characters>12918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2023-08-13T20:24:00Z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5ff345b7c9fad749913b8225660fbb5f8a673801c31a8a096708d155666fb8a5</vt:lpwstr>
  </property>
</Properties>
</file>