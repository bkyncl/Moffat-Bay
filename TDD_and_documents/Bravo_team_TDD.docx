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B7A26"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59BB57D" wp14:editId="618E31C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3132284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6B2E95C" w14:textId="77777777" w:rsidTr="00FA7409">
        <w:trPr>
          <w:trHeight w:val="4320"/>
        </w:trPr>
        <w:tc>
          <w:tcPr>
            <w:tcW w:w="10800" w:type="dxa"/>
          </w:tcPr>
          <w:p w14:paraId="2DF9E42A"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B25B976" w14:textId="77777777" w:rsidTr="008F1ABD">
        <w:trPr>
          <w:trHeight w:val="944"/>
        </w:trPr>
        <w:tc>
          <w:tcPr>
            <w:tcW w:w="10800" w:type="dxa"/>
            <w:vAlign w:val="center"/>
          </w:tcPr>
          <w:p w14:paraId="78AF60E9" w14:textId="585F9D97" w:rsidR="004048B0" w:rsidRPr="004048B0" w:rsidRDefault="007C5E0A" w:rsidP="004048B0">
            <w:pPr>
              <w:pStyle w:val="Title"/>
            </w:pPr>
            <w:r>
              <w:t>Moffat-bay</w:t>
            </w:r>
          </w:p>
        </w:tc>
      </w:tr>
      <w:tr w:rsidR="004048B0" w:rsidRPr="004048B0" w14:paraId="125CEF91" w14:textId="77777777" w:rsidTr="008F1ABD">
        <w:trPr>
          <w:trHeight w:val="1528"/>
        </w:trPr>
        <w:tc>
          <w:tcPr>
            <w:tcW w:w="10800" w:type="dxa"/>
            <w:vAlign w:val="center"/>
          </w:tcPr>
          <w:p w14:paraId="7148D694" w14:textId="49863E7A" w:rsidR="004048B0" w:rsidRPr="004048B0" w:rsidRDefault="007C5E0A" w:rsidP="004048B0">
            <w:pPr>
              <w:pStyle w:val="Subtitle"/>
              <w:framePr w:wrap="auto" w:vAnchor="margin" w:hAnchor="text" w:yAlign="inline"/>
            </w:pPr>
            <w:bookmarkStart w:id="0" w:name="_Toc142671440"/>
            <w:bookmarkStart w:id="1" w:name="_Toc142749190"/>
            <w:bookmarkStart w:id="2" w:name="_Toc142751643"/>
            <w:bookmarkStart w:id="3" w:name="_Toc142751658"/>
            <w:bookmarkStart w:id="4" w:name="_Toc142751698"/>
            <w:bookmarkStart w:id="5" w:name="_Toc142751784"/>
            <w:bookmarkStart w:id="6" w:name="_Toc142753382"/>
            <w:bookmarkStart w:id="7" w:name="_Toc142753468"/>
            <w:bookmarkStart w:id="8" w:name="_Toc142753625"/>
            <w:r>
              <w:t>lodge tdd</w:t>
            </w:r>
            <w:bookmarkEnd w:id="0"/>
            <w:bookmarkEnd w:id="1"/>
            <w:bookmarkEnd w:id="2"/>
            <w:bookmarkEnd w:id="3"/>
            <w:bookmarkEnd w:id="4"/>
            <w:bookmarkEnd w:id="5"/>
            <w:bookmarkEnd w:id="6"/>
            <w:bookmarkEnd w:id="7"/>
            <w:bookmarkEnd w:id="8"/>
          </w:p>
        </w:tc>
      </w:tr>
      <w:tr w:rsidR="004048B0" w:rsidRPr="004048B0" w14:paraId="6E3EA536" w14:textId="77777777" w:rsidTr="008F1ABD">
        <w:trPr>
          <w:trHeight w:val="6491"/>
        </w:trPr>
        <w:tc>
          <w:tcPr>
            <w:tcW w:w="10800" w:type="dxa"/>
            <w:vAlign w:val="bottom"/>
          </w:tcPr>
          <w:p w14:paraId="125F54A3" w14:textId="63604659" w:rsidR="004048B0" w:rsidRPr="004048B0" w:rsidRDefault="007C5E0A" w:rsidP="004048B0">
            <w:pPr>
              <w:pStyle w:val="CoverInfo"/>
              <w:rPr>
                <w:noProof/>
              </w:rPr>
            </w:pPr>
            <w:r>
              <w:rPr>
                <w:noProof/>
              </w:rPr>
              <w:t>Mark Witt</w:t>
            </w:r>
            <w:r w:rsidR="004048B0" w:rsidRPr="004048B0">
              <w:rPr>
                <w:noProof/>
              </w:rPr>
              <w:t xml:space="preserve"> </w:t>
            </w:r>
            <w:sdt>
              <w:sdtPr>
                <w:rPr>
                  <w:noProof/>
                </w:rPr>
                <w:id w:val="-1690362417"/>
                <w:placeholder>
                  <w:docPart w:val="ECE3AB83A0144E8F9028F1D2D7A96B47"/>
                </w:placeholder>
                <w:temporary/>
                <w:showingPlcHdr/>
                <w15:appearance w15:val="hidden"/>
              </w:sdtPr>
              <w:sdtContent>
                <w:r w:rsidR="004048B0" w:rsidRPr="004048B0">
                  <w:rPr>
                    <w:noProof/>
                  </w:rPr>
                  <w:t>|</w:t>
                </w:r>
              </w:sdtContent>
            </w:sdt>
            <w:r w:rsidR="004048B0" w:rsidRPr="004048B0">
              <w:rPr>
                <w:noProof/>
              </w:rPr>
              <w:t xml:space="preserve"> </w:t>
            </w:r>
            <w:r>
              <w:rPr>
                <w:noProof/>
              </w:rPr>
              <w:t>Brittany Kyncl</w:t>
            </w:r>
          </w:p>
        </w:tc>
      </w:tr>
    </w:tbl>
    <w:p w14:paraId="74550B11" w14:textId="77777777" w:rsidR="00B678B1" w:rsidRPr="004048B0" w:rsidRDefault="00B678B1" w:rsidP="004048B0"/>
    <w:p w14:paraId="7D966E2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F0CCC6D" w14:textId="77777777" w:rsidR="009C1C87" w:rsidRDefault="009C1C87">
      <w:r>
        <w:rPr>
          <w:noProof/>
        </w:rPr>
        <w:lastRenderedPageBreak/>
        <w:drawing>
          <wp:anchor distT="0" distB="0" distL="114300" distR="114300" simplePos="0" relativeHeight="251678719" behindDoc="1" locked="1" layoutInCell="1" allowOverlap="1" wp14:anchorId="2717C5E8" wp14:editId="5610145F">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2773DD" w14:textId="77777777" w:rsidTr="00C17936">
        <w:trPr>
          <w:trHeight w:val="3456"/>
        </w:trPr>
        <w:tc>
          <w:tcPr>
            <w:tcW w:w="3168" w:type="dxa"/>
            <w:vMerge w:val="restart"/>
          </w:tcPr>
          <w:p w14:paraId="790B279E" w14:textId="77777777" w:rsidR="00C17936" w:rsidRPr="004048B0" w:rsidRDefault="00C17936" w:rsidP="00E92204">
            <w:pPr>
              <w:pStyle w:val="CoverInfo"/>
              <w:spacing w:before="0"/>
            </w:pPr>
          </w:p>
          <w:p w14:paraId="3BFBD72D" w14:textId="77777777" w:rsidR="00517D36" w:rsidRPr="004048B0" w:rsidRDefault="00517D36" w:rsidP="00D51608"/>
        </w:tc>
        <w:tc>
          <w:tcPr>
            <w:tcW w:w="6035" w:type="dxa"/>
            <w:vAlign w:val="bottom"/>
          </w:tcPr>
          <w:p w14:paraId="477AC013" w14:textId="77777777" w:rsidR="00517D36" w:rsidRPr="004048B0" w:rsidRDefault="00517D36" w:rsidP="006551C3">
            <w:pPr>
              <w:pStyle w:val="Heading2"/>
            </w:pPr>
            <w:bookmarkStart w:id="9" w:name="_Toc142671441"/>
            <w:bookmarkStart w:id="10" w:name="_Toc142749191"/>
            <w:bookmarkStart w:id="11" w:name="_Toc142751644"/>
            <w:bookmarkStart w:id="12" w:name="_Toc142751659"/>
            <w:bookmarkStart w:id="13" w:name="_Toc142751699"/>
            <w:bookmarkStart w:id="14" w:name="_Toc142751785"/>
            <w:bookmarkStart w:id="15" w:name="_Toc142753383"/>
            <w:bookmarkStart w:id="16" w:name="_Toc142753469"/>
            <w:bookmarkStart w:id="17" w:name="_Toc142753626"/>
            <w:r w:rsidRPr="004048B0">
              <w:rPr>
                <w:noProof/>
                <w:lang w:eastAsia="en-AU"/>
              </w:rPr>
              <w:drawing>
                <wp:inline distT="0" distB="0" distL="0" distR="0" wp14:anchorId="41EA581A" wp14:editId="5642C43F">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bookmarkEnd w:id="9"/>
            <w:bookmarkEnd w:id="10"/>
            <w:bookmarkEnd w:id="11"/>
            <w:bookmarkEnd w:id="12"/>
            <w:bookmarkEnd w:id="13"/>
            <w:bookmarkEnd w:id="14"/>
            <w:bookmarkEnd w:id="15"/>
            <w:bookmarkEnd w:id="16"/>
            <w:bookmarkEnd w:id="17"/>
          </w:p>
        </w:tc>
      </w:tr>
      <w:tr w:rsidR="00517D36" w:rsidRPr="004048B0" w14:paraId="4BA99C5A" w14:textId="77777777" w:rsidTr="00C17936">
        <w:trPr>
          <w:trHeight w:val="1368"/>
        </w:trPr>
        <w:tc>
          <w:tcPr>
            <w:tcW w:w="3168" w:type="dxa"/>
            <w:vMerge/>
          </w:tcPr>
          <w:p w14:paraId="4394D2C1" w14:textId="77777777" w:rsidR="00517D36" w:rsidRPr="004048B0" w:rsidRDefault="00517D36" w:rsidP="00D51608"/>
        </w:tc>
        <w:bookmarkStart w:id="18" w:name="_Toc142751645"/>
        <w:bookmarkStart w:id="19" w:name="_Toc142753627"/>
        <w:tc>
          <w:tcPr>
            <w:tcW w:w="6035" w:type="dxa"/>
            <w:vAlign w:val="bottom"/>
          </w:tcPr>
          <w:p w14:paraId="3F661E6A" w14:textId="77777777" w:rsidR="00517D36" w:rsidRPr="004048B0" w:rsidRDefault="00000000" w:rsidP="00C17936">
            <w:pPr>
              <w:pStyle w:val="Heading1"/>
            </w:pPr>
            <w:sdt>
              <w:sdtPr>
                <w:id w:val="202529960"/>
                <w:placeholder>
                  <w:docPart w:val="CD0A31FDDBA24B5BA5D9579D0A07057E"/>
                </w:placeholder>
                <w:temporary/>
                <w:showingPlcHdr/>
                <w15:appearance w15:val="hidden"/>
              </w:sdtPr>
              <w:sdtContent>
                <w:r w:rsidR="00EA0EF8" w:rsidRPr="004048B0">
                  <w:t>SUMMARY</w:t>
                </w:r>
              </w:sdtContent>
            </w:sdt>
            <w:bookmarkEnd w:id="18"/>
            <w:bookmarkEnd w:id="19"/>
          </w:p>
        </w:tc>
      </w:tr>
      <w:tr w:rsidR="00517D36" w:rsidRPr="004048B0" w14:paraId="608DEBDB" w14:textId="77777777" w:rsidTr="00C17936">
        <w:trPr>
          <w:trHeight w:val="7443"/>
        </w:trPr>
        <w:tc>
          <w:tcPr>
            <w:tcW w:w="3168" w:type="dxa"/>
            <w:vMerge/>
          </w:tcPr>
          <w:p w14:paraId="44E00C5A" w14:textId="77777777" w:rsidR="00517D36" w:rsidRPr="004048B0" w:rsidRDefault="00517D36" w:rsidP="00D51608"/>
        </w:tc>
        <w:tc>
          <w:tcPr>
            <w:tcW w:w="6035" w:type="dxa"/>
          </w:tcPr>
          <w:p w14:paraId="6246A27F" w14:textId="77777777" w:rsidR="00517D36" w:rsidRPr="004048B0" w:rsidRDefault="00517D36" w:rsidP="00D51608">
            <w:pPr>
              <w:rPr>
                <w:b/>
                <w:bCs/>
                <w:color w:val="FFFFFF" w:themeColor="background1"/>
              </w:rPr>
            </w:pPr>
          </w:p>
          <w:p w14:paraId="4AD4DF1E" w14:textId="77777777" w:rsidR="00517D36" w:rsidRPr="004048B0" w:rsidRDefault="00517D36" w:rsidP="00D51608">
            <w:pPr>
              <w:rPr>
                <w:b/>
                <w:bCs/>
                <w:color w:val="FFFFFF" w:themeColor="background1"/>
              </w:rPr>
            </w:pPr>
          </w:p>
          <w:p w14:paraId="054618DD" w14:textId="77777777" w:rsidR="00517D36" w:rsidRDefault="00A81651" w:rsidP="00933711">
            <w:pPr>
              <w:pStyle w:val="NormalBold"/>
            </w:pPr>
            <w:r>
              <w:t>A comprehensive proposal for designing and developing an advanced website for Moffat-Bay Marina Lodge. This enchanting hotel and retreat</w:t>
            </w:r>
            <w:r w:rsidR="006E0AAA">
              <w:t xml:space="preserve">, nestled within a vibrant marina and local attractions, seeks to establish a strong online presence in the evolving hospitality industry. </w:t>
            </w:r>
            <w:r w:rsidR="003B3A75">
              <w:t xml:space="preserve">The proposal outlines a visually captivating, user-friendly, and functional website that not only showcases the Lodge’s unique offerings but also integrates a reservation booking system to enhance guest experiences. </w:t>
            </w:r>
            <w:r w:rsidR="006868F9">
              <w:t xml:space="preserve"> </w:t>
            </w:r>
          </w:p>
          <w:p w14:paraId="146D65D1" w14:textId="77777777" w:rsidR="003B3A75" w:rsidRDefault="003B3A75" w:rsidP="00933711">
            <w:pPr>
              <w:pStyle w:val="NormalBold"/>
            </w:pPr>
          </w:p>
          <w:p w14:paraId="310D2695" w14:textId="5FDF4D6E" w:rsidR="003B3A75" w:rsidRPr="004048B0" w:rsidRDefault="00BB4BE7" w:rsidP="00933711">
            <w:pPr>
              <w:pStyle w:val="NormalBold"/>
            </w:pPr>
            <w:r w:rsidRPr="00BB4BE7">
              <w:t>The objectives of the proposed website encompass aesthetic appeal, intuitive navigation, seamless booking procedures, the showcasing of local attractions, responsive design, and optimal performance. User personas, reflecting different segments of potential visitors, play a pivotal role in shaping the website's design and functionalities. Each persona, ranging from a family-oriented mom to a newlywed couple and a business professional, informs specific user stories that address their unique needs and expectations. The document further outlines development tasks, including frontend and backend work, database design, testing, deployment, and bug fixing</w:t>
            </w:r>
            <w:r>
              <w:t>.</w:t>
            </w:r>
          </w:p>
        </w:tc>
      </w:tr>
    </w:tbl>
    <w:p w14:paraId="3F9E2692" w14:textId="77777777" w:rsidR="00114118" w:rsidRPr="004048B0" w:rsidRDefault="00114118"/>
    <w:p w14:paraId="313A8C1A"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sdt>
      <w:sdtPr>
        <w:rPr>
          <w:rFonts w:asciiTheme="minorHAnsi" w:eastAsiaTheme="minorHAnsi" w:hAnsiTheme="minorHAnsi" w:cstheme="minorBidi"/>
          <w:color w:val="auto"/>
          <w:sz w:val="22"/>
          <w:szCs w:val="22"/>
        </w:rPr>
        <w:id w:val="364566908"/>
        <w:docPartObj>
          <w:docPartGallery w:val="Table of Contents"/>
          <w:docPartUnique/>
        </w:docPartObj>
      </w:sdtPr>
      <w:sdtEndPr>
        <w:rPr>
          <w:b/>
          <w:bCs/>
          <w:noProof/>
        </w:rPr>
      </w:sdtEndPr>
      <w:sdtContent>
        <w:p w14:paraId="5FC2F212" w14:textId="77777777" w:rsidR="00436AD8" w:rsidRDefault="00436AD8">
          <w:pPr>
            <w:pStyle w:val="TOCHeading"/>
          </w:pPr>
          <w:r w:rsidRPr="00854258">
            <w:rPr>
              <w:noProof/>
              <w:lang w:eastAsia="en-AU"/>
            </w:rPr>
            <w:drawing>
              <wp:inline distT="0" distB="0" distL="0" distR="0" wp14:anchorId="627E33AD" wp14:editId="1E9162BE">
                <wp:extent cx="2286000" cy="222740"/>
                <wp:effectExtent l="0" t="0" r="0" b="6350"/>
                <wp:docPr id="625439250" name="Graphic 62543925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0356D797" w14:textId="77777777" w:rsidR="005862DD" w:rsidRDefault="007268FA" w:rsidP="0065750F">
          <w:pPr>
            <w:pStyle w:val="TOCHeading"/>
            <w:rPr>
              <w:noProof/>
            </w:rPr>
          </w:pPr>
          <w:r>
            <w:t>Contents</w:t>
          </w:r>
          <w:r>
            <w:fldChar w:fldCharType="begin"/>
          </w:r>
          <w:r>
            <w:instrText xml:space="preserve"> TOC \o "1-3" \h \z \u </w:instrText>
          </w:r>
          <w:r>
            <w:fldChar w:fldCharType="separate"/>
          </w:r>
        </w:p>
        <w:p w14:paraId="3CD9B1FE" w14:textId="092DF3B3" w:rsidR="005862DD" w:rsidRDefault="005862DD">
          <w:pPr>
            <w:pStyle w:val="TOC1"/>
            <w:tabs>
              <w:tab w:val="right" w:leader="dot" w:pos="10790"/>
            </w:tabs>
            <w:rPr>
              <w:rFonts w:eastAsiaTheme="minorEastAsia"/>
              <w:noProof/>
              <w:kern w:val="2"/>
              <w14:ligatures w14:val="standardContextual"/>
            </w:rPr>
          </w:pPr>
          <w:hyperlink w:anchor="_Toc142753627" w:history="1">
            <w:r w:rsidRPr="007C7D05">
              <w:rPr>
                <w:rStyle w:val="Hyperlink"/>
                <w:noProof/>
              </w:rPr>
              <w:t>SUMMARY</w:t>
            </w:r>
            <w:r>
              <w:rPr>
                <w:noProof/>
                <w:webHidden/>
              </w:rPr>
              <w:tab/>
            </w:r>
            <w:r>
              <w:rPr>
                <w:noProof/>
                <w:webHidden/>
              </w:rPr>
              <w:fldChar w:fldCharType="begin"/>
            </w:r>
            <w:r>
              <w:rPr>
                <w:noProof/>
                <w:webHidden/>
              </w:rPr>
              <w:instrText xml:space="preserve"> PAGEREF _Toc142753627 \h </w:instrText>
            </w:r>
            <w:r>
              <w:rPr>
                <w:noProof/>
                <w:webHidden/>
              </w:rPr>
            </w:r>
            <w:r>
              <w:rPr>
                <w:noProof/>
                <w:webHidden/>
              </w:rPr>
              <w:fldChar w:fldCharType="separate"/>
            </w:r>
            <w:r w:rsidR="003F4792">
              <w:rPr>
                <w:noProof/>
                <w:webHidden/>
              </w:rPr>
              <w:t>2</w:t>
            </w:r>
            <w:r>
              <w:rPr>
                <w:noProof/>
                <w:webHidden/>
              </w:rPr>
              <w:fldChar w:fldCharType="end"/>
            </w:r>
          </w:hyperlink>
        </w:p>
        <w:p w14:paraId="068E3D1C" w14:textId="7C0A66B6" w:rsidR="005862DD" w:rsidRDefault="005862DD">
          <w:pPr>
            <w:pStyle w:val="TOC2"/>
            <w:rPr>
              <w:rFonts w:eastAsiaTheme="minorEastAsia"/>
              <w:kern w:val="2"/>
              <w14:ligatures w14:val="standardContextual"/>
            </w:rPr>
          </w:pPr>
          <w:hyperlink w:anchor="_Toc142753628" w:history="1">
            <w:r w:rsidRPr="007C7D05">
              <w:rPr>
                <w:rStyle w:val="Hyperlink"/>
              </w:rPr>
              <w:t>Introduction</w:t>
            </w:r>
            <w:r>
              <w:rPr>
                <w:webHidden/>
              </w:rPr>
              <w:tab/>
            </w:r>
            <w:r>
              <w:rPr>
                <w:webHidden/>
              </w:rPr>
              <w:fldChar w:fldCharType="begin"/>
            </w:r>
            <w:r>
              <w:rPr>
                <w:webHidden/>
              </w:rPr>
              <w:instrText xml:space="preserve"> PAGEREF _Toc142753628 \h </w:instrText>
            </w:r>
            <w:r>
              <w:rPr>
                <w:webHidden/>
              </w:rPr>
            </w:r>
            <w:r>
              <w:rPr>
                <w:webHidden/>
              </w:rPr>
              <w:fldChar w:fldCharType="separate"/>
            </w:r>
            <w:r w:rsidR="003F4792">
              <w:rPr>
                <w:webHidden/>
              </w:rPr>
              <w:t>4</w:t>
            </w:r>
            <w:r>
              <w:rPr>
                <w:webHidden/>
              </w:rPr>
              <w:fldChar w:fldCharType="end"/>
            </w:r>
          </w:hyperlink>
        </w:p>
        <w:p w14:paraId="19CB1ADD" w14:textId="1D886BB2" w:rsidR="005862DD" w:rsidRDefault="005862DD">
          <w:pPr>
            <w:pStyle w:val="TOC3"/>
            <w:rPr>
              <w:rFonts w:eastAsiaTheme="minorEastAsia"/>
              <w:noProof/>
              <w:kern w:val="2"/>
              <w14:ligatures w14:val="standardContextual"/>
            </w:rPr>
          </w:pPr>
          <w:hyperlink w:anchor="_Toc142753629" w:history="1">
            <w:r w:rsidR="006E51E0" w:rsidRPr="007C7D05">
              <w:rPr>
                <w:rStyle w:val="Hyperlink"/>
                <w:noProof/>
              </w:rPr>
              <w:t>About Moffat-Bay Lodge</w:t>
            </w:r>
            <w:r w:rsidR="006E51E0">
              <w:rPr>
                <w:noProof/>
                <w:webHidden/>
              </w:rPr>
              <w:tab/>
            </w:r>
            <w:r>
              <w:rPr>
                <w:noProof/>
                <w:webHidden/>
              </w:rPr>
              <w:fldChar w:fldCharType="begin"/>
            </w:r>
            <w:r>
              <w:rPr>
                <w:noProof/>
                <w:webHidden/>
              </w:rPr>
              <w:instrText xml:space="preserve"> PAGEREF _Toc142753629 \h </w:instrText>
            </w:r>
            <w:r>
              <w:rPr>
                <w:noProof/>
                <w:webHidden/>
              </w:rPr>
            </w:r>
            <w:r>
              <w:rPr>
                <w:noProof/>
                <w:webHidden/>
              </w:rPr>
              <w:fldChar w:fldCharType="separate"/>
            </w:r>
            <w:r w:rsidR="003F4792">
              <w:rPr>
                <w:noProof/>
                <w:webHidden/>
              </w:rPr>
              <w:t>4</w:t>
            </w:r>
            <w:r>
              <w:rPr>
                <w:noProof/>
                <w:webHidden/>
              </w:rPr>
              <w:fldChar w:fldCharType="end"/>
            </w:r>
          </w:hyperlink>
        </w:p>
        <w:p w14:paraId="1FD252E6" w14:textId="0E44E809" w:rsidR="005862DD" w:rsidRDefault="005862DD">
          <w:pPr>
            <w:pStyle w:val="TOC3"/>
            <w:rPr>
              <w:rFonts w:eastAsiaTheme="minorEastAsia"/>
              <w:noProof/>
              <w:kern w:val="2"/>
              <w14:ligatures w14:val="standardContextual"/>
            </w:rPr>
          </w:pPr>
          <w:hyperlink w:anchor="_Toc142753630" w:history="1">
            <w:r w:rsidR="006E51E0" w:rsidRPr="007C7D05">
              <w:rPr>
                <w:rStyle w:val="Hyperlink"/>
                <w:noProof/>
              </w:rPr>
              <w:t>Website Objectives</w:t>
            </w:r>
            <w:r w:rsidR="006E51E0">
              <w:rPr>
                <w:noProof/>
                <w:webHidden/>
              </w:rPr>
              <w:tab/>
            </w:r>
            <w:r>
              <w:rPr>
                <w:noProof/>
                <w:webHidden/>
              </w:rPr>
              <w:fldChar w:fldCharType="begin"/>
            </w:r>
            <w:r>
              <w:rPr>
                <w:noProof/>
                <w:webHidden/>
              </w:rPr>
              <w:instrText xml:space="preserve"> PAGEREF _Toc142753630 \h </w:instrText>
            </w:r>
            <w:r>
              <w:rPr>
                <w:noProof/>
                <w:webHidden/>
              </w:rPr>
            </w:r>
            <w:r>
              <w:rPr>
                <w:noProof/>
                <w:webHidden/>
              </w:rPr>
              <w:fldChar w:fldCharType="separate"/>
            </w:r>
            <w:r w:rsidR="003F4792">
              <w:rPr>
                <w:noProof/>
                <w:webHidden/>
              </w:rPr>
              <w:t>4</w:t>
            </w:r>
            <w:r>
              <w:rPr>
                <w:noProof/>
                <w:webHidden/>
              </w:rPr>
              <w:fldChar w:fldCharType="end"/>
            </w:r>
          </w:hyperlink>
        </w:p>
        <w:p w14:paraId="62C30763" w14:textId="31FD8315" w:rsidR="005862DD" w:rsidRDefault="005862DD">
          <w:pPr>
            <w:pStyle w:val="TOC2"/>
            <w:rPr>
              <w:rFonts w:eastAsiaTheme="minorEastAsia"/>
              <w:kern w:val="2"/>
              <w14:ligatures w14:val="standardContextual"/>
            </w:rPr>
          </w:pPr>
          <w:hyperlink w:anchor="_Toc142753631" w:history="1">
            <w:r w:rsidRPr="007C7D05">
              <w:rPr>
                <w:rStyle w:val="Hyperlink"/>
              </w:rPr>
              <w:t>USER PERSONAS</w:t>
            </w:r>
            <w:r>
              <w:rPr>
                <w:webHidden/>
              </w:rPr>
              <w:tab/>
            </w:r>
            <w:r>
              <w:rPr>
                <w:webHidden/>
              </w:rPr>
              <w:fldChar w:fldCharType="begin"/>
            </w:r>
            <w:r>
              <w:rPr>
                <w:webHidden/>
              </w:rPr>
              <w:instrText xml:space="preserve"> PAGEREF _Toc142753631 \h </w:instrText>
            </w:r>
            <w:r>
              <w:rPr>
                <w:webHidden/>
              </w:rPr>
            </w:r>
            <w:r>
              <w:rPr>
                <w:webHidden/>
              </w:rPr>
              <w:fldChar w:fldCharType="separate"/>
            </w:r>
            <w:r w:rsidR="003F4792">
              <w:rPr>
                <w:webHidden/>
              </w:rPr>
              <w:t>6</w:t>
            </w:r>
            <w:r>
              <w:rPr>
                <w:webHidden/>
              </w:rPr>
              <w:fldChar w:fldCharType="end"/>
            </w:r>
          </w:hyperlink>
        </w:p>
        <w:p w14:paraId="6EFF45E4" w14:textId="76DEA783" w:rsidR="005862DD" w:rsidRDefault="005862DD">
          <w:pPr>
            <w:pStyle w:val="TOC3"/>
            <w:rPr>
              <w:rFonts w:eastAsiaTheme="minorEastAsia"/>
              <w:noProof/>
              <w:kern w:val="2"/>
              <w14:ligatures w14:val="standardContextual"/>
            </w:rPr>
          </w:pPr>
          <w:hyperlink w:anchor="_Toc142753632" w:history="1">
            <w:r w:rsidRPr="007C7D05">
              <w:rPr>
                <w:rStyle w:val="Hyperlink"/>
                <w:noProof/>
              </w:rPr>
              <w:t>Persona 1: Sarah</w:t>
            </w:r>
            <w:r w:rsidR="00763753">
              <w:rPr>
                <w:rStyle w:val="Hyperlink"/>
                <w:noProof/>
              </w:rPr>
              <w:t xml:space="preserve"> “The Super Mom”</w:t>
            </w:r>
            <w:r>
              <w:rPr>
                <w:noProof/>
                <w:webHidden/>
              </w:rPr>
              <w:tab/>
            </w:r>
            <w:r>
              <w:rPr>
                <w:noProof/>
                <w:webHidden/>
              </w:rPr>
              <w:fldChar w:fldCharType="begin"/>
            </w:r>
            <w:r>
              <w:rPr>
                <w:noProof/>
                <w:webHidden/>
              </w:rPr>
              <w:instrText xml:space="preserve"> PAGEREF _Toc142753632 \h </w:instrText>
            </w:r>
            <w:r>
              <w:rPr>
                <w:noProof/>
                <w:webHidden/>
              </w:rPr>
            </w:r>
            <w:r>
              <w:rPr>
                <w:noProof/>
                <w:webHidden/>
              </w:rPr>
              <w:fldChar w:fldCharType="separate"/>
            </w:r>
            <w:r w:rsidR="003F4792">
              <w:rPr>
                <w:noProof/>
                <w:webHidden/>
              </w:rPr>
              <w:t>6</w:t>
            </w:r>
            <w:r>
              <w:rPr>
                <w:noProof/>
                <w:webHidden/>
              </w:rPr>
              <w:fldChar w:fldCharType="end"/>
            </w:r>
          </w:hyperlink>
        </w:p>
        <w:p w14:paraId="52292F5E" w14:textId="1C4D01FA" w:rsidR="005862DD" w:rsidRDefault="005862DD">
          <w:pPr>
            <w:pStyle w:val="TOC3"/>
            <w:rPr>
              <w:rFonts w:eastAsiaTheme="minorEastAsia"/>
              <w:noProof/>
              <w:kern w:val="2"/>
              <w14:ligatures w14:val="standardContextual"/>
            </w:rPr>
          </w:pPr>
          <w:hyperlink w:anchor="_Toc142753633" w:history="1">
            <w:r w:rsidRPr="007C7D05">
              <w:rPr>
                <w:rStyle w:val="Hyperlink"/>
                <w:noProof/>
              </w:rPr>
              <w:t>Persona 2: Nicole and Tyler</w:t>
            </w:r>
            <w:r w:rsidR="00763753">
              <w:rPr>
                <w:rStyle w:val="Hyperlink"/>
                <w:noProof/>
              </w:rPr>
              <w:t xml:space="preserve"> “The Newl</w:t>
            </w:r>
            <w:r w:rsidR="005C035D">
              <w:rPr>
                <w:rStyle w:val="Hyperlink"/>
                <w:noProof/>
              </w:rPr>
              <w:t>yweds”</w:t>
            </w:r>
            <w:r>
              <w:rPr>
                <w:noProof/>
                <w:webHidden/>
              </w:rPr>
              <w:tab/>
            </w:r>
            <w:r>
              <w:rPr>
                <w:noProof/>
                <w:webHidden/>
              </w:rPr>
              <w:fldChar w:fldCharType="begin"/>
            </w:r>
            <w:r>
              <w:rPr>
                <w:noProof/>
                <w:webHidden/>
              </w:rPr>
              <w:instrText xml:space="preserve"> PAGEREF _Toc142753633 \h </w:instrText>
            </w:r>
            <w:r>
              <w:rPr>
                <w:noProof/>
                <w:webHidden/>
              </w:rPr>
            </w:r>
            <w:r>
              <w:rPr>
                <w:noProof/>
                <w:webHidden/>
              </w:rPr>
              <w:fldChar w:fldCharType="separate"/>
            </w:r>
            <w:r w:rsidR="003F4792">
              <w:rPr>
                <w:noProof/>
                <w:webHidden/>
              </w:rPr>
              <w:t>7</w:t>
            </w:r>
            <w:r>
              <w:rPr>
                <w:noProof/>
                <w:webHidden/>
              </w:rPr>
              <w:fldChar w:fldCharType="end"/>
            </w:r>
          </w:hyperlink>
        </w:p>
        <w:p w14:paraId="110B0696" w14:textId="41ABCA2B" w:rsidR="005862DD" w:rsidRDefault="005862DD">
          <w:pPr>
            <w:pStyle w:val="TOC3"/>
            <w:rPr>
              <w:rFonts w:eastAsiaTheme="minorEastAsia"/>
              <w:noProof/>
              <w:kern w:val="2"/>
              <w14:ligatures w14:val="standardContextual"/>
            </w:rPr>
          </w:pPr>
          <w:hyperlink w:anchor="_Toc142753634" w:history="1">
            <w:r w:rsidRPr="007C7D05">
              <w:rPr>
                <w:rStyle w:val="Hyperlink"/>
                <w:noProof/>
              </w:rPr>
              <w:t>Persona 3: James</w:t>
            </w:r>
            <w:r w:rsidR="005C035D">
              <w:rPr>
                <w:rStyle w:val="Hyperlink"/>
                <w:noProof/>
              </w:rPr>
              <w:t xml:space="preserve"> “The Corporate Getaway”</w:t>
            </w:r>
            <w:r>
              <w:rPr>
                <w:noProof/>
                <w:webHidden/>
              </w:rPr>
              <w:tab/>
            </w:r>
            <w:r>
              <w:rPr>
                <w:noProof/>
                <w:webHidden/>
              </w:rPr>
              <w:fldChar w:fldCharType="begin"/>
            </w:r>
            <w:r>
              <w:rPr>
                <w:noProof/>
                <w:webHidden/>
              </w:rPr>
              <w:instrText xml:space="preserve"> PAGEREF _Toc142753634 \h </w:instrText>
            </w:r>
            <w:r>
              <w:rPr>
                <w:noProof/>
                <w:webHidden/>
              </w:rPr>
            </w:r>
            <w:r>
              <w:rPr>
                <w:noProof/>
                <w:webHidden/>
              </w:rPr>
              <w:fldChar w:fldCharType="separate"/>
            </w:r>
            <w:r w:rsidR="003F4792">
              <w:rPr>
                <w:noProof/>
                <w:webHidden/>
              </w:rPr>
              <w:t>8</w:t>
            </w:r>
            <w:r>
              <w:rPr>
                <w:noProof/>
                <w:webHidden/>
              </w:rPr>
              <w:fldChar w:fldCharType="end"/>
            </w:r>
          </w:hyperlink>
        </w:p>
        <w:p w14:paraId="6F086F5F" w14:textId="6615D2C1" w:rsidR="005862DD" w:rsidRDefault="005862DD">
          <w:pPr>
            <w:pStyle w:val="TOC2"/>
            <w:rPr>
              <w:rFonts w:eastAsiaTheme="minorEastAsia"/>
              <w:kern w:val="2"/>
              <w14:ligatures w14:val="standardContextual"/>
            </w:rPr>
          </w:pPr>
          <w:hyperlink w:anchor="_Toc142753635" w:history="1">
            <w:r w:rsidRPr="007C7D05">
              <w:rPr>
                <w:rStyle w:val="Hyperlink"/>
              </w:rPr>
              <w:t>USER STORIES</w:t>
            </w:r>
            <w:r>
              <w:rPr>
                <w:webHidden/>
              </w:rPr>
              <w:tab/>
            </w:r>
            <w:r>
              <w:rPr>
                <w:webHidden/>
              </w:rPr>
              <w:fldChar w:fldCharType="begin"/>
            </w:r>
            <w:r>
              <w:rPr>
                <w:webHidden/>
              </w:rPr>
              <w:instrText xml:space="preserve"> PAGEREF _Toc142753635 \h </w:instrText>
            </w:r>
            <w:r>
              <w:rPr>
                <w:webHidden/>
              </w:rPr>
            </w:r>
            <w:r>
              <w:rPr>
                <w:webHidden/>
              </w:rPr>
              <w:fldChar w:fldCharType="separate"/>
            </w:r>
            <w:r w:rsidR="003F4792">
              <w:rPr>
                <w:webHidden/>
              </w:rPr>
              <w:t>9</w:t>
            </w:r>
            <w:r>
              <w:rPr>
                <w:webHidden/>
              </w:rPr>
              <w:fldChar w:fldCharType="end"/>
            </w:r>
          </w:hyperlink>
        </w:p>
        <w:p w14:paraId="31A58945" w14:textId="232B973D" w:rsidR="005862DD" w:rsidRDefault="005862DD">
          <w:pPr>
            <w:pStyle w:val="TOC3"/>
            <w:rPr>
              <w:rFonts w:eastAsiaTheme="minorEastAsia"/>
              <w:noProof/>
              <w:kern w:val="2"/>
              <w14:ligatures w14:val="standardContextual"/>
            </w:rPr>
          </w:pPr>
          <w:hyperlink w:anchor="_Toc142753636" w:history="1">
            <w:r w:rsidRPr="007C7D05">
              <w:rPr>
                <w:rStyle w:val="Hyperlink"/>
                <w:noProof/>
              </w:rPr>
              <w:t>User Stories 1: Sarah</w:t>
            </w:r>
            <w:r>
              <w:rPr>
                <w:noProof/>
                <w:webHidden/>
              </w:rPr>
              <w:tab/>
            </w:r>
            <w:r>
              <w:rPr>
                <w:noProof/>
                <w:webHidden/>
              </w:rPr>
              <w:fldChar w:fldCharType="begin"/>
            </w:r>
            <w:r>
              <w:rPr>
                <w:noProof/>
                <w:webHidden/>
              </w:rPr>
              <w:instrText xml:space="preserve"> PAGEREF _Toc142753636 \h </w:instrText>
            </w:r>
            <w:r>
              <w:rPr>
                <w:noProof/>
                <w:webHidden/>
              </w:rPr>
            </w:r>
            <w:r>
              <w:rPr>
                <w:noProof/>
                <w:webHidden/>
              </w:rPr>
              <w:fldChar w:fldCharType="separate"/>
            </w:r>
            <w:r w:rsidR="003F4792">
              <w:rPr>
                <w:noProof/>
                <w:webHidden/>
              </w:rPr>
              <w:t>9</w:t>
            </w:r>
            <w:r>
              <w:rPr>
                <w:noProof/>
                <w:webHidden/>
              </w:rPr>
              <w:fldChar w:fldCharType="end"/>
            </w:r>
          </w:hyperlink>
        </w:p>
        <w:p w14:paraId="368FFC5A" w14:textId="272B4C70" w:rsidR="005862DD" w:rsidRDefault="005862DD">
          <w:pPr>
            <w:pStyle w:val="TOC3"/>
            <w:rPr>
              <w:rFonts w:eastAsiaTheme="minorEastAsia"/>
              <w:noProof/>
              <w:kern w:val="2"/>
              <w14:ligatures w14:val="standardContextual"/>
            </w:rPr>
          </w:pPr>
          <w:hyperlink w:anchor="_Toc142753637" w:history="1">
            <w:r w:rsidRPr="007C7D05">
              <w:rPr>
                <w:rStyle w:val="Hyperlink"/>
                <w:noProof/>
              </w:rPr>
              <w:t>user stories 2: Nicole and Tyler</w:t>
            </w:r>
            <w:r>
              <w:rPr>
                <w:noProof/>
                <w:webHidden/>
              </w:rPr>
              <w:tab/>
            </w:r>
            <w:r>
              <w:rPr>
                <w:noProof/>
                <w:webHidden/>
              </w:rPr>
              <w:fldChar w:fldCharType="begin"/>
            </w:r>
            <w:r>
              <w:rPr>
                <w:noProof/>
                <w:webHidden/>
              </w:rPr>
              <w:instrText xml:space="preserve"> PAGEREF _Toc142753637 \h </w:instrText>
            </w:r>
            <w:r>
              <w:rPr>
                <w:noProof/>
                <w:webHidden/>
              </w:rPr>
            </w:r>
            <w:r>
              <w:rPr>
                <w:noProof/>
                <w:webHidden/>
              </w:rPr>
              <w:fldChar w:fldCharType="separate"/>
            </w:r>
            <w:r w:rsidR="003F4792">
              <w:rPr>
                <w:noProof/>
                <w:webHidden/>
              </w:rPr>
              <w:t>9</w:t>
            </w:r>
            <w:r>
              <w:rPr>
                <w:noProof/>
                <w:webHidden/>
              </w:rPr>
              <w:fldChar w:fldCharType="end"/>
            </w:r>
          </w:hyperlink>
        </w:p>
        <w:p w14:paraId="4CD0CBD5" w14:textId="4356FD64" w:rsidR="005862DD" w:rsidRDefault="005862DD">
          <w:pPr>
            <w:pStyle w:val="TOC3"/>
            <w:rPr>
              <w:rFonts w:eastAsiaTheme="minorEastAsia"/>
              <w:noProof/>
              <w:kern w:val="2"/>
              <w14:ligatures w14:val="standardContextual"/>
            </w:rPr>
          </w:pPr>
          <w:hyperlink w:anchor="_Toc142753638" w:history="1">
            <w:r w:rsidRPr="007C7D05">
              <w:rPr>
                <w:rStyle w:val="Hyperlink"/>
                <w:noProof/>
              </w:rPr>
              <w:t>user stories 3: James</w:t>
            </w:r>
            <w:r>
              <w:rPr>
                <w:noProof/>
                <w:webHidden/>
              </w:rPr>
              <w:tab/>
            </w:r>
            <w:r>
              <w:rPr>
                <w:noProof/>
                <w:webHidden/>
              </w:rPr>
              <w:fldChar w:fldCharType="begin"/>
            </w:r>
            <w:r>
              <w:rPr>
                <w:noProof/>
                <w:webHidden/>
              </w:rPr>
              <w:instrText xml:space="preserve"> PAGEREF _Toc142753638 \h </w:instrText>
            </w:r>
            <w:r>
              <w:rPr>
                <w:noProof/>
                <w:webHidden/>
              </w:rPr>
            </w:r>
            <w:r>
              <w:rPr>
                <w:noProof/>
                <w:webHidden/>
              </w:rPr>
              <w:fldChar w:fldCharType="separate"/>
            </w:r>
            <w:r w:rsidR="003F4792">
              <w:rPr>
                <w:noProof/>
                <w:webHidden/>
              </w:rPr>
              <w:t>10</w:t>
            </w:r>
            <w:r>
              <w:rPr>
                <w:noProof/>
                <w:webHidden/>
              </w:rPr>
              <w:fldChar w:fldCharType="end"/>
            </w:r>
          </w:hyperlink>
        </w:p>
        <w:p w14:paraId="01287AA2" w14:textId="738D8952" w:rsidR="005862DD" w:rsidRDefault="005862DD">
          <w:pPr>
            <w:pStyle w:val="TOC2"/>
            <w:rPr>
              <w:rFonts w:eastAsiaTheme="minorEastAsia"/>
              <w:kern w:val="2"/>
              <w14:ligatures w14:val="standardContextual"/>
            </w:rPr>
          </w:pPr>
          <w:hyperlink w:anchor="_Toc142753639" w:history="1">
            <w:r w:rsidRPr="007C7D05">
              <w:rPr>
                <w:rStyle w:val="Hyperlink"/>
              </w:rPr>
              <w:t>WORK ESTIMATIONS</w:t>
            </w:r>
            <w:r>
              <w:rPr>
                <w:webHidden/>
              </w:rPr>
              <w:tab/>
            </w:r>
            <w:r>
              <w:rPr>
                <w:webHidden/>
              </w:rPr>
              <w:fldChar w:fldCharType="begin"/>
            </w:r>
            <w:r>
              <w:rPr>
                <w:webHidden/>
              </w:rPr>
              <w:instrText xml:space="preserve"> PAGEREF _Toc142753639 \h </w:instrText>
            </w:r>
            <w:r>
              <w:rPr>
                <w:webHidden/>
              </w:rPr>
            </w:r>
            <w:r>
              <w:rPr>
                <w:webHidden/>
              </w:rPr>
              <w:fldChar w:fldCharType="separate"/>
            </w:r>
            <w:r w:rsidR="003F4792">
              <w:rPr>
                <w:webHidden/>
              </w:rPr>
              <w:t>11</w:t>
            </w:r>
            <w:r>
              <w:rPr>
                <w:webHidden/>
              </w:rPr>
              <w:fldChar w:fldCharType="end"/>
            </w:r>
          </w:hyperlink>
        </w:p>
        <w:p w14:paraId="08F53A93" w14:textId="23167CAE" w:rsidR="005862DD" w:rsidRDefault="005862DD">
          <w:pPr>
            <w:pStyle w:val="TOC3"/>
            <w:rPr>
              <w:rFonts w:eastAsiaTheme="minorEastAsia"/>
              <w:noProof/>
              <w:kern w:val="2"/>
              <w14:ligatures w14:val="standardContextual"/>
            </w:rPr>
          </w:pPr>
          <w:hyperlink w:anchor="_Toc142753640" w:history="1">
            <w:r w:rsidRPr="007C7D05">
              <w:rPr>
                <w:rStyle w:val="Hyperlink"/>
                <w:noProof/>
              </w:rPr>
              <w:t>Frontend Development:</w:t>
            </w:r>
            <w:r>
              <w:rPr>
                <w:noProof/>
                <w:webHidden/>
              </w:rPr>
              <w:tab/>
            </w:r>
            <w:r>
              <w:rPr>
                <w:noProof/>
                <w:webHidden/>
              </w:rPr>
              <w:fldChar w:fldCharType="begin"/>
            </w:r>
            <w:r>
              <w:rPr>
                <w:noProof/>
                <w:webHidden/>
              </w:rPr>
              <w:instrText xml:space="preserve"> PAGEREF _Toc142753640 \h </w:instrText>
            </w:r>
            <w:r>
              <w:rPr>
                <w:noProof/>
                <w:webHidden/>
              </w:rPr>
            </w:r>
            <w:r>
              <w:rPr>
                <w:noProof/>
                <w:webHidden/>
              </w:rPr>
              <w:fldChar w:fldCharType="separate"/>
            </w:r>
            <w:r w:rsidR="003F4792">
              <w:rPr>
                <w:noProof/>
                <w:webHidden/>
              </w:rPr>
              <w:t>11</w:t>
            </w:r>
            <w:r>
              <w:rPr>
                <w:noProof/>
                <w:webHidden/>
              </w:rPr>
              <w:fldChar w:fldCharType="end"/>
            </w:r>
          </w:hyperlink>
        </w:p>
        <w:p w14:paraId="42D4C2D7" w14:textId="640B1926" w:rsidR="005862DD" w:rsidRDefault="005862DD">
          <w:pPr>
            <w:pStyle w:val="TOC3"/>
            <w:rPr>
              <w:rFonts w:eastAsiaTheme="minorEastAsia"/>
              <w:noProof/>
              <w:kern w:val="2"/>
              <w14:ligatures w14:val="standardContextual"/>
            </w:rPr>
          </w:pPr>
          <w:hyperlink w:anchor="_Toc142753641" w:history="1">
            <w:r w:rsidRPr="007C7D05">
              <w:rPr>
                <w:rStyle w:val="Hyperlink"/>
                <w:noProof/>
              </w:rPr>
              <w:t>Backend Development:</w:t>
            </w:r>
            <w:r>
              <w:rPr>
                <w:noProof/>
                <w:webHidden/>
              </w:rPr>
              <w:tab/>
            </w:r>
            <w:r>
              <w:rPr>
                <w:noProof/>
                <w:webHidden/>
              </w:rPr>
              <w:fldChar w:fldCharType="begin"/>
            </w:r>
            <w:r>
              <w:rPr>
                <w:noProof/>
                <w:webHidden/>
              </w:rPr>
              <w:instrText xml:space="preserve"> PAGEREF _Toc142753641 \h </w:instrText>
            </w:r>
            <w:r>
              <w:rPr>
                <w:noProof/>
                <w:webHidden/>
              </w:rPr>
            </w:r>
            <w:r>
              <w:rPr>
                <w:noProof/>
                <w:webHidden/>
              </w:rPr>
              <w:fldChar w:fldCharType="separate"/>
            </w:r>
            <w:r w:rsidR="003F4792">
              <w:rPr>
                <w:noProof/>
                <w:webHidden/>
              </w:rPr>
              <w:t>11</w:t>
            </w:r>
            <w:r>
              <w:rPr>
                <w:noProof/>
                <w:webHidden/>
              </w:rPr>
              <w:fldChar w:fldCharType="end"/>
            </w:r>
          </w:hyperlink>
        </w:p>
        <w:p w14:paraId="7743823D" w14:textId="1C21CCE5" w:rsidR="005862DD" w:rsidRDefault="005862DD">
          <w:pPr>
            <w:pStyle w:val="TOC3"/>
            <w:rPr>
              <w:rFonts w:eastAsiaTheme="minorEastAsia"/>
              <w:noProof/>
              <w:kern w:val="2"/>
              <w14:ligatures w14:val="standardContextual"/>
            </w:rPr>
          </w:pPr>
          <w:hyperlink w:anchor="_Toc142753642" w:history="1">
            <w:r w:rsidRPr="007C7D05">
              <w:rPr>
                <w:rStyle w:val="Hyperlink"/>
                <w:noProof/>
              </w:rPr>
              <w:t>Database Design and Setup:</w:t>
            </w:r>
            <w:r>
              <w:rPr>
                <w:noProof/>
                <w:webHidden/>
              </w:rPr>
              <w:tab/>
            </w:r>
            <w:r>
              <w:rPr>
                <w:noProof/>
                <w:webHidden/>
              </w:rPr>
              <w:fldChar w:fldCharType="begin"/>
            </w:r>
            <w:r>
              <w:rPr>
                <w:noProof/>
                <w:webHidden/>
              </w:rPr>
              <w:instrText xml:space="preserve"> PAGEREF _Toc142753642 \h </w:instrText>
            </w:r>
            <w:r>
              <w:rPr>
                <w:noProof/>
                <w:webHidden/>
              </w:rPr>
            </w:r>
            <w:r>
              <w:rPr>
                <w:noProof/>
                <w:webHidden/>
              </w:rPr>
              <w:fldChar w:fldCharType="separate"/>
            </w:r>
            <w:r w:rsidR="003F4792">
              <w:rPr>
                <w:noProof/>
                <w:webHidden/>
              </w:rPr>
              <w:t>11</w:t>
            </w:r>
            <w:r>
              <w:rPr>
                <w:noProof/>
                <w:webHidden/>
              </w:rPr>
              <w:fldChar w:fldCharType="end"/>
            </w:r>
          </w:hyperlink>
        </w:p>
        <w:p w14:paraId="73E8554B" w14:textId="3354392A" w:rsidR="005862DD" w:rsidRDefault="005862DD">
          <w:pPr>
            <w:pStyle w:val="TOC3"/>
            <w:rPr>
              <w:rFonts w:eastAsiaTheme="minorEastAsia"/>
              <w:noProof/>
              <w:kern w:val="2"/>
              <w14:ligatures w14:val="standardContextual"/>
            </w:rPr>
          </w:pPr>
          <w:hyperlink w:anchor="_Toc142753643" w:history="1">
            <w:r w:rsidRPr="007C7D05">
              <w:rPr>
                <w:rStyle w:val="Hyperlink"/>
                <w:noProof/>
              </w:rPr>
              <w:t>Integration and Testing</w:t>
            </w:r>
            <w:r>
              <w:rPr>
                <w:noProof/>
                <w:webHidden/>
              </w:rPr>
              <w:tab/>
            </w:r>
            <w:r>
              <w:rPr>
                <w:noProof/>
                <w:webHidden/>
              </w:rPr>
              <w:fldChar w:fldCharType="begin"/>
            </w:r>
            <w:r>
              <w:rPr>
                <w:noProof/>
                <w:webHidden/>
              </w:rPr>
              <w:instrText xml:space="preserve"> PAGEREF _Toc142753643 \h </w:instrText>
            </w:r>
            <w:r>
              <w:rPr>
                <w:noProof/>
                <w:webHidden/>
              </w:rPr>
            </w:r>
            <w:r>
              <w:rPr>
                <w:noProof/>
                <w:webHidden/>
              </w:rPr>
              <w:fldChar w:fldCharType="separate"/>
            </w:r>
            <w:r w:rsidR="003F4792">
              <w:rPr>
                <w:noProof/>
                <w:webHidden/>
              </w:rPr>
              <w:t>11</w:t>
            </w:r>
            <w:r>
              <w:rPr>
                <w:noProof/>
                <w:webHidden/>
              </w:rPr>
              <w:fldChar w:fldCharType="end"/>
            </w:r>
          </w:hyperlink>
        </w:p>
        <w:p w14:paraId="331D1742" w14:textId="4B5C9B62" w:rsidR="005862DD" w:rsidRDefault="005862DD">
          <w:pPr>
            <w:pStyle w:val="TOC3"/>
            <w:rPr>
              <w:rFonts w:eastAsiaTheme="minorEastAsia"/>
              <w:noProof/>
              <w:kern w:val="2"/>
              <w14:ligatures w14:val="standardContextual"/>
            </w:rPr>
          </w:pPr>
          <w:hyperlink w:anchor="_Toc142753644" w:history="1">
            <w:r w:rsidRPr="007C7D05">
              <w:rPr>
                <w:rStyle w:val="Hyperlink"/>
                <w:noProof/>
              </w:rPr>
              <w:t>Deployment and Launch</w:t>
            </w:r>
            <w:r>
              <w:rPr>
                <w:noProof/>
                <w:webHidden/>
              </w:rPr>
              <w:tab/>
            </w:r>
            <w:r>
              <w:rPr>
                <w:noProof/>
                <w:webHidden/>
              </w:rPr>
              <w:fldChar w:fldCharType="begin"/>
            </w:r>
            <w:r>
              <w:rPr>
                <w:noProof/>
                <w:webHidden/>
              </w:rPr>
              <w:instrText xml:space="preserve"> PAGEREF _Toc142753644 \h </w:instrText>
            </w:r>
            <w:r>
              <w:rPr>
                <w:noProof/>
                <w:webHidden/>
              </w:rPr>
            </w:r>
            <w:r>
              <w:rPr>
                <w:noProof/>
                <w:webHidden/>
              </w:rPr>
              <w:fldChar w:fldCharType="separate"/>
            </w:r>
            <w:r w:rsidR="003F4792">
              <w:rPr>
                <w:noProof/>
                <w:webHidden/>
              </w:rPr>
              <w:t>12</w:t>
            </w:r>
            <w:r>
              <w:rPr>
                <w:noProof/>
                <w:webHidden/>
              </w:rPr>
              <w:fldChar w:fldCharType="end"/>
            </w:r>
          </w:hyperlink>
        </w:p>
        <w:p w14:paraId="08BF11E0" w14:textId="3042CA93" w:rsidR="007268FA" w:rsidRDefault="007268FA">
          <w:r>
            <w:rPr>
              <w:b/>
              <w:bCs/>
              <w:noProof/>
            </w:rPr>
            <w:fldChar w:fldCharType="end"/>
          </w:r>
        </w:p>
      </w:sdtContent>
    </w:sdt>
    <w:p w14:paraId="2E1D8BDA" w14:textId="21F5736A" w:rsidR="00436AD8" w:rsidRDefault="00436AD8">
      <w:pPr>
        <w:spacing w:after="160" w:line="259" w:lineRule="auto"/>
      </w:pPr>
      <w:r>
        <w:br w:type="page"/>
      </w:r>
    </w:p>
    <w:p w14:paraId="60596A78" w14:textId="7DD6CD22" w:rsidR="00114118" w:rsidRPr="004048B0" w:rsidRDefault="00114118"/>
    <w:tbl>
      <w:tblPr>
        <w:tblW w:w="10800" w:type="dxa"/>
        <w:tblLayout w:type="fixed"/>
        <w:tblLook w:val="0600" w:firstRow="0" w:lastRow="0" w:firstColumn="0" w:lastColumn="0" w:noHBand="1" w:noVBand="1"/>
      </w:tblPr>
      <w:tblGrid>
        <w:gridCol w:w="2970"/>
        <w:gridCol w:w="7830"/>
      </w:tblGrid>
      <w:tr w:rsidR="0015336E" w:rsidRPr="004048B0" w14:paraId="1FD4C242" w14:textId="77777777" w:rsidTr="00EA1A20">
        <w:trPr>
          <w:trHeight w:val="432"/>
        </w:trPr>
        <w:tc>
          <w:tcPr>
            <w:tcW w:w="2970" w:type="dxa"/>
            <w:vMerge w:val="restart"/>
          </w:tcPr>
          <w:p w14:paraId="4A11E37C" w14:textId="30002D21" w:rsidR="00C209E9" w:rsidRDefault="00C209E9" w:rsidP="003F3DEB">
            <w:pPr>
              <w:rPr>
                <w:noProof/>
                <w:lang w:eastAsia="en-AU"/>
              </w:rPr>
            </w:pPr>
          </w:p>
          <w:p w14:paraId="3057F5BC" w14:textId="11D01432" w:rsidR="00C209E9" w:rsidRDefault="00C209E9" w:rsidP="003F3DEB">
            <w:pPr>
              <w:rPr>
                <w:noProof/>
                <w:lang w:eastAsia="en-AU"/>
              </w:rPr>
            </w:pPr>
            <w:r w:rsidRPr="004048B0">
              <w:rPr>
                <w:noProof/>
                <w:lang w:eastAsia="en-AU"/>
              </w:rPr>
              <w:drawing>
                <wp:anchor distT="0" distB="0" distL="114300" distR="114300" simplePos="0" relativeHeight="251709439" behindDoc="0" locked="0" layoutInCell="1" allowOverlap="1" wp14:anchorId="5936625F" wp14:editId="1CBAB0BF">
                  <wp:simplePos x="0" y="0"/>
                  <wp:positionH relativeFrom="column">
                    <wp:posOffset>1172</wp:posOffset>
                  </wp:positionH>
                  <wp:positionV relativeFrom="paragraph">
                    <wp:posOffset>95592</wp:posOffset>
                  </wp:positionV>
                  <wp:extent cx="1741170" cy="203835"/>
                  <wp:effectExtent l="0" t="0" r="0" b="5715"/>
                  <wp:wrapNone/>
                  <wp:docPr id="2062588749" name="Graphic 206258874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0ECEAC9E" w14:textId="523D7269" w:rsidR="003F3DEB" w:rsidRPr="003F3DEB" w:rsidRDefault="003F3DEB" w:rsidP="003F3DEB">
            <w:pPr>
              <w:rPr>
                <w:noProof/>
              </w:rPr>
            </w:pPr>
            <w:r>
              <w:rPr>
                <w:noProof/>
              </w:rPr>
              <w:drawing>
                <wp:anchor distT="0" distB="0" distL="114300" distR="114300" simplePos="0" relativeHeight="251688959" behindDoc="0" locked="0" layoutInCell="1" allowOverlap="1" wp14:anchorId="65286C9F" wp14:editId="124B63CB">
                  <wp:simplePos x="0" y="0"/>
                  <wp:positionH relativeFrom="column">
                    <wp:posOffset>1905</wp:posOffset>
                  </wp:positionH>
                  <wp:positionV relativeFrom="paragraph">
                    <wp:posOffset>286358</wp:posOffset>
                  </wp:positionV>
                  <wp:extent cx="1748790" cy="2623185"/>
                  <wp:effectExtent l="0" t="0" r="3810" b="5715"/>
                  <wp:wrapThrough wrapText="bothSides">
                    <wp:wrapPolygon edited="0">
                      <wp:start x="0" y="0"/>
                      <wp:lineTo x="0" y="21490"/>
                      <wp:lineTo x="21412" y="21490"/>
                      <wp:lineTo x="21412" y="0"/>
                      <wp:lineTo x="0" y="0"/>
                    </wp:wrapPolygon>
                  </wp:wrapThrough>
                  <wp:docPr id="1939115727" name="Picture 5" descr="Legs of person in pink pants, black shoes on wooden boat on lake with fall forested and snow-capped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727" name="Picture 1939115727" descr="Legs of person in pink pants, black shoes on wooden boat on lake with fall forested and snow-capped mounta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8790" cy="2623185"/>
                          </a:xfrm>
                          <a:prstGeom prst="rect">
                            <a:avLst/>
                          </a:prstGeom>
                        </pic:spPr>
                      </pic:pic>
                    </a:graphicData>
                  </a:graphic>
                </wp:anchor>
              </w:drawing>
            </w:r>
            <w:r w:rsidRPr="004048B0">
              <w:rPr>
                <w:noProof/>
                <w:lang w:eastAsia="en-AU"/>
              </w:rPr>
              <w:drawing>
                <wp:anchor distT="0" distB="0" distL="114300" distR="114300" simplePos="0" relativeHeight="251691007" behindDoc="0" locked="0" layoutInCell="1" allowOverlap="1" wp14:anchorId="1DA49FB5" wp14:editId="6A5AC3B0">
                  <wp:simplePos x="0" y="0"/>
                  <wp:positionH relativeFrom="column">
                    <wp:posOffset>-18747</wp:posOffset>
                  </wp:positionH>
                  <wp:positionV relativeFrom="paragraph">
                    <wp:posOffset>3098414</wp:posOffset>
                  </wp:positionV>
                  <wp:extent cx="1741170" cy="203835"/>
                  <wp:effectExtent l="0" t="0" r="0" b="5715"/>
                  <wp:wrapThrough wrapText="bothSides">
                    <wp:wrapPolygon edited="0">
                      <wp:start x="0" y="0"/>
                      <wp:lineTo x="0" y="20187"/>
                      <wp:lineTo x="21269" y="20187"/>
                      <wp:lineTo x="21269" y="0"/>
                      <wp:lineTo x="0" y="0"/>
                    </wp:wrapPolygon>
                  </wp:wrapThrough>
                  <wp:docPr id="205569593" name="Graphic 20556959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3" behindDoc="0" locked="0" layoutInCell="1" allowOverlap="1" wp14:anchorId="6790C7F9" wp14:editId="5D2927C1">
                  <wp:simplePos x="0" y="0"/>
                  <wp:positionH relativeFrom="column">
                    <wp:posOffset>-19050</wp:posOffset>
                  </wp:positionH>
                  <wp:positionV relativeFrom="paragraph">
                    <wp:posOffset>3513096</wp:posOffset>
                  </wp:positionV>
                  <wp:extent cx="1755140" cy="1840230"/>
                  <wp:effectExtent l="0" t="0" r="0" b="7620"/>
                  <wp:wrapThrough wrapText="bothSides">
                    <wp:wrapPolygon edited="0">
                      <wp:start x="0" y="0"/>
                      <wp:lineTo x="0" y="21466"/>
                      <wp:lineTo x="21334" y="21466"/>
                      <wp:lineTo x="21334" y="0"/>
                      <wp:lineTo x="0" y="0"/>
                    </wp:wrapPolygon>
                  </wp:wrapThrough>
                  <wp:docPr id="1715945286" name="Picture 6" descr="Father standing with child on shoulders outdoors, looking across water in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45286" name="Picture 1715945286" descr="Father standing with child on shoulders outdoors, looking across water in bay"/>
                          <pic:cNvPicPr/>
                        </pic:nvPicPr>
                        <pic:blipFill rotWithShape="1">
                          <a:blip r:embed="rId21" cstate="print">
                            <a:extLst>
                              <a:ext uri="{28A0092B-C50C-407E-A947-70E740481C1C}">
                                <a14:useLocalDpi xmlns:a14="http://schemas.microsoft.com/office/drawing/2010/main" val="0"/>
                              </a:ext>
                            </a:extLst>
                          </a:blip>
                          <a:srcRect l="36403"/>
                          <a:stretch/>
                        </pic:blipFill>
                        <pic:spPr bwMode="auto">
                          <a:xfrm>
                            <a:off x="0" y="0"/>
                            <a:ext cx="1755140" cy="1840230"/>
                          </a:xfrm>
                          <a:prstGeom prst="rect">
                            <a:avLst/>
                          </a:prstGeom>
                          <a:ln>
                            <a:noFill/>
                          </a:ln>
                          <a:extLst>
                            <a:ext uri="{53640926-AAD7-44D8-BBD7-CCE9431645EC}">
                              <a14:shadowObscured xmlns:a14="http://schemas.microsoft.com/office/drawing/2010/main"/>
                            </a:ext>
                          </a:extLst>
                        </pic:spPr>
                      </pic:pic>
                    </a:graphicData>
                  </a:graphic>
                </wp:anchor>
              </w:drawing>
            </w:r>
            <w:r w:rsidRPr="004048B0">
              <w:rPr>
                <w:noProof/>
                <w:lang w:eastAsia="en-AU"/>
              </w:rPr>
              <w:drawing>
                <wp:anchor distT="0" distB="0" distL="114300" distR="114300" simplePos="0" relativeHeight="251693055" behindDoc="0" locked="0" layoutInCell="1" allowOverlap="1" wp14:anchorId="5247B9B8" wp14:editId="0FA4F596">
                  <wp:simplePos x="0" y="0"/>
                  <wp:positionH relativeFrom="column">
                    <wp:posOffset>7620</wp:posOffset>
                  </wp:positionH>
                  <wp:positionV relativeFrom="paragraph">
                    <wp:posOffset>5550784</wp:posOffset>
                  </wp:positionV>
                  <wp:extent cx="1741170" cy="203835"/>
                  <wp:effectExtent l="0" t="0" r="0" b="5715"/>
                  <wp:wrapThrough wrapText="bothSides">
                    <wp:wrapPolygon edited="0">
                      <wp:start x="0" y="0"/>
                      <wp:lineTo x="0" y="20187"/>
                      <wp:lineTo x="21269" y="20187"/>
                      <wp:lineTo x="21269" y="0"/>
                      <wp:lineTo x="0" y="0"/>
                    </wp:wrapPolygon>
                  </wp:wrapThrough>
                  <wp:docPr id="1846984184" name="Graphic 18469841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79" behindDoc="0" locked="0" layoutInCell="1" allowOverlap="1" wp14:anchorId="5866B7FE" wp14:editId="4547D543">
                  <wp:simplePos x="0" y="0"/>
                  <wp:positionH relativeFrom="column">
                    <wp:posOffset>-1270</wp:posOffset>
                  </wp:positionH>
                  <wp:positionV relativeFrom="paragraph">
                    <wp:posOffset>5964528</wp:posOffset>
                  </wp:positionV>
                  <wp:extent cx="1747601" cy="1948070"/>
                  <wp:effectExtent l="0" t="0" r="5080" b="0"/>
                  <wp:wrapThrough wrapText="bothSides">
                    <wp:wrapPolygon edited="0">
                      <wp:start x="0" y="0"/>
                      <wp:lineTo x="0" y="21339"/>
                      <wp:lineTo x="21427" y="21339"/>
                      <wp:lineTo x="21427" y="0"/>
                      <wp:lineTo x="0" y="0"/>
                    </wp:wrapPolygon>
                  </wp:wrapThrough>
                  <wp:docPr id="991200068" name="Picture 7" descr="Lakeside ca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0068" name="Picture 991200068" descr="Lakeside cabin"/>
                          <pic:cNvPicPr/>
                        </pic:nvPicPr>
                        <pic:blipFill rotWithShape="1">
                          <a:blip r:embed="rId22" cstate="print">
                            <a:extLst>
                              <a:ext uri="{28A0092B-C50C-407E-A947-70E740481C1C}">
                                <a14:useLocalDpi xmlns:a14="http://schemas.microsoft.com/office/drawing/2010/main" val="0"/>
                              </a:ext>
                            </a:extLst>
                          </a:blip>
                          <a:srcRect l="3442" r="36785"/>
                          <a:stretch/>
                        </pic:blipFill>
                        <pic:spPr bwMode="auto">
                          <a:xfrm>
                            <a:off x="0" y="0"/>
                            <a:ext cx="1747601" cy="1948070"/>
                          </a:xfrm>
                          <a:prstGeom prst="rect">
                            <a:avLst/>
                          </a:prstGeom>
                          <a:ln>
                            <a:noFill/>
                          </a:ln>
                          <a:extLst>
                            <a:ext uri="{53640926-AAD7-44D8-BBD7-CCE9431645EC}">
                              <a14:shadowObscured xmlns:a14="http://schemas.microsoft.com/office/drawing/2010/main"/>
                            </a:ext>
                          </a:extLst>
                        </pic:spPr>
                      </pic:pic>
                    </a:graphicData>
                  </a:graphic>
                </wp:anchor>
              </w:drawing>
            </w:r>
          </w:p>
          <w:p w14:paraId="0AFAF048" w14:textId="1A5B1ABC" w:rsidR="003F3DEB" w:rsidRPr="003F3DEB" w:rsidRDefault="00C209E9" w:rsidP="003F3DEB">
            <w:r w:rsidRPr="004048B0">
              <w:rPr>
                <w:noProof/>
                <w:lang w:eastAsia="en-AU"/>
              </w:rPr>
              <w:drawing>
                <wp:anchor distT="0" distB="0" distL="114300" distR="114300" simplePos="0" relativeHeight="251703295" behindDoc="0" locked="0" layoutInCell="1" allowOverlap="1" wp14:anchorId="111195AC" wp14:editId="0088C694">
                  <wp:simplePos x="0" y="0"/>
                  <wp:positionH relativeFrom="column">
                    <wp:posOffset>3712</wp:posOffset>
                  </wp:positionH>
                  <wp:positionV relativeFrom="paragraph">
                    <wp:posOffset>7929001</wp:posOffset>
                  </wp:positionV>
                  <wp:extent cx="1741170" cy="203835"/>
                  <wp:effectExtent l="0" t="0" r="0" b="5715"/>
                  <wp:wrapThrough wrapText="bothSides">
                    <wp:wrapPolygon edited="0">
                      <wp:start x="0" y="0"/>
                      <wp:lineTo x="0" y="20187"/>
                      <wp:lineTo x="21269" y="20187"/>
                      <wp:lineTo x="21269" y="0"/>
                      <wp:lineTo x="0" y="0"/>
                    </wp:wrapPolygon>
                  </wp:wrapThrough>
                  <wp:docPr id="345025884" name="Graphic 3450258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648B4DD4" w14:textId="77777777" w:rsidR="003F3DEB" w:rsidRPr="003F3DEB" w:rsidRDefault="003F3DEB" w:rsidP="003F3DEB"/>
          <w:p w14:paraId="79662F02" w14:textId="00828F2A" w:rsidR="002D38CC" w:rsidRDefault="002D38CC" w:rsidP="003F3DEB"/>
          <w:p w14:paraId="4369B8A3" w14:textId="77777777" w:rsidR="002D38CC" w:rsidRDefault="002D38CC" w:rsidP="003F3DEB"/>
          <w:p w14:paraId="3AF60250" w14:textId="73B00982" w:rsidR="002D38CC" w:rsidRDefault="002D38CC" w:rsidP="003F3DEB">
            <w:r w:rsidRPr="004048B0">
              <w:rPr>
                <w:noProof/>
                <w:lang w:eastAsia="en-AU"/>
              </w:rPr>
              <w:drawing>
                <wp:anchor distT="0" distB="0" distL="114300" distR="114300" simplePos="0" relativeHeight="251711487" behindDoc="0" locked="0" layoutInCell="1" allowOverlap="1" wp14:anchorId="3060780F" wp14:editId="7F4E6EBD">
                  <wp:simplePos x="0" y="0"/>
                  <wp:positionH relativeFrom="column">
                    <wp:posOffset>48</wp:posOffset>
                  </wp:positionH>
                  <wp:positionV relativeFrom="paragraph">
                    <wp:posOffset>110051</wp:posOffset>
                  </wp:positionV>
                  <wp:extent cx="1741170" cy="203835"/>
                  <wp:effectExtent l="0" t="0" r="0" b="5715"/>
                  <wp:wrapNone/>
                  <wp:docPr id="410601503" name="Graphic 41060150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48613FE5" w14:textId="6A0262C1" w:rsidR="003F3DEB" w:rsidRPr="003F3DEB" w:rsidRDefault="007D38AF" w:rsidP="003F3DEB">
            <w:r>
              <w:rPr>
                <w:noProof/>
              </w:rPr>
              <w:drawing>
                <wp:anchor distT="0" distB="0" distL="114300" distR="114300" simplePos="0" relativeHeight="251697151" behindDoc="0" locked="0" layoutInCell="1" allowOverlap="1" wp14:anchorId="60D1E582" wp14:editId="70E78FB9">
                  <wp:simplePos x="0" y="0"/>
                  <wp:positionH relativeFrom="column">
                    <wp:posOffset>-4445</wp:posOffset>
                  </wp:positionH>
                  <wp:positionV relativeFrom="paragraph">
                    <wp:posOffset>335225</wp:posOffset>
                  </wp:positionV>
                  <wp:extent cx="1741170" cy="3215005"/>
                  <wp:effectExtent l="0" t="0" r="0" b="4445"/>
                  <wp:wrapThrough wrapText="bothSides">
                    <wp:wrapPolygon edited="0">
                      <wp:start x="0" y="0"/>
                      <wp:lineTo x="0" y="21502"/>
                      <wp:lineTo x="21269" y="21502"/>
                      <wp:lineTo x="21269" y="0"/>
                      <wp:lineTo x="0" y="0"/>
                    </wp:wrapPolygon>
                  </wp:wrapThrough>
                  <wp:docPr id="2128219656" name="Picture 8" descr="Sailboat sailing out, with a mountain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9656" name="Picture 2128219656" descr="Sailboat sailing out, with a mountain in the background"/>
                          <pic:cNvPicPr/>
                        </pic:nvPicPr>
                        <pic:blipFill rotWithShape="1">
                          <a:blip r:embed="rId23" cstate="print">
                            <a:extLst>
                              <a:ext uri="{28A0092B-C50C-407E-A947-70E740481C1C}">
                                <a14:useLocalDpi xmlns:a14="http://schemas.microsoft.com/office/drawing/2010/main" val="0"/>
                              </a:ext>
                            </a:extLst>
                          </a:blip>
                          <a:srcRect l="33412" r="30525"/>
                          <a:stretch/>
                        </pic:blipFill>
                        <pic:spPr bwMode="auto">
                          <a:xfrm>
                            <a:off x="0" y="0"/>
                            <a:ext cx="1741170" cy="3215005"/>
                          </a:xfrm>
                          <a:prstGeom prst="rect">
                            <a:avLst/>
                          </a:prstGeom>
                          <a:ln>
                            <a:noFill/>
                          </a:ln>
                          <a:extLst>
                            <a:ext uri="{53640926-AAD7-44D8-BBD7-CCE9431645EC}">
                              <a14:shadowObscured xmlns:a14="http://schemas.microsoft.com/office/drawing/2010/main"/>
                            </a:ext>
                          </a:extLst>
                        </pic:spPr>
                      </pic:pic>
                    </a:graphicData>
                  </a:graphic>
                </wp:anchor>
              </w:drawing>
            </w:r>
          </w:p>
          <w:p w14:paraId="19F4D729" w14:textId="6B27DF57" w:rsidR="003F3DEB" w:rsidRPr="003F3DEB" w:rsidRDefault="002D38CC" w:rsidP="003F3DEB">
            <w:r w:rsidRPr="004048B0">
              <w:rPr>
                <w:noProof/>
                <w:lang w:eastAsia="en-AU"/>
              </w:rPr>
              <w:drawing>
                <wp:anchor distT="0" distB="0" distL="114300" distR="114300" simplePos="0" relativeHeight="251696127" behindDoc="0" locked="0" layoutInCell="1" allowOverlap="1" wp14:anchorId="7931B42F" wp14:editId="43C9A43C">
                  <wp:simplePos x="0" y="0"/>
                  <wp:positionH relativeFrom="column">
                    <wp:posOffset>3223</wp:posOffset>
                  </wp:positionH>
                  <wp:positionV relativeFrom="paragraph">
                    <wp:posOffset>3598203</wp:posOffset>
                  </wp:positionV>
                  <wp:extent cx="1741170" cy="203835"/>
                  <wp:effectExtent l="0" t="0" r="0" b="5715"/>
                  <wp:wrapThrough wrapText="bothSides">
                    <wp:wrapPolygon edited="0">
                      <wp:start x="0" y="0"/>
                      <wp:lineTo x="0" y="20187"/>
                      <wp:lineTo x="21269" y="20187"/>
                      <wp:lineTo x="21269" y="0"/>
                      <wp:lineTo x="0" y="0"/>
                    </wp:wrapPolygon>
                  </wp:wrapThrough>
                  <wp:docPr id="596224879" name="Graphic 59622487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273EF2" w:rsidRPr="004048B0">
              <w:rPr>
                <w:noProof/>
                <w:lang w:eastAsia="en-AU"/>
              </w:rPr>
              <w:drawing>
                <wp:anchor distT="0" distB="0" distL="114300" distR="114300" simplePos="0" relativeHeight="251707391" behindDoc="0" locked="0" layoutInCell="1" allowOverlap="1" wp14:anchorId="553F9C43" wp14:editId="060B791A">
                  <wp:simplePos x="0" y="0"/>
                  <wp:positionH relativeFrom="column">
                    <wp:posOffset>-2540</wp:posOffset>
                  </wp:positionH>
                  <wp:positionV relativeFrom="paragraph">
                    <wp:posOffset>5872480</wp:posOffset>
                  </wp:positionV>
                  <wp:extent cx="1741170" cy="203835"/>
                  <wp:effectExtent l="0" t="0" r="0" b="5715"/>
                  <wp:wrapThrough wrapText="bothSides">
                    <wp:wrapPolygon edited="0">
                      <wp:start x="0" y="0"/>
                      <wp:lineTo x="0" y="20187"/>
                      <wp:lineTo x="21269" y="20187"/>
                      <wp:lineTo x="21269" y="0"/>
                      <wp:lineTo x="0" y="0"/>
                    </wp:wrapPolygon>
                  </wp:wrapThrough>
                  <wp:docPr id="1319853634" name="Graphic 13198536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7D38AF">
              <w:rPr>
                <w:noProof/>
              </w:rPr>
              <w:drawing>
                <wp:anchor distT="0" distB="0" distL="114300" distR="114300" simplePos="0" relativeHeight="251699199" behindDoc="0" locked="0" layoutInCell="1" allowOverlap="1" wp14:anchorId="4AE92471" wp14:editId="6BABB76F">
                  <wp:simplePos x="0" y="0"/>
                  <wp:positionH relativeFrom="column">
                    <wp:posOffset>-1270</wp:posOffset>
                  </wp:positionH>
                  <wp:positionV relativeFrom="paragraph">
                    <wp:posOffset>3983272</wp:posOffset>
                  </wp:positionV>
                  <wp:extent cx="1738630" cy="1677670"/>
                  <wp:effectExtent l="0" t="0" r="0" b="0"/>
                  <wp:wrapThrough wrapText="bothSides">
                    <wp:wrapPolygon edited="0">
                      <wp:start x="0" y="0"/>
                      <wp:lineTo x="0" y="21338"/>
                      <wp:lineTo x="21300" y="21338"/>
                      <wp:lineTo x="21300" y="0"/>
                      <wp:lineTo x="0" y="0"/>
                    </wp:wrapPolygon>
                  </wp:wrapThrough>
                  <wp:docPr id="1620379124" name="Picture 9" descr="Staff at a resta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79124" name="Picture 1620379124" descr="Staff at a restaurant"/>
                          <pic:cNvPicPr/>
                        </pic:nvPicPr>
                        <pic:blipFill rotWithShape="1">
                          <a:blip r:embed="rId24" cstate="print">
                            <a:extLst>
                              <a:ext uri="{28A0092B-C50C-407E-A947-70E740481C1C}">
                                <a14:useLocalDpi xmlns:a14="http://schemas.microsoft.com/office/drawing/2010/main" val="0"/>
                              </a:ext>
                            </a:extLst>
                          </a:blip>
                          <a:srcRect r="30890"/>
                          <a:stretch/>
                        </pic:blipFill>
                        <pic:spPr bwMode="auto">
                          <a:xfrm>
                            <a:off x="0" y="0"/>
                            <a:ext cx="1738630" cy="1677670"/>
                          </a:xfrm>
                          <a:prstGeom prst="rect">
                            <a:avLst/>
                          </a:prstGeom>
                          <a:ln>
                            <a:noFill/>
                          </a:ln>
                          <a:extLst>
                            <a:ext uri="{53640926-AAD7-44D8-BBD7-CCE9431645EC}">
                              <a14:shadowObscured xmlns:a14="http://schemas.microsoft.com/office/drawing/2010/main"/>
                            </a:ext>
                          </a:extLst>
                        </pic:spPr>
                      </pic:pic>
                    </a:graphicData>
                  </a:graphic>
                </wp:anchor>
              </w:drawing>
            </w:r>
          </w:p>
          <w:p w14:paraId="3E8AEBD5" w14:textId="74797630" w:rsidR="003F3DEB" w:rsidRPr="003F3DEB" w:rsidRDefault="003F3DEB" w:rsidP="003F3DEB"/>
        </w:tc>
        <w:tc>
          <w:tcPr>
            <w:tcW w:w="7830" w:type="dxa"/>
          </w:tcPr>
          <w:p w14:paraId="728628B6" w14:textId="77777777" w:rsidR="0015336E" w:rsidRPr="004048B0" w:rsidRDefault="0015336E" w:rsidP="005947BE">
            <w:pPr>
              <w:rPr>
                <w:b/>
                <w:bCs/>
              </w:rPr>
            </w:pPr>
            <w:r w:rsidRPr="004048B0">
              <w:rPr>
                <w:noProof/>
                <w:lang w:eastAsia="en-AU"/>
              </w:rPr>
              <w:lastRenderedPageBreak/>
              <w:drawing>
                <wp:inline distT="0" distB="0" distL="0" distR="0" wp14:anchorId="5A6F86D1" wp14:editId="0393E947">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65A9B656" w14:textId="77777777" w:rsidTr="00EA1A20">
        <w:trPr>
          <w:trHeight w:val="1440"/>
        </w:trPr>
        <w:tc>
          <w:tcPr>
            <w:tcW w:w="2970" w:type="dxa"/>
            <w:vMerge/>
          </w:tcPr>
          <w:p w14:paraId="402D266F" w14:textId="77777777" w:rsidR="0015336E" w:rsidRPr="004048B0" w:rsidRDefault="0015336E" w:rsidP="005947BE">
            <w:pPr>
              <w:rPr>
                <w:noProof/>
              </w:rPr>
            </w:pPr>
          </w:p>
        </w:tc>
        <w:bookmarkStart w:id="20" w:name="_Toc142751646"/>
        <w:bookmarkStart w:id="21" w:name="_Toc142753628"/>
        <w:tc>
          <w:tcPr>
            <w:tcW w:w="7830" w:type="dxa"/>
          </w:tcPr>
          <w:p w14:paraId="1F283C9B" w14:textId="77777777" w:rsidR="0015336E" w:rsidRPr="004048B0" w:rsidRDefault="00000000" w:rsidP="00FE44CB">
            <w:pPr>
              <w:pStyle w:val="Heading2"/>
            </w:pPr>
            <w:sdt>
              <w:sdtPr>
                <w:id w:val="-585149648"/>
                <w:placeholder>
                  <w:docPart w:val="75292CB17C704D3D918BAA189D266881"/>
                </w:placeholder>
                <w:temporary/>
                <w:showingPlcHdr/>
                <w15:appearance w15:val="hidden"/>
              </w:sdtPr>
              <w:sdtContent>
                <w:r w:rsidR="007366D6" w:rsidRPr="004048B0">
                  <w:t>Introduction</w:t>
                </w:r>
              </w:sdtContent>
            </w:sdt>
            <w:bookmarkEnd w:id="20"/>
            <w:bookmarkEnd w:id="21"/>
          </w:p>
        </w:tc>
      </w:tr>
      <w:tr w:rsidR="0015336E" w:rsidRPr="004048B0" w14:paraId="48C2C32D" w14:textId="77777777" w:rsidTr="0046405C">
        <w:trPr>
          <w:trHeight w:val="5850"/>
        </w:trPr>
        <w:tc>
          <w:tcPr>
            <w:tcW w:w="2970" w:type="dxa"/>
            <w:vMerge/>
          </w:tcPr>
          <w:p w14:paraId="3AC4EBA4" w14:textId="77777777" w:rsidR="0015336E" w:rsidRPr="004048B0" w:rsidRDefault="0015336E" w:rsidP="005947BE">
            <w:pPr>
              <w:rPr>
                <w:noProof/>
              </w:rPr>
            </w:pPr>
          </w:p>
        </w:tc>
        <w:tc>
          <w:tcPr>
            <w:tcW w:w="7830" w:type="dxa"/>
          </w:tcPr>
          <w:p w14:paraId="14ECBBE5" w14:textId="77777777" w:rsidR="00467875" w:rsidRDefault="00467875" w:rsidP="00EF1C89"/>
          <w:p w14:paraId="0F745E0E" w14:textId="736F6E70" w:rsidR="00EF1C89" w:rsidRPr="00EF1C89" w:rsidRDefault="00EF1C89" w:rsidP="00EF1C89">
            <w:r w:rsidRPr="00EF1C89">
              <w:t>In the ever-evolving landscape of hospitality and travel, a strong online presence is paramount to success. We are thrilled to present this business proposal for the comprehensive design and development of a cutting-edge website for Moffat-Bay Lodge, a captivating hotel and retreat nestled amidst the tranquil charm of its local attractions and a vibrant marina. This proposal outlines our vision to create a visually stunning, user-friendly, and functional website that not only showcases the Lodge's unique offerings but also seamlessly integrates a reservation booking system to enhance customer experience.</w:t>
            </w:r>
          </w:p>
          <w:p w14:paraId="34C458C3" w14:textId="77777777" w:rsidR="00F64B03" w:rsidRDefault="00F64B03" w:rsidP="0015336E">
            <w:pPr>
              <w:pStyle w:val="Heading3"/>
            </w:pPr>
            <w:bookmarkStart w:id="22" w:name="_Toc142671444"/>
          </w:p>
          <w:p w14:paraId="2F90C9B9" w14:textId="70487478" w:rsidR="0015336E" w:rsidRPr="004048B0" w:rsidRDefault="00302E2A" w:rsidP="0015336E">
            <w:pPr>
              <w:pStyle w:val="Heading3"/>
            </w:pPr>
            <w:bookmarkStart w:id="23" w:name="_Toc142751647"/>
            <w:bookmarkStart w:id="24" w:name="_Toc142753629"/>
            <w:r>
              <w:rPr>
                <w:caps w:val="0"/>
              </w:rPr>
              <w:t>ABOUT MOFFAT-BAY LODGE</w:t>
            </w:r>
            <w:bookmarkEnd w:id="22"/>
            <w:bookmarkEnd w:id="23"/>
            <w:bookmarkEnd w:id="24"/>
          </w:p>
          <w:p w14:paraId="7D1802E3" w14:textId="77777777" w:rsidR="0046405C" w:rsidRDefault="0046405C" w:rsidP="0015336E"/>
          <w:p w14:paraId="2E5E27D3" w14:textId="579B54FB" w:rsidR="0015336E" w:rsidRPr="004048B0" w:rsidRDefault="00592DB5" w:rsidP="0015336E">
            <w:r w:rsidRPr="00592DB5">
              <w:t>Moffat-Bay Lodge stands as an idyllic haven, offering a harmonious blend of relaxation and adventure. Situated in a prime location surrounded by captivating local attractions and a bustling marina, the Lodge provides a retreat like no other. With a diverse range of accommodation options, including double full beds, queen, double queen beds, and king-sized rooms, Moffat-Bay Lodge caters to a wide array of guests seeking comfort, luxury, and unforgettable experiences.</w:t>
            </w:r>
          </w:p>
          <w:p w14:paraId="40EC6186" w14:textId="77777777" w:rsidR="00F64B03" w:rsidRDefault="00F64B03" w:rsidP="00EA0EF8">
            <w:pPr>
              <w:pStyle w:val="Heading3"/>
            </w:pPr>
            <w:bookmarkStart w:id="25" w:name="_Toc142671445"/>
          </w:p>
          <w:p w14:paraId="6D2A8A63" w14:textId="5BE54869" w:rsidR="00EA0EF8" w:rsidRPr="004048B0" w:rsidRDefault="00302E2A" w:rsidP="00EA0EF8">
            <w:pPr>
              <w:pStyle w:val="Heading3"/>
            </w:pPr>
            <w:bookmarkStart w:id="26" w:name="_Toc142751648"/>
            <w:bookmarkStart w:id="27" w:name="_Toc142753630"/>
            <w:r>
              <w:rPr>
                <w:caps w:val="0"/>
              </w:rPr>
              <w:t>WEBSITE OBJECTIVES:</w:t>
            </w:r>
            <w:bookmarkEnd w:id="25"/>
            <w:bookmarkEnd w:id="26"/>
            <w:bookmarkEnd w:id="27"/>
          </w:p>
          <w:p w14:paraId="6457812D" w14:textId="77777777" w:rsidR="0046405C" w:rsidRDefault="0046405C" w:rsidP="00592DB5"/>
          <w:p w14:paraId="5B4ADBBD" w14:textId="1D33B946" w:rsidR="00592DB5" w:rsidRDefault="00592DB5" w:rsidP="00592DB5">
            <w:r>
              <w:t>Our proposed website aims to capture the essence of Moffat-Bay Lodge while serving as a digital gateway for prospective guests. Key objectives include:</w:t>
            </w:r>
          </w:p>
          <w:p w14:paraId="61DCBCC5" w14:textId="77777777" w:rsidR="00592DB5" w:rsidRDefault="00592DB5" w:rsidP="00592DB5"/>
          <w:p w14:paraId="6C42CCF9" w14:textId="57C6E054" w:rsidR="00592DB5" w:rsidRDefault="00592DB5" w:rsidP="00592DB5">
            <w:pPr>
              <w:pStyle w:val="ListParagraph"/>
              <w:numPr>
                <w:ilvl w:val="0"/>
                <w:numId w:val="8"/>
              </w:numPr>
            </w:pPr>
            <w:r w:rsidRPr="00592DB5">
              <w:rPr>
                <w:b/>
                <w:bCs/>
              </w:rPr>
              <w:t>Visual Appeal</w:t>
            </w:r>
            <w:r w:rsidR="00B160F1">
              <w:rPr>
                <w:b/>
                <w:bCs/>
              </w:rPr>
              <w:t>:</w:t>
            </w:r>
            <w:r>
              <w:t xml:space="preserve"> Design an aesthetically pleasing and immersive online platform that reflects the Lodge's natural surroundings and luxurious ambiance, creating an immediate connection with visitors.</w:t>
            </w:r>
          </w:p>
          <w:p w14:paraId="59BE4C84" w14:textId="77777777" w:rsidR="00592DB5" w:rsidRDefault="00592DB5" w:rsidP="00592DB5"/>
          <w:p w14:paraId="748A38B2" w14:textId="77777777" w:rsidR="00592DB5" w:rsidRDefault="00592DB5" w:rsidP="00B160F1">
            <w:pPr>
              <w:pStyle w:val="ListParagraph"/>
              <w:numPr>
                <w:ilvl w:val="0"/>
                <w:numId w:val="8"/>
              </w:numPr>
            </w:pPr>
            <w:r w:rsidRPr="00B160F1">
              <w:rPr>
                <w:b/>
                <w:bCs/>
              </w:rPr>
              <w:t>User-Friendly Interface:</w:t>
            </w:r>
            <w:r>
              <w:t xml:space="preserve"> Develop an intuitive and easy-to-navigate website structure that allows users to explore room options, amenities, local attractions, and the marina effortlessly.</w:t>
            </w:r>
          </w:p>
          <w:p w14:paraId="75ADEF36" w14:textId="77777777" w:rsidR="00592DB5" w:rsidRDefault="00592DB5" w:rsidP="00592DB5"/>
          <w:p w14:paraId="2CBECFD9" w14:textId="77777777" w:rsidR="00592DB5" w:rsidRDefault="00592DB5" w:rsidP="00B160F1">
            <w:pPr>
              <w:pStyle w:val="ListParagraph"/>
              <w:numPr>
                <w:ilvl w:val="0"/>
                <w:numId w:val="8"/>
              </w:numPr>
            </w:pPr>
            <w:r w:rsidRPr="00B160F1">
              <w:rPr>
                <w:b/>
                <w:bCs/>
              </w:rPr>
              <w:t>Reservation Booking System:</w:t>
            </w:r>
            <w:r>
              <w:t xml:space="preserve"> Implement a seamless and secure reservation booking system that enables guests to effortlessly select their desired room type, choose convenient dates, and complete bookings with confidence.</w:t>
            </w:r>
          </w:p>
          <w:p w14:paraId="2F387A98" w14:textId="77777777" w:rsidR="00592DB5" w:rsidRDefault="00592DB5" w:rsidP="00592DB5"/>
          <w:p w14:paraId="24C3ECFE" w14:textId="77777777" w:rsidR="00592DB5" w:rsidRDefault="00592DB5" w:rsidP="00B160F1">
            <w:pPr>
              <w:pStyle w:val="ListParagraph"/>
              <w:numPr>
                <w:ilvl w:val="0"/>
                <w:numId w:val="8"/>
              </w:numPr>
            </w:pPr>
            <w:r w:rsidRPr="00B160F1">
              <w:rPr>
                <w:b/>
                <w:bCs/>
              </w:rPr>
              <w:t>Attractions Showcase:</w:t>
            </w:r>
            <w:r>
              <w:t xml:space="preserve"> Devote dedicated sections to highlight the captivating local attractions and the marina, enticing visitors to explore the area's charm and experience the Lodge's unique offerings.</w:t>
            </w:r>
          </w:p>
          <w:p w14:paraId="51D48E27" w14:textId="77777777" w:rsidR="0046405C" w:rsidRDefault="0046405C" w:rsidP="00592DB5"/>
          <w:p w14:paraId="4B6EA2A0" w14:textId="77777777" w:rsidR="0046405C" w:rsidRPr="0046405C" w:rsidRDefault="0046405C" w:rsidP="0046405C">
            <w:pPr>
              <w:pStyle w:val="ListParagraph"/>
            </w:pPr>
          </w:p>
          <w:p w14:paraId="6E61B17C" w14:textId="194458FF" w:rsidR="0046405C" w:rsidRPr="0046405C" w:rsidRDefault="0046405C" w:rsidP="0046405C">
            <w:pPr>
              <w:pStyle w:val="ListParagraph"/>
              <w:rPr>
                <w:b/>
                <w:bCs/>
              </w:rPr>
            </w:pPr>
          </w:p>
          <w:p w14:paraId="1D09F583" w14:textId="6FB16665" w:rsidR="00592DB5" w:rsidRDefault="00592DB5" w:rsidP="00B160F1">
            <w:pPr>
              <w:pStyle w:val="ListParagraph"/>
              <w:numPr>
                <w:ilvl w:val="0"/>
                <w:numId w:val="8"/>
              </w:numPr>
            </w:pPr>
            <w:r w:rsidRPr="00B160F1">
              <w:rPr>
                <w:b/>
                <w:bCs/>
              </w:rPr>
              <w:t>Responsive Design:</w:t>
            </w:r>
            <w:r>
              <w:t xml:space="preserve"> Ensure the website is fully responsive across various devices and screen sizes, guaranteeing a consistent and enjoyable user experience for all visitors.</w:t>
            </w:r>
          </w:p>
          <w:p w14:paraId="221C5279" w14:textId="2462239C" w:rsidR="00592DB5" w:rsidRDefault="00592DB5" w:rsidP="00592DB5"/>
          <w:p w14:paraId="29E05F82" w14:textId="2CFEC36E" w:rsidR="0015336E" w:rsidRPr="004048B0" w:rsidRDefault="00592DB5" w:rsidP="00B160F1">
            <w:pPr>
              <w:pStyle w:val="ListParagraph"/>
              <w:numPr>
                <w:ilvl w:val="0"/>
                <w:numId w:val="8"/>
              </w:numPr>
            </w:pPr>
            <w:r w:rsidRPr="00B160F1">
              <w:rPr>
                <w:b/>
                <w:bCs/>
              </w:rPr>
              <w:t>Performance and Speed</w:t>
            </w:r>
            <w:r>
              <w:t>: Optimize the website's performance to ensure swift loading times, minimizing bounce rates and enhancing user engagement.</w:t>
            </w:r>
          </w:p>
          <w:p w14:paraId="1FBCC902" w14:textId="58043527" w:rsidR="00EA0EF8" w:rsidRPr="004048B0" w:rsidRDefault="00EA0EF8" w:rsidP="00EA0EF8">
            <w:pPr>
              <w:pStyle w:val="Heading3"/>
            </w:pPr>
          </w:p>
          <w:p w14:paraId="28780FD8" w14:textId="75B0CF76" w:rsidR="00EA0EF8" w:rsidRPr="004048B0" w:rsidRDefault="007268FA" w:rsidP="00EA0EF8">
            <w:r w:rsidRPr="007268FA">
              <w:t>As digital landscapes continue to reshape the hospitality industry, a robust and captivating online presence is no longer optional—it's essential. Our proposal encapsulates our commitment to crafting a bespoke website for Moffat-Bay Lodge that not only mirrors its allure but also elevates its brand identity. By seamlessly integrating a reservation booking system and accentuating local attractions, we are poised to create a digital experience that resonates with potential guests and enhances the Lodge's reach in this competitive market. We eagerly anticipate the opportunity to collaborate and bring Moffat-Bay Lodge's vision to life in the digital realm.</w:t>
            </w:r>
          </w:p>
          <w:p w14:paraId="21049B33" w14:textId="3E8CA405" w:rsidR="00C17936" w:rsidRPr="004048B0" w:rsidRDefault="00C17936" w:rsidP="00EA0EF8"/>
        </w:tc>
      </w:tr>
      <w:tr w:rsidR="0015336E" w:rsidRPr="004048B0" w14:paraId="5E5C12EF" w14:textId="77777777" w:rsidTr="00EA1A20">
        <w:trPr>
          <w:trHeight w:val="4892"/>
        </w:trPr>
        <w:tc>
          <w:tcPr>
            <w:tcW w:w="2970" w:type="dxa"/>
            <w:vMerge/>
          </w:tcPr>
          <w:p w14:paraId="72C67268" w14:textId="77777777" w:rsidR="0015336E" w:rsidRPr="004048B0" w:rsidRDefault="0015336E" w:rsidP="005947BE">
            <w:pPr>
              <w:rPr>
                <w:noProof/>
              </w:rPr>
            </w:pPr>
          </w:p>
        </w:tc>
        <w:tc>
          <w:tcPr>
            <w:tcW w:w="7830" w:type="dxa"/>
          </w:tcPr>
          <w:p w14:paraId="421FF08C" w14:textId="415A6B79" w:rsidR="0015336E" w:rsidRPr="004048B0" w:rsidRDefault="0015336E" w:rsidP="00120EDB">
            <w:pPr>
              <w:rPr>
                <w:noProof/>
              </w:rPr>
            </w:pPr>
            <w:r w:rsidRPr="004048B0">
              <w:rPr>
                <w:noProof/>
                <w:lang w:eastAsia="en-AU"/>
              </w:rPr>
              <w:drawing>
                <wp:anchor distT="0" distB="0" distL="114300" distR="114300" simplePos="0" relativeHeight="251698175" behindDoc="0" locked="0" layoutInCell="1" allowOverlap="1" wp14:anchorId="5C690B1A" wp14:editId="4BF6980F">
                  <wp:simplePos x="0" y="0"/>
                  <wp:positionH relativeFrom="column">
                    <wp:posOffset>201764</wp:posOffset>
                  </wp:positionH>
                  <wp:positionV relativeFrom="paragraph">
                    <wp:posOffset>2678</wp:posOffset>
                  </wp:positionV>
                  <wp:extent cx="4389120" cy="3099816"/>
                  <wp:effectExtent l="0" t="0" r="0" b="5715"/>
                  <wp:wrapThrough wrapText="bothSides">
                    <wp:wrapPolygon edited="0">
                      <wp:start x="0" y="0"/>
                      <wp:lineTo x="0" y="21507"/>
                      <wp:lineTo x="21469" y="21507"/>
                      <wp:lineTo x="21469" y="0"/>
                      <wp:lineTo x="0" y="0"/>
                    </wp:wrapPolygon>
                  </wp:wrapThrough>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anchor>
              </w:drawing>
            </w:r>
          </w:p>
        </w:tc>
      </w:tr>
      <w:tr w:rsidR="0015336E" w:rsidRPr="004048B0" w14:paraId="47D1B19F" w14:textId="77777777" w:rsidTr="00EA1A20">
        <w:trPr>
          <w:trHeight w:val="576"/>
        </w:trPr>
        <w:tc>
          <w:tcPr>
            <w:tcW w:w="2970" w:type="dxa"/>
            <w:vMerge/>
          </w:tcPr>
          <w:p w14:paraId="0D4F4021" w14:textId="77777777" w:rsidR="0015336E" w:rsidRPr="004048B0" w:rsidRDefault="0015336E" w:rsidP="005947BE">
            <w:pPr>
              <w:rPr>
                <w:noProof/>
              </w:rPr>
            </w:pPr>
          </w:p>
        </w:tc>
        <w:tc>
          <w:tcPr>
            <w:tcW w:w="7830" w:type="dxa"/>
          </w:tcPr>
          <w:p w14:paraId="345BFBA5" w14:textId="2CD4E1F1" w:rsidR="0015336E" w:rsidRPr="004048B0" w:rsidRDefault="0015336E" w:rsidP="004048B0">
            <w:pPr>
              <w:pStyle w:val="Caption"/>
            </w:pPr>
          </w:p>
        </w:tc>
      </w:tr>
    </w:tbl>
    <w:p w14:paraId="529801F1" w14:textId="189EEF76" w:rsidR="007762BF" w:rsidRPr="004048B0" w:rsidRDefault="007762BF"/>
    <w:p w14:paraId="2C8F6AF2"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5068B13" w14:textId="2BA21999" w:rsidR="005F350F" w:rsidRPr="004048B0" w:rsidRDefault="005F350F"/>
    <w:tbl>
      <w:tblPr>
        <w:tblW w:w="0" w:type="auto"/>
        <w:tblLook w:val="0600" w:firstRow="0" w:lastRow="0" w:firstColumn="0" w:lastColumn="0" w:noHBand="1" w:noVBand="1"/>
      </w:tblPr>
      <w:tblGrid>
        <w:gridCol w:w="10800"/>
      </w:tblGrid>
      <w:tr w:rsidR="000A47E9" w:rsidRPr="004048B0" w14:paraId="1383E59C" w14:textId="77777777" w:rsidTr="00D96806">
        <w:trPr>
          <w:trHeight w:val="432"/>
        </w:trPr>
        <w:tc>
          <w:tcPr>
            <w:tcW w:w="10800" w:type="dxa"/>
          </w:tcPr>
          <w:p w14:paraId="589627DB" w14:textId="77777777" w:rsidR="000A47E9" w:rsidRPr="004048B0" w:rsidRDefault="000A47E9" w:rsidP="00D96806">
            <w:pPr>
              <w:rPr>
                <w:noProof/>
              </w:rPr>
            </w:pPr>
            <w:r w:rsidRPr="004048B0">
              <w:rPr>
                <w:noProof/>
                <w:lang w:eastAsia="en-AU"/>
              </w:rPr>
              <w:drawing>
                <wp:inline distT="0" distB="0" distL="0" distR="0" wp14:anchorId="00108069" wp14:editId="141AE13D">
                  <wp:extent cx="2286000" cy="222740"/>
                  <wp:effectExtent l="0" t="0" r="0" b="6350"/>
                  <wp:docPr id="1947071020" name="Graphic 194707102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0A47E9" w:rsidRPr="004048B0" w14:paraId="639128C3" w14:textId="77777777" w:rsidTr="00D96806">
        <w:trPr>
          <w:trHeight w:val="1440"/>
        </w:trPr>
        <w:tc>
          <w:tcPr>
            <w:tcW w:w="10800" w:type="dxa"/>
          </w:tcPr>
          <w:p w14:paraId="0517FB05" w14:textId="0934F2CC" w:rsidR="000A47E9" w:rsidRDefault="00302E2A" w:rsidP="00D96806">
            <w:pPr>
              <w:pStyle w:val="Heading2"/>
            </w:pPr>
            <w:bookmarkStart w:id="28" w:name="_Toc142751649"/>
            <w:bookmarkStart w:id="29" w:name="_Toc142753631"/>
            <w:r>
              <w:rPr>
                <w:caps w:val="0"/>
              </w:rPr>
              <w:t>USER PERSONAS</w:t>
            </w:r>
            <w:bookmarkEnd w:id="28"/>
            <w:bookmarkEnd w:id="29"/>
          </w:p>
          <w:p w14:paraId="2709AB51" w14:textId="58DACA3D" w:rsidR="00B17246" w:rsidRDefault="006063ED" w:rsidP="00C24A6F">
            <w:r>
              <w:t>Understanding the diverse needs, preferences, and behaviors of our target audience is pivotal in shaping a user-centered design and functionality for the Moffat-Bay Marina Lodge website.</w:t>
            </w:r>
            <w:r w:rsidR="00371612">
              <w:t xml:space="preserve"> This section introduces a set of user personas that represent key segments of our potential </w:t>
            </w:r>
            <w:r w:rsidR="00B17246">
              <w:t>visitors</w:t>
            </w:r>
            <w:r w:rsidR="00371612">
              <w:t>.</w:t>
            </w:r>
            <w:r w:rsidR="00B17246">
              <w:t xml:space="preserve"> By crafting these personas, we gain valuable insights into the expectations and motivations of our users, enabling us to tailor the website experience to their individual needs.</w:t>
            </w:r>
            <w:r w:rsidR="003B330E">
              <w:t xml:space="preserve"> </w:t>
            </w:r>
            <w:r w:rsidR="003B330E" w:rsidRPr="003B330E">
              <w:t>Each persona encapsulates a distinct user archetype, embodying specific goals, requirements, and usage patterns.</w:t>
            </w:r>
          </w:p>
          <w:p w14:paraId="05BD8354" w14:textId="77777777" w:rsidR="00B17246" w:rsidRDefault="00B17246" w:rsidP="00C24A6F"/>
          <w:p w14:paraId="5FFFA24C" w14:textId="33EE4B4C" w:rsidR="00C24A6F" w:rsidRDefault="002F3DC6" w:rsidP="00C24A6F">
            <w:r>
              <w:t>User personas help our development team understand the needs, goals, and behaviors of the Moffat-Bay Lodge target audience</w:t>
            </w:r>
            <w:r w:rsidR="00B67C51">
              <w:t xml:space="preserve"> </w:t>
            </w:r>
            <w:r w:rsidR="00C80228">
              <w:t xml:space="preserve">in </w:t>
            </w:r>
            <w:r w:rsidR="003B330E">
              <w:t>a more</w:t>
            </w:r>
            <w:r w:rsidR="00C80228">
              <w:t xml:space="preserve"> personal way</w:t>
            </w:r>
            <w:r>
              <w:t xml:space="preserve">. </w:t>
            </w:r>
            <w:r w:rsidR="003B330E">
              <w:t>These</w:t>
            </w:r>
            <w:r w:rsidR="00901095">
              <w:t xml:space="preserve"> personas help keep</w:t>
            </w:r>
            <w:r w:rsidR="001A7F67">
              <w:t xml:space="preserve"> our users at the forefront of our design decisions, it is as if our target users are in t</w:t>
            </w:r>
            <w:r w:rsidR="00F7007D">
              <w:t>he</w:t>
            </w:r>
            <w:r w:rsidR="001A7F67">
              <w:t xml:space="preserve"> room with us! </w:t>
            </w:r>
            <w:r w:rsidR="0024672A">
              <w:t xml:space="preserve">Each unique user persona describes the types of </w:t>
            </w:r>
            <w:r w:rsidR="00500102">
              <w:t>users</w:t>
            </w:r>
            <w:r w:rsidR="00CC07DF">
              <w:t>, their wants, needs, and goals</w:t>
            </w:r>
            <w:r w:rsidR="00500102">
              <w:t>,</w:t>
            </w:r>
            <w:r w:rsidR="00CC07DF">
              <w:t xml:space="preserve"> and provides insight into how users will interact with the</w:t>
            </w:r>
            <w:r w:rsidR="00F02291">
              <w:t xml:space="preserve"> website. Moreover</w:t>
            </w:r>
            <w:r w:rsidR="00500102">
              <w:t>,</w:t>
            </w:r>
            <w:r w:rsidR="00F02291">
              <w:t xml:space="preserve"> it </w:t>
            </w:r>
            <w:r w:rsidR="005E790F">
              <w:t xml:space="preserve">serves as </w:t>
            </w:r>
            <w:r w:rsidR="00500102">
              <w:t xml:space="preserve">a </w:t>
            </w:r>
            <w:r w:rsidR="005E790F">
              <w:t>personal road map</w:t>
            </w:r>
            <w:r w:rsidR="00F02291">
              <w:t xml:space="preserve"> into</w:t>
            </w:r>
            <w:r w:rsidR="000F4D24">
              <w:t xml:space="preserve"> what type of experience </w:t>
            </w:r>
            <w:r w:rsidR="00FB6D90">
              <w:t>the target user base is looking for. These personas in turn influence the design and functionality decisions</w:t>
            </w:r>
            <w:r w:rsidR="00CB28FB">
              <w:t xml:space="preserve"> in order to provide the best user experience possible. </w:t>
            </w:r>
          </w:p>
          <w:p w14:paraId="0416AAC8" w14:textId="77777777" w:rsidR="00FF7879" w:rsidRDefault="00FF7879" w:rsidP="00C24A6F"/>
          <w:p w14:paraId="74A26B22" w14:textId="3221B0F6" w:rsidR="00FF7879" w:rsidRPr="004048B0" w:rsidRDefault="00FF7879" w:rsidP="00FF7879">
            <w:pPr>
              <w:pStyle w:val="Heading3"/>
            </w:pPr>
            <w:bookmarkStart w:id="30" w:name="_Toc142751650"/>
            <w:bookmarkStart w:id="31" w:name="_Toc142753632"/>
            <w:r>
              <w:drawing>
                <wp:anchor distT="0" distB="0" distL="114300" distR="114300" simplePos="0" relativeHeight="251683839" behindDoc="0" locked="0" layoutInCell="1" allowOverlap="1" wp14:anchorId="15F4E533" wp14:editId="6159DFCE">
                  <wp:simplePos x="0" y="0"/>
                  <wp:positionH relativeFrom="column">
                    <wp:posOffset>-68580</wp:posOffset>
                  </wp:positionH>
                  <wp:positionV relativeFrom="paragraph">
                    <wp:posOffset>387350</wp:posOffset>
                  </wp:positionV>
                  <wp:extent cx="6858000" cy="5217795"/>
                  <wp:effectExtent l="0" t="0" r="0" b="1905"/>
                  <wp:wrapTopAndBottom/>
                  <wp:docPr id="11687361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36153"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5217795"/>
                          </a:xfrm>
                          <a:prstGeom prst="rect">
                            <a:avLst/>
                          </a:prstGeom>
                        </pic:spPr>
                      </pic:pic>
                    </a:graphicData>
                  </a:graphic>
                </wp:anchor>
              </w:drawing>
            </w:r>
            <w:r>
              <w:t xml:space="preserve">Persona 1: </w:t>
            </w:r>
            <w:r w:rsidRPr="003F0BF8">
              <w:t>Sarah</w:t>
            </w:r>
            <w:bookmarkEnd w:id="30"/>
            <w:bookmarkEnd w:id="31"/>
          </w:p>
          <w:p w14:paraId="59777F57" w14:textId="66F9A1B6" w:rsidR="00FF7879" w:rsidRPr="004048B0" w:rsidRDefault="00FF7879" w:rsidP="00FF7879">
            <w:pPr>
              <w:pStyle w:val="Heading3"/>
            </w:pPr>
            <w:bookmarkStart w:id="32" w:name="_Toc142751651"/>
            <w:bookmarkStart w:id="33" w:name="_Toc142753633"/>
            <w:r>
              <w:lastRenderedPageBreak/>
              <w:drawing>
                <wp:anchor distT="0" distB="0" distL="114300" distR="114300" simplePos="0" relativeHeight="251685887" behindDoc="0" locked="0" layoutInCell="1" allowOverlap="1" wp14:anchorId="585D059E" wp14:editId="03AD7683">
                  <wp:simplePos x="0" y="0"/>
                  <wp:positionH relativeFrom="column">
                    <wp:posOffset>248920</wp:posOffset>
                  </wp:positionH>
                  <wp:positionV relativeFrom="paragraph">
                    <wp:posOffset>431165</wp:posOffset>
                  </wp:positionV>
                  <wp:extent cx="6102350" cy="6692265"/>
                  <wp:effectExtent l="0" t="0" r="0" b="0"/>
                  <wp:wrapTopAndBottom/>
                  <wp:docPr id="14481248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4818" name="Picture 1" descr="A screenshot of a web p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02350" cy="6692265"/>
                          </a:xfrm>
                          <a:prstGeom prst="rect">
                            <a:avLst/>
                          </a:prstGeom>
                        </pic:spPr>
                      </pic:pic>
                    </a:graphicData>
                  </a:graphic>
                  <wp14:sizeRelH relativeFrom="margin">
                    <wp14:pctWidth>0</wp14:pctWidth>
                  </wp14:sizeRelH>
                  <wp14:sizeRelV relativeFrom="margin">
                    <wp14:pctHeight>0</wp14:pctHeight>
                  </wp14:sizeRelV>
                </wp:anchor>
              </w:drawing>
            </w:r>
            <w:r>
              <w:t xml:space="preserve">Persona 2: </w:t>
            </w:r>
            <w:r w:rsidRPr="003F0BF8">
              <w:t>Nicole and Tyler</w:t>
            </w:r>
            <w:bookmarkEnd w:id="32"/>
            <w:bookmarkEnd w:id="33"/>
            <w:r w:rsidRPr="003F0BF8">
              <w:t xml:space="preserve"> </w:t>
            </w:r>
          </w:p>
          <w:p w14:paraId="460C5E79" w14:textId="489BE00E" w:rsidR="00FF7879" w:rsidRPr="00C24A6F" w:rsidRDefault="00FF7879" w:rsidP="00C24A6F"/>
        </w:tc>
      </w:tr>
      <w:tr w:rsidR="000A47E9" w:rsidRPr="004048B0" w14:paraId="5521784A" w14:textId="77777777" w:rsidTr="00467875">
        <w:trPr>
          <w:trHeight w:val="11340"/>
        </w:trPr>
        <w:tc>
          <w:tcPr>
            <w:tcW w:w="10800" w:type="dxa"/>
          </w:tcPr>
          <w:p w14:paraId="4B5EE685" w14:textId="5BE30C71" w:rsidR="00FF7879" w:rsidRPr="009858F7" w:rsidRDefault="00FF7879" w:rsidP="009858F7">
            <w:pPr>
              <w:pStyle w:val="Heading3"/>
            </w:pPr>
            <w:bookmarkStart w:id="34" w:name="_Toc142751652"/>
            <w:bookmarkStart w:id="35" w:name="_Toc142753634"/>
            <w:r>
              <w:lastRenderedPageBreak/>
              <w:drawing>
                <wp:anchor distT="0" distB="0" distL="114300" distR="114300" simplePos="0" relativeHeight="251687935" behindDoc="0" locked="0" layoutInCell="1" allowOverlap="1" wp14:anchorId="12BE4DB1" wp14:editId="29B73CD2">
                  <wp:simplePos x="0" y="0"/>
                  <wp:positionH relativeFrom="column">
                    <wp:posOffset>-68580</wp:posOffset>
                  </wp:positionH>
                  <wp:positionV relativeFrom="paragraph">
                    <wp:posOffset>388620</wp:posOffset>
                  </wp:positionV>
                  <wp:extent cx="6858000" cy="5297805"/>
                  <wp:effectExtent l="0" t="0" r="0" b="0"/>
                  <wp:wrapTopAndBottom/>
                  <wp:docPr id="953544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4909" name="Picture 3"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5297805"/>
                          </a:xfrm>
                          <a:prstGeom prst="rect">
                            <a:avLst/>
                          </a:prstGeom>
                        </pic:spPr>
                      </pic:pic>
                    </a:graphicData>
                  </a:graphic>
                </wp:anchor>
              </w:drawing>
            </w:r>
            <w:r w:rsidRPr="009858F7">
              <w:t xml:space="preserve">Persona 3: </w:t>
            </w:r>
            <w:r w:rsidRPr="003F0BF8">
              <w:t>James</w:t>
            </w:r>
            <w:bookmarkEnd w:id="34"/>
            <w:bookmarkEnd w:id="35"/>
          </w:p>
          <w:p w14:paraId="1A6EDFB0" w14:textId="0904E80E" w:rsidR="00610D5A" w:rsidRPr="00610D5A" w:rsidRDefault="00610D5A" w:rsidP="00D96806">
            <w:pPr>
              <w:pStyle w:val="Heading3"/>
              <w:rPr>
                <w:b w:val="0"/>
                <w:bCs w:val="0"/>
                <w:caps w:val="0"/>
                <w:noProof w:val="0"/>
                <w:spacing w:val="0"/>
                <w:sz w:val="22"/>
                <w:szCs w:val="22"/>
              </w:rPr>
            </w:pPr>
          </w:p>
          <w:p w14:paraId="6B8429E0" w14:textId="35D9FABF" w:rsidR="000A47E9" w:rsidRPr="004048B0" w:rsidRDefault="000A47E9" w:rsidP="00D96806"/>
          <w:p w14:paraId="48476771" w14:textId="441AEAEF" w:rsidR="000A47E9" w:rsidRPr="004048B0" w:rsidRDefault="000A47E9" w:rsidP="00D96806">
            <w:r w:rsidRPr="004048B0">
              <w:t xml:space="preserve"> </w:t>
            </w:r>
          </w:p>
          <w:p w14:paraId="123AA514" w14:textId="7F81D5C7" w:rsidR="000A47E9" w:rsidRDefault="000A47E9" w:rsidP="003F0BF8"/>
          <w:p w14:paraId="3F04A1F6" w14:textId="60CCC29A" w:rsidR="003F0BF8" w:rsidRDefault="003F0BF8" w:rsidP="003F0BF8"/>
          <w:p w14:paraId="534EEC38" w14:textId="77777777" w:rsidR="00A514A2" w:rsidRDefault="00A514A2" w:rsidP="003F0BF8">
            <w:pPr>
              <w:rPr>
                <w:b/>
                <w:bCs/>
                <w:caps/>
                <w:noProof/>
                <w:spacing w:val="80"/>
                <w:sz w:val="36"/>
                <w:szCs w:val="32"/>
              </w:rPr>
            </w:pPr>
          </w:p>
          <w:p w14:paraId="20F0FE21" w14:textId="77777777" w:rsidR="00A514A2" w:rsidRDefault="00A514A2" w:rsidP="003F0BF8">
            <w:pPr>
              <w:rPr>
                <w:b/>
                <w:bCs/>
                <w:caps/>
                <w:noProof/>
                <w:spacing w:val="80"/>
                <w:sz w:val="36"/>
                <w:szCs w:val="32"/>
              </w:rPr>
            </w:pPr>
          </w:p>
          <w:p w14:paraId="28440931" w14:textId="64E9EA5B" w:rsidR="003F0BF8" w:rsidRPr="004048B0" w:rsidRDefault="003F0BF8" w:rsidP="003F0BF8"/>
        </w:tc>
      </w:tr>
    </w:tbl>
    <w:p w14:paraId="24D03A99" w14:textId="58D4B759"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64C68A" w14:textId="77777777" w:rsidR="005F350F" w:rsidRPr="004048B0" w:rsidRDefault="005F350F"/>
    <w:tbl>
      <w:tblPr>
        <w:tblW w:w="0" w:type="auto"/>
        <w:tblLook w:val="0600" w:firstRow="0" w:lastRow="0" w:firstColumn="0" w:lastColumn="0" w:noHBand="1" w:noVBand="1"/>
      </w:tblPr>
      <w:tblGrid>
        <w:gridCol w:w="10800"/>
      </w:tblGrid>
      <w:tr w:rsidR="002226AD" w:rsidRPr="004048B0" w14:paraId="19DD68FD" w14:textId="77777777" w:rsidTr="00D96806">
        <w:trPr>
          <w:trHeight w:val="432"/>
        </w:trPr>
        <w:tc>
          <w:tcPr>
            <w:tcW w:w="10800" w:type="dxa"/>
          </w:tcPr>
          <w:p w14:paraId="6457DD9B" w14:textId="77777777" w:rsidR="002226AD" w:rsidRPr="004048B0" w:rsidRDefault="002226AD" w:rsidP="00D96806">
            <w:pPr>
              <w:rPr>
                <w:noProof/>
              </w:rPr>
            </w:pPr>
            <w:r w:rsidRPr="004048B0">
              <w:rPr>
                <w:noProof/>
                <w:lang w:eastAsia="en-AU"/>
              </w:rPr>
              <w:drawing>
                <wp:inline distT="0" distB="0" distL="0" distR="0" wp14:anchorId="63B281D5" wp14:editId="522BB89F">
                  <wp:extent cx="2286000" cy="222740"/>
                  <wp:effectExtent l="0" t="0" r="0" b="6350"/>
                  <wp:docPr id="41901618" name="Graphic 4190161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2226AD" w:rsidRPr="004048B0" w14:paraId="5F37186F" w14:textId="77777777" w:rsidTr="00D96806">
        <w:trPr>
          <w:trHeight w:val="1440"/>
        </w:trPr>
        <w:tc>
          <w:tcPr>
            <w:tcW w:w="10800" w:type="dxa"/>
          </w:tcPr>
          <w:p w14:paraId="5E11780B" w14:textId="47384970" w:rsidR="002226AD" w:rsidRPr="004048B0" w:rsidRDefault="00302E2A" w:rsidP="00D96806">
            <w:pPr>
              <w:pStyle w:val="Heading2"/>
            </w:pPr>
            <w:bookmarkStart w:id="36" w:name="_Toc142751653"/>
            <w:bookmarkStart w:id="37" w:name="_Toc142753635"/>
            <w:r>
              <w:rPr>
                <w:caps w:val="0"/>
              </w:rPr>
              <w:t>USER STORIES</w:t>
            </w:r>
            <w:bookmarkEnd w:id="36"/>
            <w:bookmarkEnd w:id="37"/>
          </w:p>
        </w:tc>
      </w:tr>
      <w:tr w:rsidR="002226AD" w:rsidRPr="004048B0" w14:paraId="421A8065" w14:textId="77777777" w:rsidTr="000A47E9">
        <w:trPr>
          <w:trHeight w:val="12168"/>
        </w:trPr>
        <w:tc>
          <w:tcPr>
            <w:tcW w:w="10800" w:type="dxa"/>
          </w:tcPr>
          <w:p w14:paraId="20795A23" w14:textId="5D6DB5F1" w:rsidR="00A644A8" w:rsidRDefault="00A644A8" w:rsidP="00D96806">
            <w:pPr>
              <w:pStyle w:val="Heading3"/>
              <w:rPr>
                <w:b w:val="0"/>
                <w:bCs w:val="0"/>
                <w:caps w:val="0"/>
                <w:noProof w:val="0"/>
                <w:spacing w:val="0"/>
                <w:sz w:val="22"/>
                <w:szCs w:val="22"/>
              </w:rPr>
            </w:pPr>
          </w:p>
          <w:p w14:paraId="2647FB02" w14:textId="7F38F5EC" w:rsidR="00A644A8" w:rsidRDefault="00A644A8" w:rsidP="00A644A8">
            <w:r>
              <w:t>User stories are concise descriptions of features or functionality from the perspective of</w:t>
            </w:r>
            <w:r w:rsidR="000E74E1">
              <w:t xml:space="preserve"> our user personas. In this section, we present user stories for three distinct user groups</w:t>
            </w:r>
            <w:r w:rsidR="00253F0C">
              <w:t>: Sarah our family focused mom</w:t>
            </w:r>
            <w:r w:rsidR="00B768A4">
              <w:t xml:space="preserve"> looking for a stress </w:t>
            </w:r>
            <w:r w:rsidR="00242B71">
              <w:t>free</w:t>
            </w:r>
            <w:r w:rsidR="00B768A4">
              <w:t xml:space="preserve"> family vacation, our newlywed couple looking for </w:t>
            </w:r>
            <w:r w:rsidR="00EF72DA">
              <w:t xml:space="preserve">an Instagram worthy honeymoon retreat, and </w:t>
            </w:r>
            <w:r w:rsidR="00242B71">
              <w:t>our business professional looking to book and organize an efficient but fun corporate getaway for his team.</w:t>
            </w:r>
          </w:p>
          <w:p w14:paraId="62B18B62" w14:textId="77777777" w:rsidR="00242B71" w:rsidRDefault="00242B71" w:rsidP="00A644A8"/>
          <w:p w14:paraId="55171392" w14:textId="41D1719F" w:rsidR="00242B71" w:rsidRDefault="00242B71" w:rsidP="00A644A8">
            <w:r>
              <w:t>These user stories represent the specific needs and requirements of each group, helping us to tailor the design and functionality of the Moffat-Bay Marina Lodge website to ensure a seamless and satisfying user experience.</w:t>
            </w:r>
            <w:r w:rsidR="00A2241E">
              <w:t xml:space="preserve"> They will guide our development </w:t>
            </w:r>
            <w:r w:rsidR="000611C9">
              <w:t xml:space="preserve">process, ensuring the website caters to the needs and expectations of each user group. By addressing these requirements, we aim to create an inclusive and user-centric platform that offers value and convenience to all users. </w:t>
            </w:r>
          </w:p>
          <w:p w14:paraId="598E96CA" w14:textId="77777777" w:rsidR="00A644A8" w:rsidRPr="00A644A8" w:rsidRDefault="00A644A8" w:rsidP="00A644A8"/>
          <w:p w14:paraId="5FB13D61" w14:textId="741CFE58" w:rsidR="002226AD" w:rsidRPr="004048B0" w:rsidRDefault="00F7007D" w:rsidP="00D96806">
            <w:pPr>
              <w:pStyle w:val="Heading3"/>
            </w:pPr>
            <w:bookmarkStart w:id="38" w:name="_Toc142751654"/>
            <w:bookmarkStart w:id="39" w:name="_Toc142753636"/>
            <w:r>
              <w:t xml:space="preserve">User </w:t>
            </w:r>
            <w:r w:rsidR="000611C9">
              <w:t>Stories</w:t>
            </w:r>
            <w:r>
              <w:t xml:space="preserve"> 1: Sarah</w:t>
            </w:r>
            <w:bookmarkEnd w:id="38"/>
            <w:bookmarkEnd w:id="39"/>
          </w:p>
          <w:p w14:paraId="412937D5" w14:textId="127FCD0D" w:rsidR="0046405C" w:rsidRDefault="0046405C" w:rsidP="00D96806"/>
          <w:p w14:paraId="0E1B2BE2" w14:textId="77777777" w:rsidR="007848C9" w:rsidRDefault="007848C9" w:rsidP="007848C9">
            <w:pPr>
              <w:pStyle w:val="ListParagraph"/>
              <w:numPr>
                <w:ilvl w:val="0"/>
                <w:numId w:val="14"/>
              </w:numPr>
            </w:pPr>
            <w:r>
              <w:t>As a single mom who appreciates flexibility looking for a family vacation, I need a secure user account where I can easily log in and view/configure my reservation details. So that I can double-check or make any changes if need be.</w:t>
            </w:r>
          </w:p>
          <w:p w14:paraId="451DE2F9" w14:textId="77777777" w:rsidR="007848C9" w:rsidRDefault="007848C9" w:rsidP="007848C9"/>
          <w:p w14:paraId="436F263D" w14:textId="64CA6F54" w:rsidR="007848C9" w:rsidRDefault="007848C9" w:rsidP="007848C9">
            <w:pPr>
              <w:pStyle w:val="ListParagraph"/>
              <w:numPr>
                <w:ilvl w:val="0"/>
                <w:numId w:val="14"/>
              </w:numPr>
            </w:pPr>
            <w:r>
              <w:t xml:space="preserve">As a busy mom seeking convenience, I want to see detailed information about on-site facilities, amenities, and activities nearby. Such as restaurants and recreational activities so that I can plan our days without needing to leave the site frequently. </w:t>
            </w:r>
          </w:p>
          <w:p w14:paraId="6364AC2E" w14:textId="77777777" w:rsidR="007848C9" w:rsidRDefault="007848C9" w:rsidP="007848C9"/>
          <w:p w14:paraId="1A1AC149" w14:textId="26995528" w:rsidR="007848C9" w:rsidRDefault="007848C9" w:rsidP="007848C9">
            <w:pPr>
              <w:pStyle w:val="ListParagraph"/>
              <w:numPr>
                <w:ilvl w:val="0"/>
                <w:numId w:val="14"/>
              </w:numPr>
            </w:pPr>
            <w:r>
              <w:t xml:space="preserve">As a mom with a full plate, I want a straightforward booking process that allows me to preview the rooms and select my preferred accommodations and needs in just a few clicks. So that I can minimize frustration and stress in my planning process. </w:t>
            </w:r>
          </w:p>
          <w:p w14:paraId="04A46468" w14:textId="4BEA2D23" w:rsidR="002226AD" w:rsidRDefault="002226AD" w:rsidP="00D96806"/>
          <w:p w14:paraId="3231A1C6" w14:textId="77777777" w:rsidR="0046405C" w:rsidRPr="004048B0" w:rsidRDefault="0046405C" w:rsidP="00D96806"/>
          <w:p w14:paraId="31AC995D" w14:textId="6A6F2540" w:rsidR="002226AD" w:rsidRPr="004048B0" w:rsidRDefault="00F7007D" w:rsidP="00D96806">
            <w:pPr>
              <w:pStyle w:val="Heading3"/>
            </w:pPr>
            <w:bookmarkStart w:id="40" w:name="_Toc142751655"/>
            <w:bookmarkStart w:id="41" w:name="_Toc142753637"/>
            <w:r>
              <w:t xml:space="preserve">user stories 2: Nicole and </w:t>
            </w:r>
            <w:r w:rsidR="003D3ACD">
              <w:t>Tyler</w:t>
            </w:r>
            <w:bookmarkEnd w:id="40"/>
            <w:bookmarkEnd w:id="41"/>
            <w:r w:rsidR="002226AD" w:rsidRPr="004048B0">
              <w:t xml:space="preserve"> </w:t>
            </w:r>
          </w:p>
          <w:p w14:paraId="24B3F0CA" w14:textId="22EF0BDC" w:rsidR="002226AD" w:rsidRDefault="002226AD" w:rsidP="003F0BF8"/>
          <w:p w14:paraId="101C40F6" w14:textId="77777777" w:rsidR="003F0BF8" w:rsidRDefault="003F0BF8" w:rsidP="003F0BF8"/>
          <w:p w14:paraId="743797C3" w14:textId="77777777" w:rsidR="003D3ACD" w:rsidRDefault="003D3ACD" w:rsidP="003D3ACD">
            <w:pPr>
              <w:pStyle w:val="ListParagraph"/>
              <w:numPr>
                <w:ilvl w:val="0"/>
                <w:numId w:val="15"/>
              </w:numPr>
            </w:pPr>
            <w:r>
              <w:t>As a Newlywed couple looking for a honeymoon retreat, we need a website that will show room availability so that we can book accommodations for our stay.</w:t>
            </w:r>
          </w:p>
          <w:p w14:paraId="098CD4B1" w14:textId="77777777" w:rsidR="003D3ACD" w:rsidRDefault="003D3ACD" w:rsidP="003D3ACD"/>
          <w:p w14:paraId="13C611A6" w14:textId="42491A90" w:rsidR="003D3ACD" w:rsidRDefault="003D3ACD" w:rsidP="003D3ACD">
            <w:pPr>
              <w:pStyle w:val="ListParagraph"/>
              <w:numPr>
                <w:ilvl w:val="0"/>
                <w:numId w:val="15"/>
              </w:numPr>
            </w:pPr>
            <w:r>
              <w:t>As a Newlywed couple looking for a honeymoon retreat, we need a website that will show us nearby activities so that we can plan our honeymoon.</w:t>
            </w:r>
          </w:p>
          <w:p w14:paraId="6EF10D39" w14:textId="77777777" w:rsidR="003D3ACD" w:rsidRDefault="003D3ACD" w:rsidP="003D3ACD"/>
          <w:p w14:paraId="309FBFE2" w14:textId="7AC83DA0" w:rsidR="003D3ACD" w:rsidRDefault="003D3ACD" w:rsidP="003D3ACD">
            <w:pPr>
              <w:pStyle w:val="ListParagraph"/>
              <w:numPr>
                <w:ilvl w:val="0"/>
                <w:numId w:val="15"/>
              </w:numPr>
            </w:pPr>
            <w:r>
              <w:t xml:space="preserve">As a Newlywed couple looking for a honeymoon retreat, we need a website that we can log into and view our reservations so that we can confirm the booking and travel plans in advance. </w:t>
            </w:r>
          </w:p>
          <w:p w14:paraId="4F1E9D6F" w14:textId="77777777" w:rsidR="0046405C" w:rsidRDefault="0046405C" w:rsidP="003F0BF8"/>
          <w:p w14:paraId="2916205E" w14:textId="77777777" w:rsidR="00755DED" w:rsidRDefault="00755DED" w:rsidP="003F0BF8">
            <w:pPr>
              <w:pStyle w:val="Heading3"/>
            </w:pPr>
            <w:bookmarkStart w:id="42" w:name="_Toc142751656"/>
          </w:p>
          <w:p w14:paraId="408162F8" w14:textId="10E12A08" w:rsidR="003F0BF8" w:rsidRDefault="00F7007D" w:rsidP="003F0BF8">
            <w:pPr>
              <w:pStyle w:val="Heading3"/>
            </w:pPr>
            <w:bookmarkStart w:id="43" w:name="_Toc142753638"/>
            <w:r>
              <w:lastRenderedPageBreak/>
              <w:t xml:space="preserve">user stories 3: </w:t>
            </w:r>
            <w:r w:rsidR="003F0BF8">
              <w:t>James</w:t>
            </w:r>
            <w:bookmarkEnd w:id="42"/>
            <w:bookmarkEnd w:id="43"/>
          </w:p>
          <w:p w14:paraId="2CF33249" w14:textId="77777777" w:rsidR="003F0BF8" w:rsidRDefault="003F0BF8" w:rsidP="003F0BF8"/>
          <w:p w14:paraId="1F973F19" w14:textId="77777777" w:rsidR="0046405C" w:rsidRDefault="0046405C" w:rsidP="003F0BF8"/>
          <w:p w14:paraId="22D9004B" w14:textId="77777777" w:rsidR="00A644A8" w:rsidRDefault="00A644A8" w:rsidP="00A644A8">
            <w:pPr>
              <w:pStyle w:val="ListParagraph"/>
              <w:numPr>
                <w:ilvl w:val="0"/>
                <w:numId w:val="16"/>
              </w:numPr>
            </w:pPr>
            <w:r w:rsidRPr="005F4138">
              <w:t>As a professional arranging a corporate event, I want to have the option to book multiple rooms for our team members, including guest rooms and the conference room, all in one streamlined booking process to save time and effort</w:t>
            </w:r>
            <w:r>
              <w:t>.</w:t>
            </w:r>
          </w:p>
          <w:p w14:paraId="5775DAF2" w14:textId="77777777" w:rsidR="00A644A8" w:rsidRDefault="00A644A8" w:rsidP="00A644A8"/>
          <w:p w14:paraId="79ECF55D" w14:textId="2A63F334" w:rsidR="00A644A8" w:rsidRDefault="00A644A8" w:rsidP="00A644A8">
            <w:pPr>
              <w:pStyle w:val="ListParagraph"/>
              <w:numPr>
                <w:ilvl w:val="0"/>
                <w:numId w:val="16"/>
              </w:numPr>
            </w:pPr>
            <w:r>
              <w:t>As an efficient professional trying to manage event planning, I want to receive notifications confirming my booking, including all the necessary details such as check-in and check-out times. So that I can keep track of multiple reservations without having to search for the information later.</w:t>
            </w:r>
          </w:p>
          <w:p w14:paraId="0D23E9F9" w14:textId="77777777" w:rsidR="00A644A8" w:rsidRDefault="00A644A8" w:rsidP="00A644A8"/>
          <w:p w14:paraId="128DF2DD" w14:textId="4FDDDAE9" w:rsidR="00A644A8" w:rsidRDefault="00A644A8" w:rsidP="00A644A8">
            <w:pPr>
              <w:pStyle w:val="ListParagraph"/>
              <w:numPr>
                <w:ilvl w:val="0"/>
                <w:numId w:val="16"/>
              </w:numPr>
            </w:pPr>
            <w:r>
              <w:t>As an HR Directory focused on team building, I want to have the option to book available conference rooms or business centers. So that I can ensure we have a comfortable and productive space for our meetings and presentations.</w:t>
            </w:r>
          </w:p>
          <w:p w14:paraId="5939E165" w14:textId="77777777" w:rsidR="0046405C" w:rsidRDefault="0046405C" w:rsidP="003F0BF8"/>
          <w:p w14:paraId="334D9359" w14:textId="1DE9A138" w:rsidR="0046405C" w:rsidRPr="003F0BF8" w:rsidRDefault="0046405C" w:rsidP="003F0BF8"/>
        </w:tc>
      </w:tr>
    </w:tbl>
    <w:p w14:paraId="16A8C5C3"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3B780C3" w14:textId="77777777" w:rsidR="005F350F" w:rsidRPr="004048B0" w:rsidRDefault="005F350F"/>
    <w:tbl>
      <w:tblPr>
        <w:tblW w:w="0" w:type="auto"/>
        <w:tblLook w:val="0600" w:firstRow="0" w:lastRow="0" w:firstColumn="0" w:lastColumn="0" w:noHBand="1" w:noVBand="1"/>
      </w:tblPr>
      <w:tblGrid>
        <w:gridCol w:w="10800"/>
      </w:tblGrid>
      <w:tr w:rsidR="004A4C49" w:rsidRPr="004048B0" w14:paraId="7D80C570" w14:textId="77777777" w:rsidTr="00F32B21">
        <w:trPr>
          <w:trHeight w:val="432"/>
        </w:trPr>
        <w:tc>
          <w:tcPr>
            <w:tcW w:w="10800" w:type="dxa"/>
          </w:tcPr>
          <w:p w14:paraId="11D39827" w14:textId="77777777" w:rsidR="004A4C49" w:rsidRPr="004048B0" w:rsidRDefault="004A4C49" w:rsidP="00D51608">
            <w:pPr>
              <w:rPr>
                <w:noProof/>
              </w:rPr>
            </w:pPr>
            <w:r w:rsidRPr="004048B0">
              <w:rPr>
                <w:noProof/>
                <w:lang w:eastAsia="en-AU"/>
              </w:rPr>
              <w:drawing>
                <wp:inline distT="0" distB="0" distL="0" distR="0" wp14:anchorId="5CD7FCF4" wp14:editId="651014E6">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7813E7F3" w14:textId="77777777" w:rsidTr="00FE44CB">
        <w:trPr>
          <w:trHeight w:val="1440"/>
        </w:trPr>
        <w:tc>
          <w:tcPr>
            <w:tcW w:w="10800" w:type="dxa"/>
          </w:tcPr>
          <w:p w14:paraId="50235F82" w14:textId="4AB0FB98" w:rsidR="004A4C49" w:rsidRPr="004048B0" w:rsidRDefault="00302E2A" w:rsidP="004048B0">
            <w:pPr>
              <w:pStyle w:val="Heading2"/>
            </w:pPr>
            <w:bookmarkStart w:id="44" w:name="_Toc142751657"/>
            <w:bookmarkStart w:id="45" w:name="_Toc142753639"/>
            <w:r>
              <w:rPr>
                <w:caps w:val="0"/>
              </w:rPr>
              <w:t>WORK ESTIMATIONS</w:t>
            </w:r>
            <w:bookmarkEnd w:id="44"/>
            <w:bookmarkEnd w:id="45"/>
          </w:p>
        </w:tc>
      </w:tr>
      <w:tr w:rsidR="004A4C49" w:rsidRPr="004048B0" w14:paraId="4C98E6A9" w14:textId="77777777" w:rsidTr="00F32B21">
        <w:trPr>
          <w:trHeight w:val="1764"/>
        </w:trPr>
        <w:tc>
          <w:tcPr>
            <w:tcW w:w="10800" w:type="dxa"/>
          </w:tcPr>
          <w:p w14:paraId="2FCE6FF5" w14:textId="77777777" w:rsidR="00BE3F9C" w:rsidRPr="00BE3F9C" w:rsidRDefault="00BE3F9C" w:rsidP="00065EFD">
            <w:pPr>
              <w:pStyle w:val="Heading3"/>
            </w:pPr>
            <w:bookmarkStart w:id="46" w:name="_Toc142753640"/>
            <w:r w:rsidRPr="00BE3F9C">
              <w:t>Frontend Development:</w:t>
            </w:r>
            <w:bookmarkEnd w:id="46"/>
          </w:p>
          <w:p w14:paraId="1DA9D71C" w14:textId="77777777" w:rsidR="00BE3F9C" w:rsidRPr="00BE3F9C" w:rsidRDefault="00BE3F9C" w:rsidP="00BE3F9C">
            <w:pPr>
              <w:numPr>
                <w:ilvl w:val="1"/>
                <w:numId w:val="10"/>
              </w:numPr>
              <w:spacing w:before="240"/>
            </w:pPr>
            <w:r w:rsidRPr="00BE3F9C">
              <w:t>Implementing responsive design for various screen sizes.</w:t>
            </w:r>
          </w:p>
          <w:p w14:paraId="17ADFD21" w14:textId="724A7C3F" w:rsidR="00BE3F9C" w:rsidRPr="00BE3F9C" w:rsidRDefault="00BE3F9C" w:rsidP="00BE3F9C">
            <w:pPr>
              <w:numPr>
                <w:ilvl w:val="1"/>
                <w:numId w:val="10"/>
              </w:numPr>
              <w:spacing w:before="240"/>
            </w:pPr>
            <w:r w:rsidRPr="00BE3F9C">
              <w:t xml:space="preserve">Creating UI components for home page, room listings, booking forms, </w:t>
            </w:r>
            <w:r w:rsidR="00D22FD4">
              <w:t>amenities</w:t>
            </w:r>
            <w:r w:rsidR="0006422D">
              <w:t xml:space="preserve">, </w:t>
            </w:r>
            <w:r w:rsidR="00961793">
              <w:t>contact page,</w:t>
            </w:r>
            <w:r w:rsidR="003175A0">
              <w:t xml:space="preserve"> attractions page, </w:t>
            </w:r>
            <w:r w:rsidR="0006422D">
              <w:t>and highlights page</w:t>
            </w:r>
            <w:r w:rsidRPr="00BE3F9C">
              <w:t>.</w:t>
            </w:r>
          </w:p>
          <w:p w14:paraId="08D4980F" w14:textId="6CA6F06F" w:rsidR="00BE3F9C" w:rsidRPr="00BE3F9C" w:rsidRDefault="00823276" w:rsidP="00BE3F9C">
            <w:pPr>
              <w:numPr>
                <w:ilvl w:val="1"/>
                <w:numId w:val="10"/>
              </w:numPr>
              <w:spacing w:before="240"/>
            </w:pPr>
            <w:r>
              <w:t>Creating UI components for user</w:t>
            </w:r>
            <w:r w:rsidR="003175A0">
              <w:t xml:space="preserve"> registration,</w:t>
            </w:r>
            <w:r>
              <w:t xml:space="preserve"> log in</w:t>
            </w:r>
            <w:r w:rsidR="00C21DD8">
              <w:t xml:space="preserve"> and account pages</w:t>
            </w:r>
            <w:r w:rsidR="00BE3F9C" w:rsidRPr="00BE3F9C">
              <w:t>.</w:t>
            </w:r>
          </w:p>
          <w:p w14:paraId="5EDA2C59" w14:textId="77777777" w:rsidR="00BE3F9C" w:rsidRPr="00BE3F9C" w:rsidRDefault="00BE3F9C" w:rsidP="00BE3F9C">
            <w:pPr>
              <w:numPr>
                <w:ilvl w:val="1"/>
                <w:numId w:val="10"/>
              </w:numPr>
              <w:spacing w:before="240"/>
            </w:pPr>
            <w:r w:rsidRPr="00BE3F9C">
              <w:t>Estimated Effort: 120 hours</w:t>
            </w:r>
          </w:p>
          <w:p w14:paraId="72E4354F" w14:textId="77777777" w:rsidR="00BE3F9C" w:rsidRPr="00BE3F9C" w:rsidRDefault="00BE3F9C" w:rsidP="00BE3F9C">
            <w:pPr>
              <w:numPr>
                <w:ilvl w:val="1"/>
                <w:numId w:val="10"/>
              </w:numPr>
              <w:spacing w:before="240"/>
            </w:pPr>
            <w:r w:rsidRPr="00BE3F9C">
              <w:t>Estimated Time: 3 weeks</w:t>
            </w:r>
          </w:p>
          <w:p w14:paraId="37DE15E1" w14:textId="77777777" w:rsidR="00BE3F9C" w:rsidRPr="00BE3F9C" w:rsidRDefault="00BE3F9C" w:rsidP="00065EFD">
            <w:pPr>
              <w:pStyle w:val="Heading3"/>
            </w:pPr>
            <w:bookmarkStart w:id="47" w:name="_Toc142753641"/>
            <w:r w:rsidRPr="00BE3F9C">
              <w:t>Backend Development:</w:t>
            </w:r>
            <w:bookmarkEnd w:id="47"/>
          </w:p>
          <w:p w14:paraId="5DFA2E15" w14:textId="3FDF59AF" w:rsidR="00BE3F9C" w:rsidRPr="00BE3F9C" w:rsidRDefault="00BE3F9C" w:rsidP="00BE3F9C">
            <w:pPr>
              <w:numPr>
                <w:ilvl w:val="1"/>
                <w:numId w:val="10"/>
              </w:numPr>
              <w:spacing w:before="240"/>
            </w:pPr>
            <w:r w:rsidRPr="00BE3F9C">
              <w:t>Setting up a backend server</w:t>
            </w:r>
            <w:r w:rsidR="00B96C17">
              <w:t>.</w:t>
            </w:r>
          </w:p>
          <w:p w14:paraId="61C6B132" w14:textId="77777777" w:rsidR="00BE3F9C" w:rsidRPr="00BE3F9C" w:rsidRDefault="00BE3F9C" w:rsidP="00BE3F9C">
            <w:pPr>
              <w:numPr>
                <w:ilvl w:val="1"/>
                <w:numId w:val="10"/>
              </w:numPr>
              <w:spacing w:before="240"/>
            </w:pPr>
            <w:r w:rsidRPr="00BE3F9C">
              <w:t>Designing the API endpoints for room availability, booking, and contact forms.</w:t>
            </w:r>
          </w:p>
          <w:p w14:paraId="1E88B5A4" w14:textId="4F65856B" w:rsidR="00BE3F9C" w:rsidRPr="00BE3F9C" w:rsidRDefault="00BE3F9C" w:rsidP="00BE3F9C">
            <w:pPr>
              <w:numPr>
                <w:ilvl w:val="1"/>
                <w:numId w:val="10"/>
              </w:numPr>
              <w:spacing w:before="240"/>
            </w:pPr>
            <w:r w:rsidRPr="00BE3F9C">
              <w:t>Implementing database models for</w:t>
            </w:r>
            <w:r w:rsidR="0001504B">
              <w:t xml:space="preserve"> user accounts,</w:t>
            </w:r>
            <w:r w:rsidRPr="00BE3F9C">
              <w:t xml:space="preserve"> rooms, bookings, and customer information.</w:t>
            </w:r>
          </w:p>
          <w:p w14:paraId="7DAD0C52" w14:textId="77777777" w:rsidR="00BE3F9C" w:rsidRPr="00BE3F9C" w:rsidRDefault="00BE3F9C" w:rsidP="00BE3F9C">
            <w:pPr>
              <w:numPr>
                <w:ilvl w:val="1"/>
                <w:numId w:val="10"/>
              </w:numPr>
              <w:spacing w:before="240"/>
            </w:pPr>
            <w:r w:rsidRPr="00BE3F9C">
              <w:t>Estimated Effort: 160 hours</w:t>
            </w:r>
          </w:p>
          <w:p w14:paraId="72BEAB62" w14:textId="77777777" w:rsidR="00BE3F9C" w:rsidRPr="00BE3F9C" w:rsidRDefault="00BE3F9C" w:rsidP="00BE3F9C">
            <w:pPr>
              <w:numPr>
                <w:ilvl w:val="1"/>
                <w:numId w:val="10"/>
              </w:numPr>
              <w:spacing w:before="240"/>
            </w:pPr>
            <w:r w:rsidRPr="00BE3F9C">
              <w:t>Estimated Time: 4 weeks</w:t>
            </w:r>
          </w:p>
          <w:p w14:paraId="17C1C9B6" w14:textId="77777777" w:rsidR="00BE3F9C" w:rsidRPr="00BE3F9C" w:rsidRDefault="00BE3F9C" w:rsidP="00065EFD">
            <w:pPr>
              <w:pStyle w:val="Heading3"/>
            </w:pPr>
            <w:bookmarkStart w:id="48" w:name="_Toc142753642"/>
            <w:r w:rsidRPr="00BE3F9C">
              <w:t>Database Design and Setup:</w:t>
            </w:r>
            <w:bookmarkEnd w:id="48"/>
          </w:p>
          <w:p w14:paraId="00640F62" w14:textId="77777777" w:rsidR="00BE3F9C" w:rsidRPr="00BE3F9C" w:rsidRDefault="00BE3F9C" w:rsidP="00BE3F9C">
            <w:pPr>
              <w:numPr>
                <w:ilvl w:val="1"/>
                <w:numId w:val="10"/>
              </w:numPr>
              <w:spacing w:before="240"/>
            </w:pPr>
            <w:r w:rsidRPr="00BE3F9C">
              <w:t>Designing the database schema to store lodge room details, bookings, and customer information.</w:t>
            </w:r>
          </w:p>
          <w:p w14:paraId="19AEC1ED" w14:textId="77777777" w:rsidR="00BE3F9C" w:rsidRPr="00BE3F9C" w:rsidRDefault="00BE3F9C" w:rsidP="00BE3F9C">
            <w:pPr>
              <w:numPr>
                <w:ilvl w:val="1"/>
                <w:numId w:val="10"/>
              </w:numPr>
              <w:spacing w:before="240"/>
            </w:pPr>
            <w:r w:rsidRPr="00BE3F9C">
              <w:t>Setting up a relational database (e.g., MySQL) and creating necessary tables.</w:t>
            </w:r>
          </w:p>
          <w:p w14:paraId="605251BA" w14:textId="77777777" w:rsidR="00BE3F9C" w:rsidRPr="00BE3F9C" w:rsidRDefault="00BE3F9C" w:rsidP="00BE3F9C">
            <w:pPr>
              <w:numPr>
                <w:ilvl w:val="1"/>
                <w:numId w:val="10"/>
              </w:numPr>
              <w:spacing w:before="240"/>
            </w:pPr>
            <w:r w:rsidRPr="00BE3F9C">
              <w:t>Estimated Effort: 40 hours</w:t>
            </w:r>
          </w:p>
          <w:p w14:paraId="5116305B" w14:textId="77777777" w:rsidR="00BE3F9C" w:rsidRPr="00BE3F9C" w:rsidRDefault="00BE3F9C" w:rsidP="00BE3F9C">
            <w:pPr>
              <w:numPr>
                <w:ilvl w:val="1"/>
                <w:numId w:val="10"/>
              </w:numPr>
              <w:spacing w:before="240"/>
            </w:pPr>
            <w:r w:rsidRPr="00BE3F9C">
              <w:t>Estimated Time: 1 week</w:t>
            </w:r>
          </w:p>
          <w:p w14:paraId="5B49F2AA" w14:textId="77777777" w:rsidR="00BE3F9C" w:rsidRPr="00BE3F9C" w:rsidRDefault="00BE3F9C" w:rsidP="00065EFD">
            <w:pPr>
              <w:pStyle w:val="Heading3"/>
            </w:pPr>
            <w:bookmarkStart w:id="49" w:name="_Toc142753643"/>
            <w:r w:rsidRPr="00BE3F9C">
              <w:t>Integration and Testing</w:t>
            </w:r>
            <w:bookmarkEnd w:id="49"/>
          </w:p>
          <w:p w14:paraId="3EEF5B45" w14:textId="77777777" w:rsidR="00BE3F9C" w:rsidRPr="00BE3F9C" w:rsidRDefault="00BE3F9C" w:rsidP="00BE3F9C">
            <w:pPr>
              <w:numPr>
                <w:ilvl w:val="0"/>
                <w:numId w:val="11"/>
              </w:numPr>
              <w:spacing w:before="240"/>
            </w:pPr>
            <w:r w:rsidRPr="00BE3F9C">
              <w:rPr>
                <w:b/>
                <w:bCs/>
              </w:rPr>
              <w:t>Integration Testing:</w:t>
            </w:r>
          </w:p>
          <w:p w14:paraId="6738ABB4" w14:textId="43580A87" w:rsidR="00BE3F9C" w:rsidRDefault="00BE3F9C" w:rsidP="00D030B7">
            <w:pPr>
              <w:numPr>
                <w:ilvl w:val="1"/>
                <w:numId w:val="11"/>
              </w:numPr>
              <w:spacing w:before="240"/>
            </w:pPr>
            <w:r w:rsidRPr="00BE3F9C">
              <w:t>Testing the integration between frontend and backend components.</w:t>
            </w:r>
          </w:p>
          <w:p w14:paraId="3DF702E9" w14:textId="25B55C34" w:rsidR="001A0774" w:rsidRPr="00BE3F9C" w:rsidRDefault="001A0774" w:rsidP="00D030B7">
            <w:pPr>
              <w:numPr>
                <w:ilvl w:val="1"/>
                <w:numId w:val="11"/>
              </w:numPr>
              <w:spacing w:before="240"/>
            </w:pPr>
            <w:r>
              <w:t xml:space="preserve">Testing </w:t>
            </w:r>
            <w:r w:rsidR="009F121E">
              <w:t>user account and reservation functionality.</w:t>
            </w:r>
          </w:p>
          <w:p w14:paraId="042007F6" w14:textId="77777777" w:rsidR="00BE3F9C" w:rsidRPr="00BE3F9C" w:rsidRDefault="00BE3F9C" w:rsidP="00BE3F9C">
            <w:pPr>
              <w:numPr>
                <w:ilvl w:val="1"/>
                <w:numId w:val="11"/>
              </w:numPr>
              <w:spacing w:before="240"/>
            </w:pPr>
            <w:r w:rsidRPr="00BE3F9C">
              <w:t>Estimated Effort: 40 hours</w:t>
            </w:r>
          </w:p>
          <w:p w14:paraId="5BDE2D99" w14:textId="77777777" w:rsidR="00BE3F9C" w:rsidRPr="00BE3F9C" w:rsidRDefault="00BE3F9C" w:rsidP="00BE3F9C">
            <w:pPr>
              <w:numPr>
                <w:ilvl w:val="1"/>
                <w:numId w:val="11"/>
              </w:numPr>
              <w:spacing w:before="240"/>
            </w:pPr>
            <w:r w:rsidRPr="00BE3F9C">
              <w:t>Estimated Time: 1 week</w:t>
            </w:r>
          </w:p>
          <w:p w14:paraId="01E61971" w14:textId="77777777" w:rsidR="0053059F" w:rsidRDefault="0053059F" w:rsidP="00BE3F9C">
            <w:pPr>
              <w:spacing w:before="240"/>
              <w:rPr>
                <w:b/>
                <w:bCs/>
              </w:rPr>
            </w:pPr>
          </w:p>
          <w:p w14:paraId="2B29C55A" w14:textId="5A04B6CF" w:rsidR="00BE3F9C" w:rsidRPr="00BE3F9C" w:rsidRDefault="00BE3F9C" w:rsidP="00065EFD">
            <w:pPr>
              <w:pStyle w:val="Heading3"/>
            </w:pPr>
            <w:bookmarkStart w:id="50" w:name="_Toc142753644"/>
            <w:r w:rsidRPr="00BE3F9C">
              <w:t>Deployment and Launch</w:t>
            </w:r>
            <w:bookmarkEnd w:id="50"/>
          </w:p>
          <w:p w14:paraId="7C84E3A2" w14:textId="77777777" w:rsidR="00BE3F9C" w:rsidRPr="00BE3F9C" w:rsidRDefault="00BE3F9C" w:rsidP="00BE3F9C">
            <w:pPr>
              <w:numPr>
                <w:ilvl w:val="0"/>
                <w:numId w:val="12"/>
              </w:numPr>
              <w:spacing w:before="240"/>
            </w:pPr>
            <w:r w:rsidRPr="00BE3F9C">
              <w:rPr>
                <w:b/>
                <w:bCs/>
              </w:rPr>
              <w:t>Deployment:</w:t>
            </w:r>
          </w:p>
          <w:p w14:paraId="111DCB2B" w14:textId="085ABA1E" w:rsidR="00BE3F9C" w:rsidRPr="00BE3F9C" w:rsidRDefault="00BE3F9C" w:rsidP="00BE3F9C">
            <w:pPr>
              <w:numPr>
                <w:ilvl w:val="1"/>
                <w:numId w:val="12"/>
              </w:numPr>
              <w:spacing w:before="240"/>
            </w:pPr>
            <w:r w:rsidRPr="00BE3F9C">
              <w:t>Configuring the server and deploying the application.</w:t>
            </w:r>
          </w:p>
          <w:p w14:paraId="3F07FA47" w14:textId="77777777" w:rsidR="00BE3F9C" w:rsidRPr="00BE3F9C" w:rsidRDefault="00BE3F9C" w:rsidP="00BE3F9C">
            <w:pPr>
              <w:numPr>
                <w:ilvl w:val="1"/>
                <w:numId w:val="12"/>
              </w:numPr>
              <w:spacing w:before="240"/>
            </w:pPr>
            <w:r w:rsidRPr="00BE3F9C">
              <w:t>Setting up a secure connection (SSL) for data protection.</w:t>
            </w:r>
          </w:p>
          <w:p w14:paraId="30193E7A" w14:textId="77777777" w:rsidR="00BE3F9C" w:rsidRPr="00BE3F9C" w:rsidRDefault="00BE3F9C" w:rsidP="00BE3F9C">
            <w:pPr>
              <w:numPr>
                <w:ilvl w:val="1"/>
                <w:numId w:val="12"/>
              </w:numPr>
              <w:spacing w:before="240"/>
            </w:pPr>
            <w:r w:rsidRPr="00BE3F9C">
              <w:t>Estimated Effort: 20 hours</w:t>
            </w:r>
          </w:p>
          <w:p w14:paraId="537E8923" w14:textId="0854B827" w:rsidR="00BE3F9C" w:rsidRPr="00BE3F9C" w:rsidRDefault="00BE3F9C" w:rsidP="00BE3F9C">
            <w:pPr>
              <w:numPr>
                <w:ilvl w:val="1"/>
                <w:numId w:val="12"/>
              </w:numPr>
              <w:spacing w:before="240"/>
            </w:pPr>
            <w:r w:rsidRPr="00BE3F9C">
              <w:t>Estimated Time: 1</w:t>
            </w:r>
            <w:r w:rsidR="005851DA">
              <w:t>/2</w:t>
            </w:r>
            <w:r w:rsidRPr="00BE3F9C">
              <w:t xml:space="preserve"> week</w:t>
            </w:r>
          </w:p>
          <w:p w14:paraId="385FF41C" w14:textId="77777777" w:rsidR="00BE3F9C" w:rsidRPr="00BE3F9C" w:rsidRDefault="00BE3F9C" w:rsidP="00BE3F9C">
            <w:pPr>
              <w:numPr>
                <w:ilvl w:val="0"/>
                <w:numId w:val="12"/>
              </w:numPr>
              <w:spacing w:before="240"/>
            </w:pPr>
            <w:r w:rsidRPr="00BE3F9C">
              <w:rPr>
                <w:b/>
                <w:bCs/>
              </w:rPr>
              <w:t>Final Testing and Bug Fixing:</w:t>
            </w:r>
          </w:p>
          <w:p w14:paraId="54249B54" w14:textId="77777777" w:rsidR="00BE3F9C" w:rsidRPr="00BE3F9C" w:rsidRDefault="00BE3F9C" w:rsidP="00BE3F9C">
            <w:pPr>
              <w:numPr>
                <w:ilvl w:val="1"/>
                <w:numId w:val="12"/>
              </w:numPr>
              <w:spacing w:before="240"/>
            </w:pPr>
            <w:r w:rsidRPr="00BE3F9C">
              <w:t>Conducting final rounds of testing to ensure a smooth launch.</w:t>
            </w:r>
          </w:p>
          <w:p w14:paraId="1B67D875" w14:textId="77777777" w:rsidR="00BE3F9C" w:rsidRPr="00BE3F9C" w:rsidRDefault="00BE3F9C" w:rsidP="00BE3F9C">
            <w:pPr>
              <w:numPr>
                <w:ilvl w:val="1"/>
                <w:numId w:val="12"/>
              </w:numPr>
              <w:spacing w:before="240"/>
            </w:pPr>
            <w:r w:rsidRPr="00BE3F9C">
              <w:t>Resolving any last-minute bugs or issues.</w:t>
            </w:r>
          </w:p>
          <w:p w14:paraId="79E7CC67" w14:textId="77777777" w:rsidR="00BE3F9C" w:rsidRPr="00BE3F9C" w:rsidRDefault="00BE3F9C" w:rsidP="00BE3F9C">
            <w:pPr>
              <w:numPr>
                <w:ilvl w:val="1"/>
                <w:numId w:val="12"/>
              </w:numPr>
              <w:spacing w:before="240"/>
            </w:pPr>
            <w:r w:rsidRPr="00BE3F9C">
              <w:t>Estimated Effort: 20 hours</w:t>
            </w:r>
          </w:p>
          <w:p w14:paraId="4C998BB2" w14:textId="117E6FFE" w:rsidR="00BE3F9C" w:rsidRPr="00BE3F9C" w:rsidRDefault="00BE3F9C" w:rsidP="00BE3F9C">
            <w:pPr>
              <w:numPr>
                <w:ilvl w:val="1"/>
                <w:numId w:val="12"/>
              </w:numPr>
              <w:spacing w:before="240"/>
            </w:pPr>
            <w:r w:rsidRPr="00BE3F9C">
              <w:t>Estimated Time: 1</w:t>
            </w:r>
            <w:r w:rsidR="005851DA">
              <w:t>/2</w:t>
            </w:r>
            <w:r w:rsidRPr="00BE3F9C">
              <w:t xml:space="preserve"> week</w:t>
            </w:r>
          </w:p>
          <w:p w14:paraId="17833E1D" w14:textId="065F60C5" w:rsidR="00BE3F9C" w:rsidRPr="00BE3F9C" w:rsidRDefault="00BE3F9C" w:rsidP="00BE3F9C">
            <w:pPr>
              <w:spacing w:before="240"/>
              <w:rPr>
                <w:b/>
                <w:bCs/>
              </w:rPr>
            </w:pPr>
            <w:r w:rsidRPr="00BE3F9C">
              <w:rPr>
                <w:b/>
                <w:bCs/>
              </w:rPr>
              <w:t>Total Estimated Effort: 4</w:t>
            </w:r>
            <w:r w:rsidR="00763753">
              <w:rPr>
                <w:b/>
                <w:bCs/>
              </w:rPr>
              <w:t>0</w:t>
            </w:r>
            <w:r w:rsidRPr="00BE3F9C">
              <w:rPr>
                <w:b/>
                <w:bCs/>
              </w:rPr>
              <w:t>0 hours</w:t>
            </w:r>
          </w:p>
          <w:p w14:paraId="20F29AEE" w14:textId="171D3827" w:rsidR="00BE3F9C" w:rsidRPr="00BE3F9C" w:rsidRDefault="00BE3F9C" w:rsidP="00BE3F9C">
            <w:pPr>
              <w:spacing w:before="240"/>
              <w:rPr>
                <w:b/>
                <w:bCs/>
              </w:rPr>
            </w:pPr>
            <w:r w:rsidRPr="00BE3F9C">
              <w:rPr>
                <w:b/>
                <w:bCs/>
              </w:rPr>
              <w:t>Total Estimated Time: Approximately 1</w:t>
            </w:r>
            <w:r w:rsidR="007919D7">
              <w:rPr>
                <w:b/>
                <w:bCs/>
              </w:rPr>
              <w:t>0</w:t>
            </w:r>
            <w:r w:rsidRPr="00BE3F9C">
              <w:rPr>
                <w:b/>
                <w:bCs/>
              </w:rPr>
              <w:t xml:space="preserve"> weeks</w:t>
            </w:r>
          </w:p>
          <w:p w14:paraId="1FEC7032" w14:textId="33CEDCC5" w:rsidR="00354BCE" w:rsidRPr="004048B0" w:rsidRDefault="00354BCE" w:rsidP="0053059F">
            <w:pPr>
              <w:spacing w:before="240"/>
            </w:pPr>
          </w:p>
        </w:tc>
      </w:tr>
      <w:tr w:rsidR="0072626F" w:rsidRPr="004048B0" w14:paraId="423D8150" w14:textId="77777777" w:rsidTr="008F1ABD">
        <w:trPr>
          <w:trHeight w:val="288"/>
        </w:trPr>
        <w:tc>
          <w:tcPr>
            <w:tcW w:w="10800" w:type="dxa"/>
          </w:tcPr>
          <w:p w14:paraId="20D5B996" w14:textId="77777777" w:rsidR="0072626F" w:rsidRPr="004048B0" w:rsidRDefault="0072626F" w:rsidP="004A4C49"/>
        </w:tc>
      </w:tr>
    </w:tbl>
    <w:p w14:paraId="614EC300"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A12DC" w14:textId="77777777" w:rsidR="00E42143" w:rsidRDefault="00E42143" w:rsidP="006B633A">
      <w:r>
        <w:separator/>
      </w:r>
    </w:p>
  </w:endnote>
  <w:endnote w:type="continuationSeparator" w:id="0">
    <w:p w14:paraId="113473F5" w14:textId="77777777" w:rsidR="00E42143" w:rsidRDefault="00E42143"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EEE0" w14:textId="55034591" w:rsidR="006B633A" w:rsidRPr="006F5A91" w:rsidRDefault="007268F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B0AA" w14:textId="141FE894" w:rsidR="006F5A91" w:rsidRPr="006F5A91" w:rsidRDefault="007C5E0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535A8" w14:textId="77777777" w:rsidR="00E42143" w:rsidRDefault="00E42143" w:rsidP="006B633A">
      <w:r>
        <w:separator/>
      </w:r>
    </w:p>
  </w:footnote>
  <w:footnote w:type="continuationSeparator" w:id="0">
    <w:p w14:paraId="0C6A22A5" w14:textId="77777777" w:rsidR="00E42143" w:rsidRDefault="00E42143"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CE1"/>
    <w:multiLevelType w:val="hybridMultilevel"/>
    <w:tmpl w:val="EB98E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1E333F7C"/>
    <w:multiLevelType w:val="hybridMultilevel"/>
    <w:tmpl w:val="74740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D23138"/>
    <w:multiLevelType w:val="hybridMultilevel"/>
    <w:tmpl w:val="E6F001D2"/>
    <w:lvl w:ilvl="0" w:tplc="1B9ED5F8">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8" w15:restartNumberingAfterBreak="0">
    <w:nsid w:val="4E6C4BF1"/>
    <w:multiLevelType w:val="multilevel"/>
    <w:tmpl w:val="4DF2C0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F7020D"/>
    <w:multiLevelType w:val="multilevel"/>
    <w:tmpl w:val="B91A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81E4CE2"/>
    <w:multiLevelType w:val="hybridMultilevel"/>
    <w:tmpl w:val="428EA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796949"/>
    <w:multiLevelType w:val="hybridMultilevel"/>
    <w:tmpl w:val="B12C5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8675B8"/>
    <w:multiLevelType w:val="multilevel"/>
    <w:tmpl w:val="B82C07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264575"/>
    <w:multiLevelType w:val="multilevel"/>
    <w:tmpl w:val="9B7A1C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7699955">
    <w:abstractNumId w:val="2"/>
  </w:num>
  <w:num w:numId="2" w16cid:durableId="640354119">
    <w:abstractNumId w:val="11"/>
  </w:num>
  <w:num w:numId="3" w16cid:durableId="1523935082">
    <w:abstractNumId w:val="1"/>
  </w:num>
  <w:num w:numId="4" w16cid:durableId="1692341680">
    <w:abstractNumId w:val="6"/>
  </w:num>
  <w:num w:numId="5" w16cid:durableId="2039314551">
    <w:abstractNumId w:val="15"/>
  </w:num>
  <w:num w:numId="6" w16cid:durableId="944382211">
    <w:abstractNumId w:val="5"/>
  </w:num>
  <w:num w:numId="7" w16cid:durableId="1126772310">
    <w:abstractNumId w:val="3"/>
  </w:num>
  <w:num w:numId="8" w16cid:durableId="2124611829">
    <w:abstractNumId w:val="10"/>
  </w:num>
  <w:num w:numId="9" w16cid:durableId="624317283">
    <w:abstractNumId w:val="7"/>
  </w:num>
  <w:num w:numId="10" w16cid:durableId="1485316264">
    <w:abstractNumId w:val="14"/>
  </w:num>
  <w:num w:numId="11" w16cid:durableId="94257318">
    <w:abstractNumId w:val="13"/>
  </w:num>
  <w:num w:numId="12" w16cid:durableId="1702782606">
    <w:abstractNumId w:val="8"/>
  </w:num>
  <w:num w:numId="13" w16cid:durableId="385111343">
    <w:abstractNumId w:val="9"/>
  </w:num>
  <w:num w:numId="14" w16cid:durableId="117991667">
    <w:abstractNumId w:val="0"/>
  </w:num>
  <w:num w:numId="15" w16cid:durableId="385761002">
    <w:abstractNumId w:val="12"/>
  </w:num>
  <w:num w:numId="16" w16cid:durableId="15821325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C5E0A"/>
    <w:rsid w:val="0001504B"/>
    <w:rsid w:val="000227CA"/>
    <w:rsid w:val="000239FD"/>
    <w:rsid w:val="000378D7"/>
    <w:rsid w:val="000504EC"/>
    <w:rsid w:val="00051294"/>
    <w:rsid w:val="00056A5E"/>
    <w:rsid w:val="00056AF4"/>
    <w:rsid w:val="00056F25"/>
    <w:rsid w:val="00060117"/>
    <w:rsid w:val="000611C9"/>
    <w:rsid w:val="0006246E"/>
    <w:rsid w:val="0006422D"/>
    <w:rsid w:val="00064622"/>
    <w:rsid w:val="00065EFD"/>
    <w:rsid w:val="00075A0F"/>
    <w:rsid w:val="00080119"/>
    <w:rsid w:val="000834BB"/>
    <w:rsid w:val="00086808"/>
    <w:rsid w:val="000936E3"/>
    <w:rsid w:val="0009505B"/>
    <w:rsid w:val="000A0187"/>
    <w:rsid w:val="000A47E9"/>
    <w:rsid w:val="000A49E4"/>
    <w:rsid w:val="000B2E3E"/>
    <w:rsid w:val="000C0AFA"/>
    <w:rsid w:val="000D06AB"/>
    <w:rsid w:val="000D1D83"/>
    <w:rsid w:val="000D1DA3"/>
    <w:rsid w:val="000E74E1"/>
    <w:rsid w:val="000F4D24"/>
    <w:rsid w:val="00100EA6"/>
    <w:rsid w:val="0010133A"/>
    <w:rsid w:val="00110D36"/>
    <w:rsid w:val="00114118"/>
    <w:rsid w:val="00116D09"/>
    <w:rsid w:val="00120EDB"/>
    <w:rsid w:val="00122D73"/>
    <w:rsid w:val="00133F58"/>
    <w:rsid w:val="0015336E"/>
    <w:rsid w:val="0015493B"/>
    <w:rsid w:val="00170892"/>
    <w:rsid w:val="00175E73"/>
    <w:rsid w:val="001812E2"/>
    <w:rsid w:val="001877A1"/>
    <w:rsid w:val="00191B9F"/>
    <w:rsid w:val="001A0774"/>
    <w:rsid w:val="001A7F67"/>
    <w:rsid w:val="001C52F2"/>
    <w:rsid w:val="001D0839"/>
    <w:rsid w:val="001D5EC6"/>
    <w:rsid w:val="001E17E9"/>
    <w:rsid w:val="001E2FD9"/>
    <w:rsid w:val="001F5BFC"/>
    <w:rsid w:val="00217102"/>
    <w:rsid w:val="002226AD"/>
    <w:rsid w:val="002229EF"/>
    <w:rsid w:val="00231A3E"/>
    <w:rsid w:val="0023407A"/>
    <w:rsid w:val="00237098"/>
    <w:rsid w:val="0023776B"/>
    <w:rsid w:val="00242B71"/>
    <w:rsid w:val="0024672A"/>
    <w:rsid w:val="00253F0C"/>
    <w:rsid w:val="002603A1"/>
    <w:rsid w:val="002658AD"/>
    <w:rsid w:val="00265965"/>
    <w:rsid w:val="00273EF2"/>
    <w:rsid w:val="0027432C"/>
    <w:rsid w:val="00276A77"/>
    <w:rsid w:val="0028344C"/>
    <w:rsid w:val="002A0E38"/>
    <w:rsid w:val="002A1D7C"/>
    <w:rsid w:val="002B1F43"/>
    <w:rsid w:val="002B548F"/>
    <w:rsid w:val="002C7F0E"/>
    <w:rsid w:val="002D38CC"/>
    <w:rsid w:val="002F3DC6"/>
    <w:rsid w:val="00302E2A"/>
    <w:rsid w:val="003175A0"/>
    <w:rsid w:val="00322D7E"/>
    <w:rsid w:val="00324B19"/>
    <w:rsid w:val="00331CBA"/>
    <w:rsid w:val="00333597"/>
    <w:rsid w:val="00335CCE"/>
    <w:rsid w:val="00347EBA"/>
    <w:rsid w:val="003512DE"/>
    <w:rsid w:val="003547CA"/>
    <w:rsid w:val="00354BCE"/>
    <w:rsid w:val="00357ADE"/>
    <w:rsid w:val="00366CF6"/>
    <w:rsid w:val="00371612"/>
    <w:rsid w:val="00371B32"/>
    <w:rsid w:val="00381902"/>
    <w:rsid w:val="0038441E"/>
    <w:rsid w:val="003875EC"/>
    <w:rsid w:val="00396A0D"/>
    <w:rsid w:val="003A28F6"/>
    <w:rsid w:val="003A2F97"/>
    <w:rsid w:val="003A6140"/>
    <w:rsid w:val="003B1B45"/>
    <w:rsid w:val="003B330E"/>
    <w:rsid w:val="003B3A75"/>
    <w:rsid w:val="003D2A97"/>
    <w:rsid w:val="003D3ACD"/>
    <w:rsid w:val="003D3F30"/>
    <w:rsid w:val="003F0BF8"/>
    <w:rsid w:val="003F1069"/>
    <w:rsid w:val="003F3DEB"/>
    <w:rsid w:val="003F4792"/>
    <w:rsid w:val="004048B0"/>
    <w:rsid w:val="00416563"/>
    <w:rsid w:val="00417D0A"/>
    <w:rsid w:val="00423507"/>
    <w:rsid w:val="00424C2C"/>
    <w:rsid w:val="004261B8"/>
    <w:rsid w:val="004314C6"/>
    <w:rsid w:val="00435701"/>
    <w:rsid w:val="00436AD8"/>
    <w:rsid w:val="0043758D"/>
    <w:rsid w:val="00443644"/>
    <w:rsid w:val="00450F88"/>
    <w:rsid w:val="004534B7"/>
    <w:rsid w:val="00455E2B"/>
    <w:rsid w:val="0046405C"/>
    <w:rsid w:val="00467875"/>
    <w:rsid w:val="00474700"/>
    <w:rsid w:val="0049453B"/>
    <w:rsid w:val="00494BE8"/>
    <w:rsid w:val="00495627"/>
    <w:rsid w:val="00497589"/>
    <w:rsid w:val="00497DF7"/>
    <w:rsid w:val="004A4C49"/>
    <w:rsid w:val="004B0019"/>
    <w:rsid w:val="004C14D8"/>
    <w:rsid w:val="004C4BE2"/>
    <w:rsid w:val="004D4384"/>
    <w:rsid w:val="004D4B7B"/>
    <w:rsid w:val="004F1988"/>
    <w:rsid w:val="004F7FE3"/>
    <w:rsid w:val="00500102"/>
    <w:rsid w:val="00500AC9"/>
    <w:rsid w:val="00516138"/>
    <w:rsid w:val="00517D36"/>
    <w:rsid w:val="00524B75"/>
    <w:rsid w:val="0053059F"/>
    <w:rsid w:val="0053179B"/>
    <w:rsid w:val="005431C3"/>
    <w:rsid w:val="00547471"/>
    <w:rsid w:val="00547493"/>
    <w:rsid w:val="00553C83"/>
    <w:rsid w:val="005851DA"/>
    <w:rsid w:val="005862DD"/>
    <w:rsid w:val="00586D22"/>
    <w:rsid w:val="00587907"/>
    <w:rsid w:val="00592DB5"/>
    <w:rsid w:val="005947BE"/>
    <w:rsid w:val="005A493C"/>
    <w:rsid w:val="005A5761"/>
    <w:rsid w:val="005A747E"/>
    <w:rsid w:val="005B116C"/>
    <w:rsid w:val="005B37D7"/>
    <w:rsid w:val="005B4191"/>
    <w:rsid w:val="005B7A9D"/>
    <w:rsid w:val="005B7FDE"/>
    <w:rsid w:val="005C035D"/>
    <w:rsid w:val="005C22B8"/>
    <w:rsid w:val="005D313F"/>
    <w:rsid w:val="005D6CD1"/>
    <w:rsid w:val="005E5E53"/>
    <w:rsid w:val="005E790F"/>
    <w:rsid w:val="005F350F"/>
    <w:rsid w:val="005F41EF"/>
    <w:rsid w:val="006013C2"/>
    <w:rsid w:val="006063ED"/>
    <w:rsid w:val="00610D5A"/>
    <w:rsid w:val="0061444D"/>
    <w:rsid w:val="00620935"/>
    <w:rsid w:val="00621631"/>
    <w:rsid w:val="00623803"/>
    <w:rsid w:val="0064029B"/>
    <w:rsid w:val="00647E21"/>
    <w:rsid w:val="006551C3"/>
    <w:rsid w:val="00655551"/>
    <w:rsid w:val="0065750F"/>
    <w:rsid w:val="006578AF"/>
    <w:rsid w:val="00661A71"/>
    <w:rsid w:val="00663A1F"/>
    <w:rsid w:val="00670025"/>
    <w:rsid w:val="00672DD2"/>
    <w:rsid w:val="00673E80"/>
    <w:rsid w:val="00677510"/>
    <w:rsid w:val="00685B33"/>
    <w:rsid w:val="006868F9"/>
    <w:rsid w:val="006A535D"/>
    <w:rsid w:val="006B48E0"/>
    <w:rsid w:val="006B633A"/>
    <w:rsid w:val="006C4E53"/>
    <w:rsid w:val="006C5AD9"/>
    <w:rsid w:val="006D7E5A"/>
    <w:rsid w:val="006E0AAA"/>
    <w:rsid w:val="006E51E0"/>
    <w:rsid w:val="006F41AB"/>
    <w:rsid w:val="006F5A91"/>
    <w:rsid w:val="00701994"/>
    <w:rsid w:val="00703BD3"/>
    <w:rsid w:val="007122DE"/>
    <w:rsid w:val="00716132"/>
    <w:rsid w:val="00717511"/>
    <w:rsid w:val="0072626F"/>
    <w:rsid w:val="007268FA"/>
    <w:rsid w:val="007273A8"/>
    <w:rsid w:val="007366D6"/>
    <w:rsid w:val="00747D69"/>
    <w:rsid w:val="00751CE6"/>
    <w:rsid w:val="0075404B"/>
    <w:rsid w:val="00754E3B"/>
    <w:rsid w:val="00755DED"/>
    <w:rsid w:val="00763753"/>
    <w:rsid w:val="00773B64"/>
    <w:rsid w:val="007762BF"/>
    <w:rsid w:val="00777478"/>
    <w:rsid w:val="007848C9"/>
    <w:rsid w:val="007874BC"/>
    <w:rsid w:val="007919D7"/>
    <w:rsid w:val="007B2E61"/>
    <w:rsid w:val="007B52F1"/>
    <w:rsid w:val="007B5595"/>
    <w:rsid w:val="007C5E0A"/>
    <w:rsid w:val="007D0BCF"/>
    <w:rsid w:val="007D38AF"/>
    <w:rsid w:val="007D3DFE"/>
    <w:rsid w:val="007D77E2"/>
    <w:rsid w:val="007E2AA1"/>
    <w:rsid w:val="007F542B"/>
    <w:rsid w:val="007F65A5"/>
    <w:rsid w:val="008049B8"/>
    <w:rsid w:val="0081061D"/>
    <w:rsid w:val="00816D3F"/>
    <w:rsid w:val="00823276"/>
    <w:rsid w:val="0084248C"/>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1095"/>
    <w:rsid w:val="00906C28"/>
    <w:rsid w:val="00910AB9"/>
    <w:rsid w:val="00912991"/>
    <w:rsid w:val="00917559"/>
    <w:rsid w:val="00924E88"/>
    <w:rsid w:val="009269CF"/>
    <w:rsid w:val="00933711"/>
    <w:rsid w:val="009359D0"/>
    <w:rsid w:val="00946AA2"/>
    <w:rsid w:val="009527D4"/>
    <w:rsid w:val="00954C8A"/>
    <w:rsid w:val="00961793"/>
    <w:rsid w:val="00966595"/>
    <w:rsid w:val="009858F7"/>
    <w:rsid w:val="00990C95"/>
    <w:rsid w:val="009A622D"/>
    <w:rsid w:val="009B38E4"/>
    <w:rsid w:val="009C1C87"/>
    <w:rsid w:val="009C3C13"/>
    <w:rsid w:val="009D0407"/>
    <w:rsid w:val="009D1F8E"/>
    <w:rsid w:val="009F121E"/>
    <w:rsid w:val="00A010B3"/>
    <w:rsid w:val="00A0307F"/>
    <w:rsid w:val="00A06303"/>
    <w:rsid w:val="00A12CCB"/>
    <w:rsid w:val="00A2241E"/>
    <w:rsid w:val="00A33B7B"/>
    <w:rsid w:val="00A33E0D"/>
    <w:rsid w:val="00A354ED"/>
    <w:rsid w:val="00A4544F"/>
    <w:rsid w:val="00A514A2"/>
    <w:rsid w:val="00A518BE"/>
    <w:rsid w:val="00A53830"/>
    <w:rsid w:val="00A644A8"/>
    <w:rsid w:val="00A71692"/>
    <w:rsid w:val="00A81651"/>
    <w:rsid w:val="00A95427"/>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0F1"/>
    <w:rsid w:val="00B16FB2"/>
    <w:rsid w:val="00B17246"/>
    <w:rsid w:val="00B25685"/>
    <w:rsid w:val="00B31A18"/>
    <w:rsid w:val="00B33BA9"/>
    <w:rsid w:val="00B43465"/>
    <w:rsid w:val="00B4432F"/>
    <w:rsid w:val="00B52088"/>
    <w:rsid w:val="00B527E2"/>
    <w:rsid w:val="00B54817"/>
    <w:rsid w:val="00B6266F"/>
    <w:rsid w:val="00B678B1"/>
    <w:rsid w:val="00B67C51"/>
    <w:rsid w:val="00B71316"/>
    <w:rsid w:val="00B768A4"/>
    <w:rsid w:val="00B87557"/>
    <w:rsid w:val="00B95D01"/>
    <w:rsid w:val="00B96C17"/>
    <w:rsid w:val="00BA4317"/>
    <w:rsid w:val="00BA668D"/>
    <w:rsid w:val="00BB23E5"/>
    <w:rsid w:val="00BB33BB"/>
    <w:rsid w:val="00BB4ABB"/>
    <w:rsid w:val="00BB4BE7"/>
    <w:rsid w:val="00BC5684"/>
    <w:rsid w:val="00BE22C3"/>
    <w:rsid w:val="00BE3F9C"/>
    <w:rsid w:val="00BF3C60"/>
    <w:rsid w:val="00BF7335"/>
    <w:rsid w:val="00BF7A9B"/>
    <w:rsid w:val="00C014F1"/>
    <w:rsid w:val="00C151CC"/>
    <w:rsid w:val="00C17936"/>
    <w:rsid w:val="00C209E9"/>
    <w:rsid w:val="00C21DD8"/>
    <w:rsid w:val="00C24A6F"/>
    <w:rsid w:val="00C267CF"/>
    <w:rsid w:val="00C267F5"/>
    <w:rsid w:val="00C27499"/>
    <w:rsid w:val="00C43AF7"/>
    <w:rsid w:val="00C67996"/>
    <w:rsid w:val="00C67BE5"/>
    <w:rsid w:val="00C80228"/>
    <w:rsid w:val="00C91409"/>
    <w:rsid w:val="00CB28FB"/>
    <w:rsid w:val="00CC07DF"/>
    <w:rsid w:val="00CC71C8"/>
    <w:rsid w:val="00CD786A"/>
    <w:rsid w:val="00CD7F84"/>
    <w:rsid w:val="00D030B7"/>
    <w:rsid w:val="00D1516A"/>
    <w:rsid w:val="00D22FD4"/>
    <w:rsid w:val="00D26642"/>
    <w:rsid w:val="00D2720D"/>
    <w:rsid w:val="00D37C6B"/>
    <w:rsid w:val="00D70E35"/>
    <w:rsid w:val="00DA0896"/>
    <w:rsid w:val="00DA2D21"/>
    <w:rsid w:val="00DB7F1C"/>
    <w:rsid w:val="00DD2C3C"/>
    <w:rsid w:val="00DE178D"/>
    <w:rsid w:val="00DE71E6"/>
    <w:rsid w:val="00DE74D9"/>
    <w:rsid w:val="00DF1644"/>
    <w:rsid w:val="00DF2D94"/>
    <w:rsid w:val="00DF48D4"/>
    <w:rsid w:val="00DF4F21"/>
    <w:rsid w:val="00E002C7"/>
    <w:rsid w:val="00E04CB2"/>
    <w:rsid w:val="00E151B1"/>
    <w:rsid w:val="00E31CEA"/>
    <w:rsid w:val="00E42143"/>
    <w:rsid w:val="00E61AB3"/>
    <w:rsid w:val="00E62164"/>
    <w:rsid w:val="00E65655"/>
    <w:rsid w:val="00E85A81"/>
    <w:rsid w:val="00E90882"/>
    <w:rsid w:val="00E92204"/>
    <w:rsid w:val="00E96BD9"/>
    <w:rsid w:val="00EA0EF8"/>
    <w:rsid w:val="00EA1A20"/>
    <w:rsid w:val="00EA1FB1"/>
    <w:rsid w:val="00EA398D"/>
    <w:rsid w:val="00EA4FD2"/>
    <w:rsid w:val="00EB0526"/>
    <w:rsid w:val="00EC1264"/>
    <w:rsid w:val="00EC1541"/>
    <w:rsid w:val="00EC544D"/>
    <w:rsid w:val="00ED6091"/>
    <w:rsid w:val="00ED6A3D"/>
    <w:rsid w:val="00EE0F8D"/>
    <w:rsid w:val="00EF1C89"/>
    <w:rsid w:val="00EF1E32"/>
    <w:rsid w:val="00EF5C34"/>
    <w:rsid w:val="00EF72DA"/>
    <w:rsid w:val="00F02291"/>
    <w:rsid w:val="00F07F79"/>
    <w:rsid w:val="00F11874"/>
    <w:rsid w:val="00F16887"/>
    <w:rsid w:val="00F16985"/>
    <w:rsid w:val="00F22DB8"/>
    <w:rsid w:val="00F2459A"/>
    <w:rsid w:val="00F32B21"/>
    <w:rsid w:val="00F32EBE"/>
    <w:rsid w:val="00F35A16"/>
    <w:rsid w:val="00F46DF4"/>
    <w:rsid w:val="00F53A9D"/>
    <w:rsid w:val="00F6071E"/>
    <w:rsid w:val="00F6144F"/>
    <w:rsid w:val="00F620CA"/>
    <w:rsid w:val="00F64B03"/>
    <w:rsid w:val="00F7007D"/>
    <w:rsid w:val="00F70C16"/>
    <w:rsid w:val="00FA38E3"/>
    <w:rsid w:val="00FA7409"/>
    <w:rsid w:val="00FB2A70"/>
    <w:rsid w:val="00FB50C8"/>
    <w:rsid w:val="00FB6D90"/>
    <w:rsid w:val="00FD0FD6"/>
    <w:rsid w:val="00FE3F53"/>
    <w:rsid w:val="00FE4074"/>
    <w:rsid w:val="00FE44CB"/>
    <w:rsid w:val="00FF5E84"/>
    <w:rsid w:val="00FF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0BED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592DB5"/>
    <w:pPr>
      <w:ind w:left="720"/>
      <w:contextualSpacing/>
    </w:pPr>
  </w:style>
  <w:style w:type="paragraph" w:styleId="TOCHeading">
    <w:name w:val="TOC Heading"/>
    <w:basedOn w:val="Heading1"/>
    <w:next w:val="Normal"/>
    <w:uiPriority w:val="39"/>
    <w:unhideWhenUsed/>
    <w:qFormat/>
    <w:rsid w:val="007268FA"/>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EC1541"/>
    <w:pPr>
      <w:tabs>
        <w:tab w:val="right" w:leader="dot" w:pos="10790"/>
      </w:tabs>
      <w:spacing w:after="100"/>
      <w:ind w:left="440"/>
    </w:pPr>
  </w:style>
  <w:style w:type="paragraph" w:styleId="TOC2">
    <w:name w:val="toc 2"/>
    <w:basedOn w:val="Normal"/>
    <w:next w:val="Normal"/>
    <w:autoRedefine/>
    <w:uiPriority w:val="39"/>
    <w:rsid w:val="00443644"/>
    <w:pPr>
      <w:tabs>
        <w:tab w:val="right" w:leader="dot" w:pos="10790"/>
      </w:tabs>
      <w:spacing w:after="100"/>
    </w:pPr>
    <w:rPr>
      <w:noProof/>
    </w:rPr>
  </w:style>
  <w:style w:type="paragraph" w:styleId="TOC1">
    <w:name w:val="toc 1"/>
    <w:basedOn w:val="Normal"/>
    <w:next w:val="Normal"/>
    <w:autoRedefine/>
    <w:uiPriority w:val="39"/>
    <w:rsid w:val="007268FA"/>
    <w:pPr>
      <w:spacing w:after="100"/>
    </w:pPr>
  </w:style>
  <w:style w:type="character" w:styleId="Hyperlink">
    <w:name w:val="Hyperlink"/>
    <w:basedOn w:val="DefaultParagraphFont"/>
    <w:uiPriority w:val="99"/>
    <w:unhideWhenUsed/>
    <w:rsid w:val="007268FA"/>
    <w:rPr>
      <w:color w:val="3A3838"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54286">
      <w:bodyDiv w:val="1"/>
      <w:marLeft w:val="0"/>
      <w:marRight w:val="0"/>
      <w:marTop w:val="0"/>
      <w:marBottom w:val="0"/>
      <w:divBdr>
        <w:top w:val="none" w:sz="0" w:space="0" w:color="auto"/>
        <w:left w:val="none" w:sz="0" w:space="0" w:color="auto"/>
        <w:bottom w:val="none" w:sz="0" w:space="0" w:color="auto"/>
        <w:right w:val="none" w:sz="0" w:space="0" w:color="auto"/>
      </w:divBdr>
    </w:div>
    <w:div w:id="335958477">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99609515">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284074469">
      <w:bodyDiv w:val="1"/>
      <w:marLeft w:val="0"/>
      <w:marRight w:val="0"/>
      <w:marTop w:val="0"/>
      <w:marBottom w:val="0"/>
      <w:divBdr>
        <w:top w:val="none" w:sz="0" w:space="0" w:color="auto"/>
        <w:left w:val="none" w:sz="0" w:space="0" w:color="auto"/>
        <w:bottom w:val="none" w:sz="0" w:space="0" w:color="auto"/>
        <w:right w:val="none" w:sz="0" w:space="0" w:color="auto"/>
      </w:divBdr>
    </w:div>
    <w:div w:id="1712652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w\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E3AB83A0144E8F9028F1D2D7A96B47"/>
        <w:category>
          <w:name w:val="General"/>
          <w:gallery w:val="placeholder"/>
        </w:category>
        <w:types>
          <w:type w:val="bbPlcHdr"/>
        </w:types>
        <w:behaviors>
          <w:behavior w:val="content"/>
        </w:behaviors>
        <w:guid w:val="{271C7840-B08B-459C-993D-9A70A105D7B8}"/>
      </w:docPartPr>
      <w:docPartBody>
        <w:p w:rsidR="005C0957" w:rsidRDefault="00000000">
          <w:pPr>
            <w:pStyle w:val="ECE3AB83A0144E8F9028F1D2D7A96B47"/>
          </w:pPr>
          <w:r w:rsidRPr="004048B0">
            <w:rPr>
              <w:noProof/>
            </w:rPr>
            <w:t>|</w:t>
          </w:r>
        </w:p>
      </w:docPartBody>
    </w:docPart>
    <w:docPart>
      <w:docPartPr>
        <w:name w:val="CD0A31FDDBA24B5BA5D9579D0A07057E"/>
        <w:category>
          <w:name w:val="General"/>
          <w:gallery w:val="placeholder"/>
        </w:category>
        <w:types>
          <w:type w:val="bbPlcHdr"/>
        </w:types>
        <w:behaviors>
          <w:behavior w:val="content"/>
        </w:behaviors>
        <w:guid w:val="{21505326-DF73-41EB-A25E-7662038361FD}"/>
      </w:docPartPr>
      <w:docPartBody>
        <w:p w:rsidR="005C0957" w:rsidRDefault="00000000">
          <w:pPr>
            <w:pStyle w:val="CD0A31FDDBA24B5BA5D9579D0A07057E"/>
          </w:pPr>
          <w:r w:rsidRPr="004048B0">
            <w:t>SUMMARY</w:t>
          </w:r>
        </w:p>
      </w:docPartBody>
    </w:docPart>
    <w:docPart>
      <w:docPartPr>
        <w:name w:val="75292CB17C704D3D918BAA189D266881"/>
        <w:category>
          <w:name w:val="General"/>
          <w:gallery w:val="placeholder"/>
        </w:category>
        <w:types>
          <w:type w:val="bbPlcHdr"/>
        </w:types>
        <w:behaviors>
          <w:behavior w:val="content"/>
        </w:behaviors>
        <w:guid w:val="{5945700D-E4B9-442C-AD97-9DFAB30A0ADA}"/>
      </w:docPartPr>
      <w:docPartBody>
        <w:p w:rsidR="005C0957" w:rsidRDefault="00000000">
          <w:pPr>
            <w:pStyle w:val="75292CB17C704D3D918BAA189D266881"/>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03103432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957"/>
    <w:rsid w:val="0051665A"/>
    <w:rsid w:val="005C0957"/>
    <w:rsid w:val="006A00A8"/>
    <w:rsid w:val="00775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customStyle="1" w:styleId="D51BFC1E6852431BB1DFAA37AFFA20C6">
    <w:name w:val="D51BFC1E6852431BB1DFAA37AFFA20C6"/>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DDC1832752664F979FBABBF2AE4B5698">
    <w:name w:val="DDC1832752664F979FBABBF2AE4B5698"/>
  </w:style>
  <w:style w:type="character" w:styleId="PlaceholderText">
    <w:name w:val="Placeholder Text"/>
    <w:basedOn w:val="DefaultParagraphFont"/>
    <w:uiPriority w:val="99"/>
    <w:semiHidden/>
    <w:rPr>
      <w:color w:val="808080"/>
    </w:rPr>
  </w:style>
  <w:style w:type="paragraph" w:customStyle="1" w:styleId="F98BB4428D7E4B46B1438CD7D4F8B834">
    <w:name w:val="F98BB4428D7E4B46B1438CD7D4F8B834"/>
  </w:style>
  <w:style w:type="paragraph" w:customStyle="1" w:styleId="ECE3AB83A0144E8F9028F1D2D7A96B47">
    <w:name w:val="ECE3AB83A0144E8F9028F1D2D7A96B47"/>
  </w:style>
  <w:style w:type="paragraph" w:customStyle="1" w:styleId="00EF303EF6E34F7296149AB5D37DDECD">
    <w:name w:val="00EF303EF6E34F7296149AB5D37DDECD"/>
  </w:style>
  <w:style w:type="paragraph" w:customStyle="1" w:styleId="CD0A31FDDBA24B5BA5D9579D0A07057E">
    <w:name w:val="CD0A31FDDBA24B5BA5D9579D0A07057E"/>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14:ligatures w14:val="none"/>
    </w:rPr>
  </w:style>
  <w:style w:type="paragraph" w:customStyle="1" w:styleId="31122BD30D22438C8C0449D7D039183F">
    <w:name w:val="31122BD30D22438C8C0449D7D039183F"/>
  </w:style>
  <w:style w:type="paragraph" w:customStyle="1" w:styleId="75292CB17C704D3D918BAA189D266881">
    <w:name w:val="75292CB17C704D3D918BAA189D266881"/>
  </w:style>
  <w:style w:type="paragraph" w:customStyle="1" w:styleId="01A6354B01E145F3877B28CA9A38C125">
    <w:name w:val="01A6354B01E145F3877B28CA9A38C125"/>
  </w:style>
  <w:style w:type="paragraph" w:customStyle="1" w:styleId="DBF2E10169034CE9B8C0BCE878CCDB8B">
    <w:name w:val="DBF2E10169034CE9B8C0BCE878CCDB8B"/>
  </w:style>
  <w:style w:type="paragraph" w:customStyle="1" w:styleId="CE6A85ECE1064558A5B9FAA93F0FAC2C">
    <w:name w:val="CE6A85ECE1064558A5B9FAA93F0FAC2C"/>
  </w:style>
  <w:style w:type="paragraph" w:customStyle="1" w:styleId="F257E400A07F476AA224ED61B7253862">
    <w:name w:val="F257E400A07F476AA224ED61B7253862"/>
  </w:style>
  <w:style w:type="paragraph" w:customStyle="1" w:styleId="A22F0DAC6C4240CDBC89A357B1FA4D0B">
    <w:name w:val="A22F0DAC6C4240CDBC89A357B1FA4D0B"/>
  </w:style>
  <w:style w:type="paragraph" w:customStyle="1" w:styleId="7B4413F74336457F82E7591D512DC625">
    <w:name w:val="7B4413F74336457F82E7591D512DC625"/>
  </w:style>
  <w:style w:type="paragraph" w:customStyle="1" w:styleId="ListHeader">
    <w:name w:val="List Header"/>
    <w:basedOn w:val="Normal"/>
    <w:uiPriority w:val="7"/>
    <w:qFormat/>
    <w:pPr>
      <w:spacing w:before="80" w:after="0" w:line="240" w:lineRule="auto"/>
    </w:pPr>
    <w:rPr>
      <w:rFonts w:eastAsiaTheme="minorHAnsi"/>
      <w:spacing w:val="40"/>
      <w:kern w:val="28"/>
      <w:sz w:val="28"/>
      <w14:ligatures w14:val="none"/>
    </w:rPr>
  </w:style>
  <w:style w:type="paragraph" w:customStyle="1" w:styleId="07FB58DFEA4542148CCF38F784290D66">
    <w:name w:val="07FB58DFEA4542148CCF38F784290D66"/>
  </w:style>
  <w:style w:type="paragraph" w:customStyle="1" w:styleId="Bullets">
    <w:name w:val="Bullets"/>
    <w:basedOn w:val="Normal"/>
    <w:uiPriority w:val="7"/>
    <w:qFormat/>
    <w:pPr>
      <w:numPr>
        <w:numId w:val="1"/>
      </w:numPr>
      <w:spacing w:before="120" w:after="0" w:line="240" w:lineRule="auto"/>
      <w:ind w:left="360"/>
    </w:pPr>
    <w:rPr>
      <w:rFonts w:eastAsiaTheme="minorHAnsi"/>
      <w:kern w:val="0"/>
      <w14:ligatures w14:val="none"/>
    </w:rPr>
  </w:style>
  <w:style w:type="paragraph" w:customStyle="1" w:styleId="996245B701A14D1496730C4E0D12C72F">
    <w:name w:val="996245B701A14D1496730C4E0D12C72F"/>
  </w:style>
  <w:style w:type="paragraph" w:customStyle="1" w:styleId="8DA551033A6C4AB7B65B4E2F7D0014E3">
    <w:name w:val="8DA551033A6C4AB7B65B4E2F7D0014E3"/>
  </w:style>
  <w:style w:type="paragraph" w:customStyle="1" w:styleId="CDE80DDDEA364CA5B0F2C58F8BAE6287">
    <w:name w:val="CDE80DDDEA364CA5B0F2C58F8BAE6287"/>
  </w:style>
  <w:style w:type="paragraph" w:customStyle="1" w:styleId="5E84E61909AC4074847F082AA0DFD55F">
    <w:name w:val="5E84E61909AC4074847F082AA0DFD55F"/>
  </w:style>
  <w:style w:type="paragraph" w:customStyle="1" w:styleId="781F1B0922EB4E6CA766EA78A5C2DD16">
    <w:name w:val="781F1B0922EB4E6CA766EA78A5C2DD16"/>
  </w:style>
  <w:style w:type="paragraph" w:customStyle="1" w:styleId="6A074715F5FE4AA6AE3325DB1A8EB48C">
    <w:name w:val="6A074715F5FE4AA6AE3325DB1A8EB48C"/>
  </w:style>
  <w:style w:type="paragraph" w:customStyle="1" w:styleId="8895CC9C6BDB4E818B96391605C7ADCE">
    <w:name w:val="8895CC9C6BDB4E818B96391605C7ADCE"/>
  </w:style>
  <w:style w:type="paragraph" w:customStyle="1" w:styleId="59C0523F4EA3412CBAF492500F83EE7B">
    <w:name w:val="59C0523F4EA3412CBAF492500F83EE7B"/>
  </w:style>
  <w:style w:type="paragraph" w:customStyle="1" w:styleId="0A92F157196E4A95A9CBE190820E3B05">
    <w:name w:val="0A92F157196E4A95A9CBE190820E3B05"/>
  </w:style>
  <w:style w:type="paragraph" w:customStyle="1" w:styleId="5157900F2A7246EAA456AA46E23E5292">
    <w:name w:val="5157900F2A7246EAA456AA46E23E5292"/>
  </w:style>
  <w:style w:type="paragraph" w:customStyle="1" w:styleId="DF5C37C0E6AF4AD085A67D7FB585C74B">
    <w:name w:val="DF5C37C0E6AF4AD085A67D7FB585C74B"/>
  </w:style>
  <w:style w:type="paragraph" w:customStyle="1" w:styleId="AC099ECA63934F90A17036A7549BF668">
    <w:name w:val="AC099ECA63934F90A17036A7549BF668"/>
  </w:style>
  <w:style w:type="paragraph" w:customStyle="1" w:styleId="49CEEC2B1FF046DBB8DDC42FEBEA6E74">
    <w:name w:val="49CEEC2B1FF046DBB8DDC42FEBEA6E74"/>
  </w:style>
  <w:style w:type="paragraph" w:customStyle="1" w:styleId="46BF5258BCE14612BE964DE797C3E605">
    <w:name w:val="46BF5258BCE14612BE964DE797C3E605"/>
  </w:style>
  <w:style w:type="paragraph" w:customStyle="1" w:styleId="262E6C7E3AC649A38F014E0FFD319283">
    <w:name w:val="262E6C7E3AC649A38F014E0FFD319283"/>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 w:type="paragraph" w:customStyle="1" w:styleId="C9CD0C9F317E4726A169617397124791">
    <w:name w:val="C9CD0C9F317E4726A169617397124791"/>
  </w:style>
  <w:style w:type="paragraph" w:customStyle="1" w:styleId="9F5B876B54CF4F0F89FB49DA5EF5C983">
    <w:name w:val="9F5B876B54CF4F0F89FB49DA5EF5C983"/>
  </w:style>
  <w:style w:type="paragraph" w:customStyle="1" w:styleId="A1E2E7DF8DCE4137BFBA20CD07576476">
    <w:name w:val="A1E2E7DF8DCE4137BFBA20CD07576476"/>
  </w:style>
  <w:style w:type="paragraph" w:customStyle="1" w:styleId="EE9C54AA519044CCA5A5BB600A1FEC43">
    <w:name w:val="EE9C54AA519044CCA5A5BB600A1FEC43"/>
  </w:style>
  <w:style w:type="paragraph" w:customStyle="1" w:styleId="C1C37A95415B4453B4D50E387B4CAE8D">
    <w:name w:val="C1C37A95415B4453B4D50E387B4CAE8D"/>
  </w:style>
  <w:style w:type="paragraph" w:customStyle="1" w:styleId="0A30E6160EFA4AFDA22AB3A15617990D">
    <w:name w:val="0A30E6160EFA4AFDA22AB3A15617990D"/>
  </w:style>
  <w:style w:type="paragraph" w:customStyle="1" w:styleId="C1D019359B894C51B669906AB9103AB4">
    <w:name w:val="C1D019359B894C51B669906AB9103AB4"/>
  </w:style>
  <w:style w:type="paragraph" w:customStyle="1" w:styleId="79849B456DDB4962AAE143716322405B">
    <w:name w:val="79849B456DDB4962AAE143716322405B"/>
  </w:style>
  <w:style w:type="paragraph" w:customStyle="1" w:styleId="9140FF8096C84CAD82EB993CBEE8669A">
    <w:name w:val="9140FF8096C84CAD82EB993CBEE8669A"/>
  </w:style>
  <w:style w:type="paragraph" w:customStyle="1" w:styleId="1F7C4A2D8201486E9931CA681E784992">
    <w:name w:val="1F7C4A2D8201486E9931CA681E784992"/>
  </w:style>
  <w:style w:type="paragraph" w:customStyle="1" w:styleId="BDCBAC4303C94FE88A8801EDF60F526E">
    <w:name w:val="BDCBAC4303C94FE88A8801EDF60F526E"/>
  </w:style>
  <w:style w:type="paragraph" w:customStyle="1" w:styleId="D5E6D2A9D3384ACDBC423C610C68C90B">
    <w:name w:val="D5E6D2A9D3384ACDBC423C610C68C90B"/>
  </w:style>
  <w:style w:type="paragraph" w:customStyle="1" w:styleId="B80BE31667D74D6CA6605530C13E9D07">
    <w:name w:val="B80BE31667D74D6CA6605530C13E9D07"/>
  </w:style>
  <w:style w:type="paragraph" w:customStyle="1" w:styleId="0F01241F58794A3D984CAA7F90811CCB">
    <w:name w:val="0F01241F58794A3D984CAA7F90811CCB"/>
  </w:style>
  <w:style w:type="paragraph" w:customStyle="1" w:styleId="E6459441181E4018B724E074EB00877C">
    <w:name w:val="E6459441181E4018B724E074EB00877C"/>
  </w:style>
  <w:style w:type="paragraph" w:customStyle="1" w:styleId="9EAF8B4D26DE420EA77C2B93C90CA8EA">
    <w:name w:val="9EAF8B4D26DE420EA77C2B93C90CA8EA"/>
  </w:style>
  <w:style w:type="paragraph" w:customStyle="1" w:styleId="1B386185FF5D44EE8E99976C949132D9">
    <w:name w:val="1B386185FF5D44EE8E99976C949132D9"/>
  </w:style>
  <w:style w:type="paragraph" w:customStyle="1" w:styleId="8188BBFAC38E4CC5829758DC952F90C9">
    <w:name w:val="8188BBFAC38E4CC5829758DC952F90C9"/>
  </w:style>
  <w:style w:type="paragraph" w:customStyle="1" w:styleId="4E54C66ABA414629A5F2DBF0D54D072C">
    <w:name w:val="4E54C66ABA414629A5F2DBF0D54D072C"/>
  </w:style>
  <w:style w:type="paragraph" w:customStyle="1" w:styleId="45029CED58AC40049EF8DB82BD411AAA">
    <w:name w:val="45029CED58AC40049EF8DB82BD411AAA"/>
  </w:style>
  <w:style w:type="paragraph" w:customStyle="1" w:styleId="FDEA5A9F0785438F92B16FF4CE25D64C">
    <w:name w:val="FDEA5A9F0785438F92B16FF4CE25D64C"/>
  </w:style>
  <w:style w:type="paragraph" w:customStyle="1" w:styleId="3417C328107D48D998D7A1A43BA92D96">
    <w:name w:val="3417C328107D48D998D7A1A43BA92D96"/>
    <w:rsid w:val="0051665A"/>
  </w:style>
  <w:style w:type="paragraph" w:customStyle="1" w:styleId="64606625BEBC43A9BC5BB1D4866CB359">
    <w:name w:val="64606625BEBC43A9BC5BB1D4866CB359"/>
    <w:rsid w:val="0051665A"/>
  </w:style>
  <w:style w:type="paragraph" w:customStyle="1" w:styleId="2EAE2C79583B448DA70DCF577FB3A10B">
    <w:name w:val="2EAE2C79583B448DA70DCF577FB3A10B"/>
    <w:rsid w:val="0051665A"/>
  </w:style>
  <w:style w:type="paragraph" w:customStyle="1" w:styleId="BACB3D86AAEB4E028C1BB5741FF30B1A">
    <w:name w:val="BACB3D86AAEB4E028C1BB5741FF30B1A"/>
    <w:rsid w:val="0051665A"/>
  </w:style>
  <w:style w:type="paragraph" w:customStyle="1" w:styleId="38F6842853B346719DB6120EEA7BEF12">
    <w:name w:val="38F6842853B346719DB6120EEA7BEF12"/>
    <w:rsid w:val="0051665A"/>
  </w:style>
  <w:style w:type="paragraph" w:customStyle="1" w:styleId="A15C7EB7373940138FA0562ABDAE7B54">
    <w:name w:val="A15C7EB7373940138FA0562ABDAE7B54"/>
    <w:rsid w:val="0051665A"/>
  </w:style>
  <w:style w:type="paragraph" w:customStyle="1" w:styleId="4DC7F4151A774CB5989250145038E1AE">
    <w:name w:val="4DC7F4151A774CB5989250145038E1AE"/>
    <w:rsid w:val="0051665A"/>
  </w:style>
  <w:style w:type="paragraph" w:customStyle="1" w:styleId="93A5A4A97F4248928891FCDB5FB03261">
    <w:name w:val="93A5A4A97F4248928891FCDB5FB03261"/>
    <w:rsid w:val="0051665A"/>
  </w:style>
  <w:style w:type="paragraph" w:customStyle="1" w:styleId="31577B2EB1754CBE9FE00E261802FD88">
    <w:name w:val="31577B2EB1754CBE9FE00E261802FD88"/>
    <w:rsid w:val="0051665A"/>
  </w:style>
  <w:style w:type="paragraph" w:customStyle="1" w:styleId="1E8664A5917B4C2D81E87017FFE2A034">
    <w:name w:val="1E8664A5917B4C2D81E87017FFE2A034"/>
    <w:rsid w:val="0051665A"/>
  </w:style>
  <w:style w:type="paragraph" w:customStyle="1" w:styleId="A9CF9152DD694D07BDF342C6C9D7FDB5">
    <w:name w:val="A9CF9152DD694D07BDF342C6C9D7FDB5"/>
    <w:rsid w:val="0051665A"/>
  </w:style>
  <w:style w:type="paragraph" w:customStyle="1" w:styleId="171CFB5993F44489B743F6037D27D91D">
    <w:name w:val="171CFB5993F44489B743F6037D27D91D"/>
    <w:rsid w:val="0051665A"/>
  </w:style>
  <w:style w:type="paragraph" w:customStyle="1" w:styleId="71429D513CAC4476BB4DD0C462B55ADA">
    <w:name w:val="71429D513CAC4476BB4DD0C462B55ADA"/>
    <w:rsid w:val="0051665A"/>
  </w:style>
  <w:style w:type="paragraph" w:customStyle="1" w:styleId="CD346C1D785E4AFBBD89D2181A5AB819">
    <w:name w:val="CD346C1D785E4AFBBD89D2181A5AB819"/>
    <w:rsid w:val="0051665A"/>
  </w:style>
  <w:style w:type="paragraph" w:customStyle="1" w:styleId="2E318FBEB6E54A01A015D924A5732502">
    <w:name w:val="2E318FBEB6E54A01A015D924A5732502"/>
    <w:rsid w:val="0051665A"/>
  </w:style>
  <w:style w:type="paragraph" w:customStyle="1" w:styleId="3BB8352AFF4E47FEAACCDA0AF6A164F0">
    <w:name w:val="3BB8352AFF4E47FEAACCDA0AF6A164F0"/>
    <w:rsid w:val="0051665A"/>
  </w:style>
  <w:style w:type="paragraph" w:customStyle="1" w:styleId="71F112E31E15411F8E2511AA89E64D57">
    <w:name w:val="71F112E31E15411F8E2511AA89E64D57"/>
    <w:rsid w:val="0051665A"/>
  </w:style>
  <w:style w:type="paragraph" w:customStyle="1" w:styleId="C4F41697CDEF476CA4C7C00DE600E4E9">
    <w:name w:val="C4F41697CDEF476CA4C7C00DE600E4E9"/>
    <w:rsid w:val="0051665A"/>
  </w:style>
  <w:style w:type="paragraph" w:customStyle="1" w:styleId="DF3DE80D21D343AA81F24802920439C7">
    <w:name w:val="DF3DE80D21D343AA81F24802920439C7"/>
    <w:rsid w:val="0051665A"/>
  </w:style>
  <w:style w:type="paragraph" w:customStyle="1" w:styleId="B896A75E5B3249E6AA0F23EF1CA1E7A4">
    <w:name w:val="B896A75E5B3249E6AA0F23EF1CA1E7A4"/>
    <w:rsid w:val="0051665A"/>
  </w:style>
  <w:style w:type="paragraph" w:customStyle="1" w:styleId="05B1640BE8544440B0ED6B4F4B1A90FD">
    <w:name w:val="05B1640BE8544440B0ED6B4F4B1A90FD"/>
    <w:rsid w:val="0051665A"/>
  </w:style>
  <w:style w:type="paragraph" w:customStyle="1" w:styleId="561689221D0840E788926530F0218601">
    <w:name w:val="561689221D0840E788926530F0218601"/>
    <w:rsid w:val="0051665A"/>
  </w:style>
  <w:style w:type="paragraph" w:customStyle="1" w:styleId="1EDBBCA96C694CDCB69B8052EEC937FA">
    <w:name w:val="1EDBBCA96C694CDCB69B8052EEC937FA"/>
    <w:rsid w:val="0051665A"/>
  </w:style>
  <w:style w:type="paragraph" w:customStyle="1" w:styleId="1932A7FAF10042B49EBAD5A4E85AD520">
    <w:name w:val="1932A7FAF10042B49EBAD5A4E85AD520"/>
    <w:rsid w:val="0051665A"/>
  </w:style>
  <w:style w:type="paragraph" w:customStyle="1" w:styleId="C96E6A2A2FC742468E98633B75DB4C23">
    <w:name w:val="C96E6A2A2FC742468E98633B75DB4C23"/>
    <w:rsid w:val="0051665A"/>
  </w:style>
  <w:style w:type="paragraph" w:customStyle="1" w:styleId="82D895D9315A4A528A05E006F651E6A5">
    <w:name w:val="82D895D9315A4A528A05E006F651E6A5"/>
    <w:rsid w:val="0051665A"/>
  </w:style>
  <w:style w:type="paragraph" w:customStyle="1" w:styleId="C2581FC451C545DDA94316619781E6FA">
    <w:name w:val="C2581FC451C545DDA94316619781E6FA"/>
    <w:rsid w:val="0051665A"/>
  </w:style>
  <w:style w:type="paragraph" w:customStyle="1" w:styleId="3A8799A7099A49C58649BFB81B771400">
    <w:name w:val="3A8799A7099A49C58649BFB81B771400"/>
    <w:rsid w:val="0051665A"/>
  </w:style>
  <w:style w:type="paragraph" w:customStyle="1" w:styleId="6B9B6B4709B4423285D250DF30CF95B1">
    <w:name w:val="6B9B6B4709B4423285D250DF30CF95B1"/>
    <w:rsid w:val="0051665A"/>
  </w:style>
  <w:style w:type="paragraph" w:customStyle="1" w:styleId="6CBA2A90B1D64FA5BBF0923CD2308E7D">
    <w:name w:val="6CBA2A90B1D64FA5BBF0923CD2308E7D"/>
    <w:rsid w:val="0051665A"/>
  </w:style>
  <w:style w:type="paragraph" w:customStyle="1" w:styleId="FCDB672A42DB46028998A80F7AC8C8E0">
    <w:name w:val="FCDB672A42DB46028998A80F7AC8C8E0"/>
    <w:rsid w:val="0051665A"/>
  </w:style>
  <w:style w:type="paragraph" w:customStyle="1" w:styleId="4E6A3305DCF141D593443ECD8F7E5835">
    <w:name w:val="4E6A3305DCF141D593443ECD8F7E5835"/>
    <w:rsid w:val="0051665A"/>
  </w:style>
  <w:style w:type="paragraph" w:customStyle="1" w:styleId="40111B12AB3B4AA7B775EDA73E4F6AE9">
    <w:name w:val="40111B12AB3B4AA7B775EDA73E4F6AE9"/>
    <w:rsid w:val="0051665A"/>
  </w:style>
  <w:style w:type="paragraph" w:customStyle="1" w:styleId="C02289A412A54126989FBD07EBDD23FD">
    <w:name w:val="C02289A412A54126989FBD07EBDD23FD"/>
    <w:rsid w:val="0051665A"/>
  </w:style>
  <w:style w:type="paragraph" w:customStyle="1" w:styleId="DFF5AA942C514DA68703F67694B82295">
    <w:name w:val="DFF5AA942C514DA68703F67694B82295"/>
    <w:rsid w:val="0051665A"/>
  </w:style>
  <w:style w:type="paragraph" w:customStyle="1" w:styleId="0E117215385C46A88C9BA2812ADBA99A">
    <w:name w:val="0E117215385C46A88C9BA2812ADBA99A"/>
    <w:rsid w:val="0051665A"/>
  </w:style>
  <w:style w:type="paragraph" w:customStyle="1" w:styleId="34F5616A2F4B480985B468421E0CDFEF">
    <w:name w:val="34F5616A2F4B480985B468421E0CDFEF"/>
    <w:rsid w:val="0051665A"/>
  </w:style>
  <w:style w:type="paragraph" w:customStyle="1" w:styleId="A4354B8133B3412EA9FBE9B9C68B6317">
    <w:name w:val="A4354B8133B3412EA9FBE9B9C68B6317"/>
    <w:rsid w:val="0051665A"/>
  </w:style>
  <w:style w:type="paragraph" w:customStyle="1" w:styleId="02F46A72AE9741C7B3C2D43A93DDB1A6">
    <w:name w:val="02F46A72AE9741C7B3C2D43A93DDB1A6"/>
    <w:rsid w:val="0051665A"/>
  </w:style>
  <w:style w:type="paragraph" w:customStyle="1" w:styleId="B1DD76E3800B4157A48B77D1D05BD589">
    <w:name w:val="B1DD76E3800B4157A48B77D1D05BD589"/>
    <w:rsid w:val="0051665A"/>
  </w:style>
  <w:style w:type="paragraph" w:customStyle="1" w:styleId="E9C8C094F4034AF69C0905BA87DFDC38">
    <w:name w:val="E9C8C094F4034AF69C0905BA87DFDC38"/>
    <w:rsid w:val="0051665A"/>
  </w:style>
  <w:style w:type="paragraph" w:customStyle="1" w:styleId="945603421A2C4D2CABFDCAFDD1FB828A">
    <w:name w:val="945603421A2C4D2CABFDCAFDD1FB828A"/>
    <w:rsid w:val="005166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12</Pages>
  <Words>1975</Words>
  <Characters>9954</Characters>
  <Application>Microsoft Office Word</Application>
  <DocSecurity>0</DocSecurity>
  <Lines>292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2023-08-10T18:45:00Z</dcterms:created>
  <dcterms:modified xsi:type="dcterms:W3CDTF">2023-08-12T22:31:00Z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5ff345b7c9fad749913b8225660fbb5f8a673801c31a8a096708d155666fb8a5</vt:lpwstr>
  </property>
</Properties>
</file>