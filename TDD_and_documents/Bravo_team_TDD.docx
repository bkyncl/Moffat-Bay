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2B7A26"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259BB57D" wp14:editId="618E31C2">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31322844"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Byw//P3gAA&#10;AA0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66B2E95C" w14:textId="77777777" w:rsidTr="00FA7409">
        <w:trPr>
          <w:trHeight w:val="4320"/>
        </w:trPr>
        <w:tc>
          <w:tcPr>
            <w:tcW w:w="10800" w:type="dxa"/>
          </w:tcPr>
          <w:p w14:paraId="2DF9E42A"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7B25B976" w14:textId="77777777" w:rsidTr="008F1ABD">
        <w:trPr>
          <w:trHeight w:val="944"/>
        </w:trPr>
        <w:tc>
          <w:tcPr>
            <w:tcW w:w="10800" w:type="dxa"/>
            <w:vAlign w:val="center"/>
          </w:tcPr>
          <w:p w14:paraId="78AF60E9" w14:textId="585F9D97" w:rsidR="004048B0" w:rsidRPr="004048B0" w:rsidRDefault="007C5E0A" w:rsidP="004048B0">
            <w:pPr>
              <w:pStyle w:val="Title"/>
            </w:pPr>
            <w:r>
              <w:t>Moffat-bay</w:t>
            </w:r>
          </w:p>
        </w:tc>
      </w:tr>
      <w:tr w:rsidR="004048B0" w:rsidRPr="004048B0" w14:paraId="125CEF91" w14:textId="77777777" w:rsidTr="008F1ABD">
        <w:trPr>
          <w:trHeight w:val="1528"/>
        </w:trPr>
        <w:tc>
          <w:tcPr>
            <w:tcW w:w="10800" w:type="dxa"/>
            <w:vAlign w:val="center"/>
          </w:tcPr>
          <w:p w14:paraId="7148D694" w14:textId="49863E7A" w:rsidR="004048B0" w:rsidRPr="004048B0" w:rsidRDefault="007C5E0A" w:rsidP="004048B0">
            <w:pPr>
              <w:pStyle w:val="Subtitle"/>
              <w:framePr w:wrap="auto" w:vAnchor="margin" w:hAnchor="text" w:yAlign="inline"/>
            </w:pPr>
            <w:bookmarkStart w:id="0" w:name="_Toc142671440"/>
            <w:bookmarkStart w:id="1" w:name="_Toc142749190"/>
            <w:bookmarkStart w:id="2" w:name="_Toc142751643"/>
            <w:bookmarkStart w:id="3" w:name="_Toc142751658"/>
            <w:bookmarkStart w:id="4" w:name="_Toc142751698"/>
            <w:bookmarkStart w:id="5" w:name="_Toc142751784"/>
            <w:bookmarkStart w:id="6" w:name="_Toc142753382"/>
            <w:bookmarkStart w:id="7" w:name="_Toc142753468"/>
            <w:bookmarkStart w:id="8" w:name="_Toc142753625"/>
            <w:bookmarkStart w:id="9" w:name="_Toc142762340"/>
            <w:r>
              <w:t>lodge tdd</w:t>
            </w:r>
            <w:bookmarkEnd w:id="0"/>
            <w:bookmarkEnd w:id="1"/>
            <w:bookmarkEnd w:id="2"/>
            <w:bookmarkEnd w:id="3"/>
            <w:bookmarkEnd w:id="4"/>
            <w:bookmarkEnd w:id="5"/>
            <w:bookmarkEnd w:id="6"/>
            <w:bookmarkEnd w:id="7"/>
            <w:bookmarkEnd w:id="8"/>
            <w:bookmarkEnd w:id="9"/>
          </w:p>
        </w:tc>
      </w:tr>
      <w:tr w:rsidR="004048B0" w:rsidRPr="004048B0" w14:paraId="6E3EA536" w14:textId="77777777" w:rsidTr="008F1ABD">
        <w:trPr>
          <w:trHeight w:val="6491"/>
        </w:trPr>
        <w:tc>
          <w:tcPr>
            <w:tcW w:w="10800" w:type="dxa"/>
            <w:vAlign w:val="bottom"/>
          </w:tcPr>
          <w:p w14:paraId="125F54A3" w14:textId="63604659" w:rsidR="004048B0" w:rsidRPr="004048B0" w:rsidRDefault="007C5E0A" w:rsidP="004048B0">
            <w:pPr>
              <w:pStyle w:val="CoverInfo"/>
              <w:rPr>
                <w:noProof/>
              </w:rPr>
            </w:pPr>
            <w:r>
              <w:rPr>
                <w:noProof/>
              </w:rPr>
              <w:t>Mark Witt</w:t>
            </w:r>
            <w:r w:rsidR="004048B0" w:rsidRPr="004048B0">
              <w:rPr>
                <w:noProof/>
              </w:rPr>
              <w:t xml:space="preserve"> </w:t>
            </w:r>
            <w:sdt>
              <w:sdtPr>
                <w:rPr>
                  <w:noProof/>
                </w:rPr>
                <w:id w:val="-1690362417"/>
                <w:placeholder>
                  <w:docPart w:val="ECE3AB83A0144E8F9028F1D2D7A96B47"/>
                </w:placeholder>
                <w:temporary/>
                <w:showingPlcHdr/>
                <w15:appearance w15:val="hidden"/>
              </w:sdtPr>
              <w:sdtEndPr/>
              <w:sdtContent>
                <w:r w:rsidR="004048B0" w:rsidRPr="004048B0">
                  <w:rPr>
                    <w:noProof/>
                  </w:rPr>
                  <w:t>|</w:t>
                </w:r>
              </w:sdtContent>
            </w:sdt>
            <w:r w:rsidR="004048B0" w:rsidRPr="004048B0">
              <w:rPr>
                <w:noProof/>
              </w:rPr>
              <w:t xml:space="preserve"> </w:t>
            </w:r>
            <w:r>
              <w:rPr>
                <w:noProof/>
              </w:rPr>
              <w:t>Brittany Kyncl</w:t>
            </w:r>
          </w:p>
        </w:tc>
      </w:tr>
    </w:tbl>
    <w:p w14:paraId="74550B11" w14:textId="77777777" w:rsidR="00B678B1" w:rsidRPr="004048B0" w:rsidRDefault="00B678B1" w:rsidP="004048B0"/>
    <w:p w14:paraId="7D966E27"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0F0CCC6D" w14:textId="77777777" w:rsidR="009C1C87" w:rsidRDefault="009C1C87">
      <w:r>
        <w:rPr>
          <w:noProof/>
        </w:rPr>
        <w:lastRenderedPageBreak/>
        <w:drawing>
          <wp:anchor distT="0" distB="0" distL="114300" distR="114300" simplePos="0" relativeHeight="251678719" behindDoc="1" locked="1" layoutInCell="1" allowOverlap="1" wp14:anchorId="2717C5E8" wp14:editId="5610145F">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4B2773DD" w14:textId="77777777" w:rsidTr="00C17936">
        <w:trPr>
          <w:trHeight w:val="3456"/>
        </w:trPr>
        <w:tc>
          <w:tcPr>
            <w:tcW w:w="3168" w:type="dxa"/>
            <w:vMerge w:val="restart"/>
          </w:tcPr>
          <w:p w14:paraId="790B279E" w14:textId="77777777" w:rsidR="00C17936" w:rsidRPr="004048B0" w:rsidRDefault="00C17936" w:rsidP="00E92204">
            <w:pPr>
              <w:pStyle w:val="CoverInfo"/>
              <w:spacing w:before="0"/>
            </w:pPr>
          </w:p>
          <w:p w14:paraId="3BFBD72D" w14:textId="77777777" w:rsidR="00517D36" w:rsidRPr="004048B0" w:rsidRDefault="00517D36" w:rsidP="00D51608"/>
        </w:tc>
        <w:tc>
          <w:tcPr>
            <w:tcW w:w="6035" w:type="dxa"/>
            <w:vAlign w:val="bottom"/>
          </w:tcPr>
          <w:p w14:paraId="477AC013" w14:textId="77777777" w:rsidR="00517D36" w:rsidRPr="004048B0" w:rsidRDefault="00517D36" w:rsidP="006551C3">
            <w:pPr>
              <w:pStyle w:val="Heading2"/>
            </w:pPr>
            <w:bookmarkStart w:id="10" w:name="_Toc142671441"/>
            <w:bookmarkStart w:id="11" w:name="_Toc142749191"/>
            <w:bookmarkStart w:id="12" w:name="_Toc142751644"/>
            <w:bookmarkStart w:id="13" w:name="_Toc142751659"/>
            <w:bookmarkStart w:id="14" w:name="_Toc142751699"/>
            <w:bookmarkStart w:id="15" w:name="_Toc142751785"/>
            <w:bookmarkStart w:id="16" w:name="_Toc142753383"/>
            <w:bookmarkStart w:id="17" w:name="_Toc142753469"/>
            <w:bookmarkStart w:id="18" w:name="_Toc142753626"/>
            <w:bookmarkStart w:id="19" w:name="_Toc142762341"/>
            <w:r w:rsidRPr="004048B0">
              <w:rPr>
                <w:noProof/>
                <w:lang w:eastAsia="en-AU"/>
              </w:rPr>
              <w:drawing>
                <wp:inline distT="0" distB="0" distL="0" distR="0" wp14:anchorId="41EA581A" wp14:editId="5642C43F">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bookmarkEnd w:id="10"/>
            <w:bookmarkEnd w:id="11"/>
            <w:bookmarkEnd w:id="12"/>
            <w:bookmarkEnd w:id="13"/>
            <w:bookmarkEnd w:id="14"/>
            <w:bookmarkEnd w:id="15"/>
            <w:bookmarkEnd w:id="16"/>
            <w:bookmarkEnd w:id="17"/>
            <w:bookmarkEnd w:id="18"/>
            <w:bookmarkEnd w:id="19"/>
          </w:p>
        </w:tc>
      </w:tr>
      <w:tr w:rsidR="00517D36" w:rsidRPr="004048B0" w14:paraId="4BA99C5A" w14:textId="77777777" w:rsidTr="00C17936">
        <w:trPr>
          <w:trHeight w:val="1368"/>
        </w:trPr>
        <w:tc>
          <w:tcPr>
            <w:tcW w:w="3168" w:type="dxa"/>
            <w:vMerge/>
          </w:tcPr>
          <w:p w14:paraId="4394D2C1" w14:textId="77777777" w:rsidR="00517D36" w:rsidRPr="004048B0" w:rsidRDefault="00517D36" w:rsidP="00D51608"/>
        </w:tc>
        <w:bookmarkStart w:id="20" w:name="_Toc142751645"/>
        <w:bookmarkStart w:id="21" w:name="_Toc142762342"/>
        <w:tc>
          <w:tcPr>
            <w:tcW w:w="6035" w:type="dxa"/>
            <w:vAlign w:val="bottom"/>
          </w:tcPr>
          <w:p w14:paraId="3F661E6A" w14:textId="77777777" w:rsidR="00517D36" w:rsidRPr="004048B0" w:rsidRDefault="00B46216" w:rsidP="00C17936">
            <w:pPr>
              <w:pStyle w:val="Heading1"/>
            </w:pPr>
            <w:sdt>
              <w:sdtPr>
                <w:id w:val="202529960"/>
                <w:placeholder>
                  <w:docPart w:val="CD0A31FDDBA24B5BA5D9579D0A07057E"/>
                </w:placeholder>
                <w:temporary/>
                <w:showingPlcHdr/>
                <w15:appearance w15:val="hidden"/>
              </w:sdtPr>
              <w:sdtEndPr/>
              <w:sdtContent>
                <w:r w:rsidR="00EA0EF8" w:rsidRPr="004048B0">
                  <w:t>SUMMARY</w:t>
                </w:r>
              </w:sdtContent>
            </w:sdt>
            <w:bookmarkEnd w:id="20"/>
            <w:bookmarkEnd w:id="21"/>
          </w:p>
        </w:tc>
      </w:tr>
      <w:tr w:rsidR="00517D36" w:rsidRPr="004048B0" w14:paraId="608DEBDB" w14:textId="77777777" w:rsidTr="00C17936">
        <w:trPr>
          <w:trHeight w:val="7443"/>
        </w:trPr>
        <w:tc>
          <w:tcPr>
            <w:tcW w:w="3168" w:type="dxa"/>
            <w:vMerge/>
          </w:tcPr>
          <w:p w14:paraId="44E00C5A" w14:textId="77777777" w:rsidR="00517D36" w:rsidRPr="004048B0" w:rsidRDefault="00517D36" w:rsidP="00D51608"/>
        </w:tc>
        <w:tc>
          <w:tcPr>
            <w:tcW w:w="6035" w:type="dxa"/>
          </w:tcPr>
          <w:p w14:paraId="6246A27F" w14:textId="77777777" w:rsidR="00517D36" w:rsidRPr="004048B0" w:rsidRDefault="00517D36" w:rsidP="00D51608">
            <w:pPr>
              <w:rPr>
                <w:b/>
                <w:bCs/>
                <w:color w:val="FFFFFF" w:themeColor="background1"/>
              </w:rPr>
            </w:pPr>
          </w:p>
          <w:p w14:paraId="4AD4DF1E" w14:textId="77777777" w:rsidR="00517D36" w:rsidRPr="004048B0" w:rsidRDefault="00517D36" w:rsidP="00D51608">
            <w:pPr>
              <w:rPr>
                <w:b/>
                <w:bCs/>
                <w:color w:val="FFFFFF" w:themeColor="background1"/>
              </w:rPr>
            </w:pPr>
          </w:p>
          <w:p w14:paraId="054618DD" w14:textId="77777777" w:rsidR="00517D36" w:rsidRDefault="00A81651" w:rsidP="00933711">
            <w:pPr>
              <w:pStyle w:val="NormalBold"/>
            </w:pPr>
            <w:r>
              <w:t>A comprehensive proposal for designing and developing an advanced website for Moffat-Bay Marina Lodge. This enchanting hotel and retreat</w:t>
            </w:r>
            <w:r w:rsidR="006E0AAA">
              <w:t xml:space="preserve">, nestled within a vibrant marina and local attractions, seeks to establish a strong online presence in the evolving hospitality industry. </w:t>
            </w:r>
            <w:r w:rsidR="003B3A75">
              <w:t xml:space="preserve">The proposal outlines a visually captivating, user-friendly, and functional website that not only showcases the Lodge’s unique offerings but also integrates a reservation booking system to enhance guest experiences. </w:t>
            </w:r>
            <w:r w:rsidR="006868F9">
              <w:t xml:space="preserve"> </w:t>
            </w:r>
          </w:p>
          <w:p w14:paraId="146D65D1" w14:textId="77777777" w:rsidR="003B3A75" w:rsidRDefault="003B3A75" w:rsidP="00933711">
            <w:pPr>
              <w:pStyle w:val="NormalBold"/>
            </w:pPr>
          </w:p>
          <w:p w14:paraId="310D2695" w14:textId="5FDF4D6E" w:rsidR="003B3A75" w:rsidRPr="004048B0" w:rsidRDefault="00BB4BE7" w:rsidP="00933711">
            <w:pPr>
              <w:pStyle w:val="NormalBold"/>
            </w:pPr>
            <w:r w:rsidRPr="00BB4BE7">
              <w:t xml:space="preserve">The objectives of the proposed website encompass aesthetic appeal, intuitive navigation, seamless booking procedures, the showcasing of local attractions, responsive design, and optimal performance. User personas, reflecting different segments of potential visitors, play a pivotal role in shaping the website's design and functionalities. Each </w:t>
            </w:r>
            <w:proofErr w:type="gramStart"/>
            <w:r w:rsidRPr="00BB4BE7">
              <w:t>persona</w:t>
            </w:r>
            <w:proofErr w:type="gramEnd"/>
            <w:r w:rsidRPr="00BB4BE7">
              <w:t>, ranging from a family-oriented mom to a newlywed couple and a business professional, informs specific user stories that address their unique needs and expectations. The document further outlines development tasks, including frontend and backend work, database design, testing, deployment, and bug fixing</w:t>
            </w:r>
            <w:r>
              <w:t>.</w:t>
            </w:r>
          </w:p>
        </w:tc>
      </w:tr>
    </w:tbl>
    <w:p w14:paraId="3F9E2692" w14:textId="77777777" w:rsidR="00114118" w:rsidRPr="004048B0" w:rsidRDefault="00114118"/>
    <w:p w14:paraId="313A8C1A"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sdt>
      <w:sdtPr>
        <w:rPr>
          <w:rFonts w:asciiTheme="minorHAnsi" w:eastAsiaTheme="minorHAnsi" w:hAnsiTheme="minorHAnsi" w:cstheme="minorBidi"/>
          <w:color w:val="auto"/>
          <w:sz w:val="22"/>
          <w:szCs w:val="22"/>
        </w:rPr>
        <w:id w:val="364566908"/>
        <w:docPartObj>
          <w:docPartGallery w:val="Table of Contents"/>
          <w:docPartUnique/>
        </w:docPartObj>
      </w:sdtPr>
      <w:sdtEndPr>
        <w:rPr>
          <w:b/>
          <w:bCs/>
          <w:noProof/>
        </w:rPr>
      </w:sdtEndPr>
      <w:sdtContent>
        <w:p w14:paraId="5FC2F212" w14:textId="77777777" w:rsidR="00436AD8" w:rsidRDefault="00436AD8">
          <w:pPr>
            <w:pStyle w:val="TOCHeading"/>
          </w:pPr>
          <w:r w:rsidRPr="00854258">
            <w:rPr>
              <w:noProof/>
              <w:lang w:eastAsia="en-AU"/>
            </w:rPr>
            <w:drawing>
              <wp:inline distT="0" distB="0" distL="0" distR="0" wp14:anchorId="627E33AD" wp14:editId="1E9162BE">
                <wp:extent cx="2286000" cy="222740"/>
                <wp:effectExtent l="0" t="0" r="0" b="6350"/>
                <wp:docPr id="625439250" name="Graphic 62543925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7F4DA50F" w14:textId="77777777" w:rsidR="00513ABF" w:rsidRDefault="007268FA" w:rsidP="0065750F">
          <w:pPr>
            <w:pStyle w:val="TOCHeading"/>
            <w:rPr>
              <w:noProof/>
            </w:rPr>
          </w:pPr>
          <w:r>
            <w:t>Contents</w:t>
          </w:r>
          <w:r>
            <w:fldChar w:fldCharType="begin"/>
          </w:r>
          <w:r>
            <w:instrText xml:space="preserve"> TOC \o "1-3" \h \z \u </w:instrText>
          </w:r>
          <w:r>
            <w:fldChar w:fldCharType="separate"/>
          </w:r>
        </w:p>
        <w:p w14:paraId="7264A782" w14:textId="68FA078F" w:rsidR="00513ABF" w:rsidRDefault="00513ABF">
          <w:pPr>
            <w:pStyle w:val="TOC1"/>
            <w:tabs>
              <w:tab w:val="right" w:leader="dot" w:pos="10790"/>
            </w:tabs>
            <w:rPr>
              <w:rFonts w:eastAsiaTheme="minorEastAsia"/>
              <w:noProof/>
              <w:kern w:val="2"/>
              <w14:ligatures w14:val="standardContextual"/>
            </w:rPr>
          </w:pPr>
          <w:hyperlink w:anchor="_Toc142762342" w:history="1">
            <w:r w:rsidRPr="00D10E74">
              <w:rPr>
                <w:rStyle w:val="Hyperlink"/>
                <w:noProof/>
              </w:rPr>
              <w:t>SUMMARY</w:t>
            </w:r>
            <w:r>
              <w:rPr>
                <w:noProof/>
                <w:webHidden/>
              </w:rPr>
              <w:tab/>
            </w:r>
            <w:r>
              <w:rPr>
                <w:noProof/>
                <w:webHidden/>
              </w:rPr>
              <w:fldChar w:fldCharType="begin"/>
            </w:r>
            <w:r>
              <w:rPr>
                <w:noProof/>
                <w:webHidden/>
              </w:rPr>
              <w:instrText xml:space="preserve"> PAGEREF _Toc142762342 \h </w:instrText>
            </w:r>
            <w:r>
              <w:rPr>
                <w:noProof/>
                <w:webHidden/>
              </w:rPr>
            </w:r>
            <w:r>
              <w:rPr>
                <w:noProof/>
                <w:webHidden/>
              </w:rPr>
              <w:fldChar w:fldCharType="separate"/>
            </w:r>
            <w:r>
              <w:rPr>
                <w:noProof/>
                <w:webHidden/>
              </w:rPr>
              <w:t>2</w:t>
            </w:r>
            <w:r>
              <w:rPr>
                <w:noProof/>
                <w:webHidden/>
              </w:rPr>
              <w:fldChar w:fldCharType="end"/>
            </w:r>
          </w:hyperlink>
        </w:p>
        <w:p w14:paraId="1A7B0FE1" w14:textId="7D37C7E4" w:rsidR="00513ABF" w:rsidRDefault="00513ABF">
          <w:pPr>
            <w:pStyle w:val="TOC2"/>
            <w:rPr>
              <w:rFonts w:eastAsiaTheme="minorEastAsia"/>
              <w:kern w:val="2"/>
              <w14:ligatures w14:val="standardContextual"/>
            </w:rPr>
          </w:pPr>
          <w:hyperlink w:anchor="_Toc142762343" w:history="1">
            <w:r w:rsidRPr="00D10E74">
              <w:rPr>
                <w:rStyle w:val="Hyperlink"/>
              </w:rPr>
              <w:t>I</w:t>
            </w:r>
            <w:r w:rsidR="00B46216">
              <w:rPr>
                <w:rStyle w:val="Hyperlink"/>
              </w:rPr>
              <w:t>NTRODUCTION</w:t>
            </w:r>
            <w:r>
              <w:rPr>
                <w:webHidden/>
              </w:rPr>
              <w:tab/>
            </w:r>
            <w:r>
              <w:rPr>
                <w:webHidden/>
              </w:rPr>
              <w:fldChar w:fldCharType="begin"/>
            </w:r>
            <w:r>
              <w:rPr>
                <w:webHidden/>
              </w:rPr>
              <w:instrText xml:space="preserve"> PAGEREF _Toc142762343 \h </w:instrText>
            </w:r>
            <w:r>
              <w:rPr>
                <w:webHidden/>
              </w:rPr>
            </w:r>
            <w:r>
              <w:rPr>
                <w:webHidden/>
              </w:rPr>
              <w:fldChar w:fldCharType="separate"/>
            </w:r>
            <w:r>
              <w:rPr>
                <w:webHidden/>
              </w:rPr>
              <w:t>4</w:t>
            </w:r>
            <w:r>
              <w:rPr>
                <w:webHidden/>
              </w:rPr>
              <w:fldChar w:fldCharType="end"/>
            </w:r>
          </w:hyperlink>
        </w:p>
        <w:p w14:paraId="7E1CE2B5" w14:textId="07DD25A2" w:rsidR="00513ABF" w:rsidRDefault="00513ABF">
          <w:pPr>
            <w:pStyle w:val="TOC3"/>
            <w:rPr>
              <w:rFonts w:eastAsiaTheme="minorEastAsia"/>
              <w:noProof/>
              <w:kern w:val="2"/>
              <w14:ligatures w14:val="standardContextual"/>
            </w:rPr>
          </w:pPr>
          <w:hyperlink w:anchor="_Toc142762344" w:history="1">
            <w:r w:rsidRPr="00D10E74">
              <w:rPr>
                <w:rStyle w:val="Hyperlink"/>
                <w:noProof/>
              </w:rPr>
              <w:t>ABOUT MOFFAT-BAY LODGE</w:t>
            </w:r>
            <w:r>
              <w:rPr>
                <w:noProof/>
                <w:webHidden/>
              </w:rPr>
              <w:tab/>
            </w:r>
            <w:r>
              <w:rPr>
                <w:noProof/>
                <w:webHidden/>
              </w:rPr>
              <w:fldChar w:fldCharType="begin"/>
            </w:r>
            <w:r>
              <w:rPr>
                <w:noProof/>
                <w:webHidden/>
              </w:rPr>
              <w:instrText xml:space="preserve"> PAGEREF _Toc142762344 \h </w:instrText>
            </w:r>
            <w:r>
              <w:rPr>
                <w:noProof/>
                <w:webHidden/>
              </w:rPr>
            </w:r>
            <w:r>
              <w:rPr>
                <w:noProof/>
                <w:webHidden/>
              </w:rPr>
              <w:fldChar w:fldCharType="separate"/>
            </w:r>
            <w:r>
              <w:rPr>
                <w:noProof/>
                <w:webHidden/>
              </w:rPr>
              <w:t>4</w:t>
            </w:r>
            <w:r>
              <w:rPr>
                <w:noProof/>
                <w:webHidden/>
              </w:rPr>
              <w:fldChar w:fldCharType="end"/>
            </w:r>
          </w:hyperlink>
        </w:p>
        <w:p w14:paraId="35322DE5" w14:textId="6FF8E873" w:rsidR="00513ABF" w:rsidRDefault="00513ABF">
          <w:pPr>
            <w:pStyle w:val="TOC3"/>
            <w:rPr>
              <w:rFonts w:eastAsiaTheme="minorEastAsia"/>
              <w:noProof/>
              <w:kern w:val="2"/>
              <w14:ligatures w14:val="standardContextual"/>
            </w:rPr>
          </w:pPr>
          <w:hyperlink w:anchor="_Toc142762345" w:history="1">
            <w:r w:rsidRPr="00D10E74">
              <w:rPr>
                <w:rStyle w:val="Hyperlink"/>
                <w:noProof/>
              </w:rPr>
              <w:t>WEBSITE OBJECTIVES:</w:t>
            </w:r>
            <w:r>
              <w:rPr>
                <w:noProof/>
                <w:webHidden/>
              </w:rPr>
              <w:tab/>
            </w:r>
            <w:r>
              <w:rPr>
                <w:noProof/>
                <w:webHidden/>
              </w:rPr>
              <w:fldChar w:fldCharType="begin"/>
            </w:r>
            <w:r>
              <w:rPr>
                <w:noProof/>
                <w:webHidden/>
              </w:rPr>
              <w:instrText xml:space="preserve"> PAGEREF _Toc142762345 \h </w:instrText>
            </w:r>
            <w:r>
              <w:rPr>
                <w:noProof/>
                <w:webHidden/>
              </w:rPr>
            </w:r>
            <w:r>
              <w:rPr>
                <w:noProof/>
                <w:webHidden/>
              </w:rPr>
              <w:fldChar w:fldCharType="separate"/>
            </w:r>
            <w:r>
              <w:rPr>
                <w:noProof/>
                <w:webHidden/>
              </w:rPr>
              <w:t>4</w:t>
            </w:r>
            <w:r>
              <w:rPr>
                <w:noProof/>
                <w:webHidden/>
              </w:rPr>
              <w:fldChar w:fldCharType="end"/>
            </w:r>
          </w:hyperlink>
        </w:p>
        <w:p w14:paraId="611772A5" w14:textId="60CA1A78" w:rsidR="00513ABF" w:rsidRDefault="00513ABF">
          <w:pPr>
            <w:pStyle w:val="TOC2"/>
            <w:rPr>
              <w:rFonts w:eastAsiaTheme="minorEastAsia"/>
              <w:kern w:val="2"/>
              <w14:ligatures w14:val="standardContextual"/>
            </w:rPr>
          </w:pPr>
          <w:hyperlink w:anchor="_Toc142762346" w:history="1">
            <w:r w:rsidR="00B46216">
              <w:rPr>
                <w:rStyle w:val="Hyperlink"/>
              </w:rPr>
              <w:t>TERMINOLOGY</w:t>
            </w:r>
            <w:r>
              <w:rPr>
                <w:webHidden/>
              </w:rPr>
              <w:tab/>
            </w:r>
            <w:r>
              <w:rPr>
                <w:webHidden/>
              </w:rPr>
              <w:fldChar w:fldCharType="begin"/>
            </w:r>
            <w:r>
              <w:rPr>
                <w:webHidden/>
              </w:rPr>
              <w:instrText xml:space="preserve"> PAGEREF _Toc142762346 \h </w:instrText>
            </w:r>
            <w:r>
              <w:rPr>
                <w:webHidden/>
              </w:rPr>
            </w:r>
            <w:r>
              <w:rPr>
                <w:webHidden/>
              </w:rPr>
              <w:fldChar w:fldCharType="separate"/>
            </w:r>
            <w:r>
              <w:rPr>
                <w:webHidden/>
              </w:rPr>
              <w:t>6</w:t>
            </w:r>
            <w:r>
              <w:rPr>
                <w:webHidden/>
              </w:rPr>
              <w:fldChar w:fldCharType="end"/>
            </w:r>
          </w:hyperlink>
        </w:p>
        <w:p w14:paraId="5B961695" w14:textId="12961FF4" w:rsidR="00513ABF" w:rsidRDefault="00513ABF">
          <w:pPr>
            <w:pStyle w:val="TOC2"/>
            <w:rPr>
              <w:rFonts w:eastAsiaTheme="minorEastAsia"/>
              <w:kern w:val="2"/>
              <w14:ligatures w14:val="standardContextual"/>
            </w:rPr>
          </w:pPr>
          <w:hyperlink w:anchor="_Toc142762347" w:history="1">
            <w:r w:rsidRPr="00D10E74">
              <w:rPr>
                <w:rStyle w:val="Hyperlink"/>
              </w:rPr>
              <w:t>USER PERSONAS</w:t>
            </w:r>
            <w:r>
              <w:rPr>
                <w:webHidden/>
              </w:rPr>
              <w:tab/>
            </w:r>
            <w:r>
              <w:rPr>
                <w:webHidden/>
              </w:rPr>
              <w:fldChar w:fldCharType="begin"/>
            </w:r>
            <w:r>
              <w:rPr>
                <w:webHidden/>
              </w:rPr>
              <w:instrText xml:space="preserve"> PAGEREF _Toc142762347 \h </w:instrText>
            </w:r>
            <w:r>
              <w:rPr>
                <w:webHidden/>
              </w:rPr>
            </w:r>
            <w:r>
              <w:rPr>
                <w:webHidden/>
              </w:rPr>
              <w:fldChar w:fldCharType="separate"/>
            </w:r>
            <w:r>
              <w:rPr>
                <w:webHidden/>
              </w:rPr>
              <w:t>8</w:t>
            </w:r>
            <w:r>
              <w:rPr>
                <w:webHidden/>
              </w:rPr>
              <w:fldChar w:fldCharType="end"/>
            </w:r>
          </w:hyperlink>
        </w:p>
        <w:p w14:paraId="27ED2886" w14:textId="3A73CE01" w:rsidR="00513ABF" w:rsidRDefault="00513ABF">
          <w:pPr>
            <w:pStyle w:val="TOC3"/>
            <w:rPr>
              <w:rFonts w:eastAsiaTheme="minorEastAsia"/>
              <w:noProof/>
              <w:kern w:val="2"/>
              <w14:ligatures w14:val="standardContextual"/>
            </w:rPr>
          </w:pPr>
          <w:hyperlink w:anchor="_Toc142762348" w:history="1">
            <w:r w:rsidRPr="00D10E74">
              <w:rPr>
                <w:rStyle w:val="Hyperlink"/>
                <w:noProof/>
              </w:rPr>
              <w:t>Persona 1: Sarah</w:t>
            </w:r>
            <w:r>
              <w:rPr>
                <w:noProof/>
                <w:webHidden/>
              </w:rPr>
              <w:tab/>
            </w:r>
            <w:r>
              <w:rPr>
                <w:noProof/>
                <w:webHidden/>
              </w:rPr>
              <w:fldChar w:fldCharType="begin"/>
            </w:r>
            <w:r>
              <w:rPr>
                <w:noProof/>
                <w:webHidden/>
              </w:rPr>
              <w:instrText xml:space="preserve"> PAGEREF _Toc142762348 \h </w:instrText>
            </w:r>
            <w:r>
              <w:rPr>
                <w:noProof/>
                <w:webHidden/>
              </w:rPr>
            </w:r>
            <w:r>
              <w:rPr>
                <w:noProof/>
                <w:webHidden/>
              </w:rPr>
              <w:fldChar w:fldCharType="separate"/>
            </w:r>
            <w:r>
              <w:rPr>
                <w:noProof/>
                <w:webHidden/>
              </w:rPr>
              <w:t>8</w:t>
            </w:r>
            <w:r>
              <w:rPr>
                <w:noProof/>
                <w:webHidden/>
              </w:rPr>
              <w:fldChar w:fldCharType="end"/>
            </w:r>
          </w:hyperlink>
        </w:p>
        <w:p w14:paraId="503860B7" w14:textId="28A7C177" w:rsidR="00513ABF" w:rsidRDefault="00513ABF">
          <w:pPr>
            <w:pStyle w:val="TOC3"/>
            <w:rPr>
              <w:rFonts w:eastAsiaTheme="minorEastAsia"/>
              <w:noProof/>
              <w:kern w:val="2"/>
              <w14:ligatures w14:val="standardContextual"/>
            </w:rPr>
          </w:pPr>
          <w:hyperlink w:anchor="_Toc142762349" w:history="1">
            <w:r w:rsidRPr="00D10E74">
              <w:rPr>
                <w:rStyle w:val="Hyperlink"/>
                <w:noProof/>
              </w:rPr>
              <w:t>Persona 2: Nicole and Tyler</w:t>
            </w:r>
            <w:r>
              <w:rPr>
                <w:noProof/>
                <w:webHidden/>
              </w:rPr>
              <w:tab/>
            </w:r>
            <w:r>
              <w:rPr>
                <w:noProof/>
                <w:webHidden/>
              </w:rPr>
              <w:fldChar w:fldCharType="begin"/>
            </w:r>
            <w:r>
              <w:rPr>
                <w:noProof/>
                <w:webHidden/>
              </w:rPr>
              <w:instrText xml:space="preserve"> PAGEREF _Toc142762349 \h </w:instrText>
            </w:r>
            <w:r>
              <w:rPr>
                <w:noProof/>
                <w:webHidden/>
              </w:rPr>
            </w:r>
            <w:r>
              <w:rPr>
                <w:noProof/>
                <w:webHidden/>
              </w:rPr>
              <w:fldChar w:fldCharType="separate"/>
            </w:r>
            <w:r>
              <w:rPr>
                <w:noProof/>
                <w:webHidden/>
              </w:rPr>
              <w:t>9</w:t>
            </w:r>
            <w:r>
              <w:rPr>
                <w:noProof/>
                <w:webHidden/>
              </w:rPr>
              <w:fldChar w:fldCharType="end"/>
            </w:r>
          </w:hyperlink>
        </w:p>
        <w:p w14:paraId="1DE323A0" w14:textId="66C2B891" w:rsidR="00513ABF" w:rsidRDefault="00513ABF">
          <w:pPr>
            <w:pStyle w:val="TOC3"/>
            <w:rPr>
              <w:rFonts w:eastAsiaTheme="minorEastAsia"/>
              <w:noProof/>
              <w:kern w:val="2"/>
              <w14:ligatures w14:val="standardContextual"/>
            </w:rPr>
          </w:pPr>
          <w:hyperlink w:anchor="_Toc142762350" w:history="1">
            <w:r w:rsidRPr="00D10E74">
              <w:rPr>
                <w:rStyle w:val="Hyperlink"/>
                <w:noProof/>
              </w:rPr>
              <w:t>Persona 3: James</w:t>
            </w:r>
            <w:r>
              <w:rPr>
                <w:noProof/>
                <w:webHidden/>
              </w:rPr>
              <w:tab/>
            </w:r>
            <w:r>
              <w:rPr>
                <w:noProof/>
                <w:webHidden/>
              </w:rPr>
              <w:fldChar w:fldCharType="begin"/>
            </w:r>
            <w:r>
              <w:rPr>
                <w:noProof/>
                <w:webHidden/>
              </w:rPr>
              <w:instrText xml:space="preserve"> PAGEREF _Toc142762350 \h </w:instrText>
            </w:r>
            <w:r>
              <w:rPr>
                <w:noProof/>
                <w:webHidden/>
              </w:rPr>
            </w:r>
            <w:r>
              <w:rPr>
                <w:noProof/>
                <w:webHidden/>
              </w:rPr>
              <w:fldChar w:fldCharType="separate"/>
            </w:r>
            <w:r>
              <w:rPr>
                <w:noProof/>
                <w:webHidden/>
              </w:rPr>
              <w:t>10</w:t>
            </w:r>
            <w:r>
              <w:rPr>
                <w:noProof/>
                <w:webHidden/>
              </w:rPr>
              <w:fldChar w:fldCharType="end"/>
            </w:r>
          </w:hyperlink>
        </w:p>
        <w:p w14:paraId="2DDA6E1E" w14:textId="3D5C254C" w:rsidR="00513ABF" w:rsidRDefault="00513ABF">
          <w:pPr>
            <w:pStyle w:val="TOC2"/>
            <w:rPr>
              <w:rFonts w:eastAsiaTheme="minorEastAsia"/>
              <w:kern w:val="2"/>
              <w14:ligatures w14:val="standardContextual"/>
            </w:rPr>
          </w:pPr>
          <w:hyperlink w:anchor="_Toc142762351" w:history="1">
            <w:r w:rsidRPr="00D10E74">
              <w:rPr>
                <w:rStyle w:val="Hyperlink"/>
              </w:rPr>
              <w:t>USER STORIES</w:t>
            </w:r>
            <w:r>
              <w:rPr>
                <w:webHidden/>
              </w:rPr>
              <w:tab/>
            </w:r>
            <w:r>
              <w:rPr>
                <w:webHidden/>
              </w:rPr>
              <w:fldChar w:fldCharType="begin"/>
            </w:r>
            <w:r>
              <w:rPr>
                <w:webHidden/>
              </w:rPr>
              <w:instrText xml:space="preserve"> PAGEREF _Toc142762351 \h </w:instrText>
            </w:r>
            <w:r>
              <w:rPr>
                <w:webHidden/>
              </w:rPr>
            </w:r>
            <w:r>
              <w:rPr>
                <w:webHidden/>
              </w:rPr>
              <w:fldChar w:fldCharType="separate"/>
            </w:r>
            <w:r>
              <w:rPr>
                <w:webHidden/>
              </w:rPr>
              <w:t>11</w:t>
            </w:r>
            <w:r>
              <w:rPr>
                <w:webHidden/>
              </w:rPr>
              <w:fldChar w:fldCharType="end"/>
            </w:r>
          </w:hyperlink>
        </w:p>
        <w:p w14:paraId="2FBF4932" w14:textId="4C44E2EF" w:rsidR="00513ABF" w:rsidRDefault="00513ABF">
          <w:pPr>
            <w:pStyle w:val="TOC3"/>
            <w:rPr>
              <w:rFonts w:eastAsiaTheme="minorEastAsia"/>
              <w:noProof/>
              <w:kern w:val="2"/>
              <w14:ligatures w14:val="standardContextual"/>
            </w:rPr>
          </w:pPr>
          <w:hyperlink w:anchor="_Toc142762352" w:history="1">
            <w:r w:rsidRPr="00D10E74">
              <w:rPr>
                <w:rStyle w:val="Hyperlink"/>
                <w:noProof/>
              </w:rPr>
              <w:t>User Stories 1: Sarah</w:t>
            </w:r>
            <w:r>
              <w:rPr>
                <w:noProof/>
                <w:webHidden/>
              </w:rPr>
              <w:tab/>
            </w:r>
            <w:r>
              <w:rPr>
                <w:noProof/>
                <w:webHidden/>
              </w:rPr>
              <w:fldChar w:fldCharType="begin"/>
            </w:r>
            <w:r>
              <w:rPr>
                <w:noProof/>
                <w:webHidden/>
              </w:rPr>
              <w:instrText xml:space="preserve"> PAGEREF _Toc142762352 \h </w:instrText>
            </w:r>
            <w:r>
              <w:rPr>
                <w:noProof/>
                <w:webHidden/>
              </w:rPr>
            </w:r>
            <w:r>
              <w:rPr>
                <w:noProof/>
                <w:webHidden/>
              </w:rPr>
              <w:fldChar w:fldCharType="separate"/>
            </w:r>
            <w:r>
              <w:rPr>
                <w:noProof/>
                <w:webHidden/>
              </w:rPr>
              <w:t>11</w:t>
            </w:r>
            <w:r>
              <w:rPr>
                <w:noProof/>
                <w:webHidden/>
              </w:rPr>
              <w:fldChar w:fldCharType="end"/>
            </w:r>
          </w:hyperlink>
        </w:p>
        <w:p w14:paraId="5867C3E7" w14:textId="5D1FCD38" w:rsidR="00513ABF" w:rsidRDefault="00513ABF">
          <w:pPr>
            <w:pStyle w:val="TOC3"/>
            <w:rPr>
              <w:rFonts w:eastAsiaTheme="minorEastAsia"/>
              <w:noProof/>
              <w:kern w:val="2"/>
              <w14:ligatures w14:val="standardContextual"/>
            </w:rPr>
          </w:pPr>
          <w:hyperlink w:anchor="_Toc142762353" w:history="1">
            <w:r w:rsidRPr="00D10E74">
              <w:rPr>
                <w:rStyle w:val="Hyperlink"/>
                <w:noProof/>
              </w:rPr>
              <w:t>user stories 2: Nicole and Tyler</w:t>
            </w:r>
            <w:r>
              <w:rPr>
                <w:noProof/>
                <w:webHidden/>
              </w:rPr>
              <w:tab/>
            </w:r>
            <w:r>
              <w:rPr>
                <w:noProof/>
                <w:webHidden/>
              </w:rPr>
              <w:fldChar w:fldCharType="begin"/>
            </w:r>
            <w:r>
              <w:rPr>
                <w:noProof/>
                <w:webHidden/>
              </w:rPr>
              <w:instrText xml:space="preserve"> PAGEREF _Toc142762353 \h </w:instrText>
            </w:r>
            <w:r>
              <w:rPr>
                <w:noProof/>
                <w:webHidden/>
              </w:rPr>
            </w:r>
            <w:r>
              <w:rPr>
                <w:noProof/>
                <w:webHidden/>
              </w:rPr>
              <w:fldChar w:fldCharType="separate"/>
            </w:r>
            <w:r>
              <w:rPr>
                <w:noProof/>
                <w:webHidden/>
              </w:rPr>
              <w:t>11</w:t>
            </w:r>
            <w:r>
              <w:rPr>
                <w:noProof/>
                <w:webHidden/>
              </w:rPr>
              <w:fldChar w:fldCharType="end"/>
            </w:r>
          </w:hyperlink>
        </w:p>
        <w:p w14:paraId="1FD34C5D" w14:textId="75AE0F09" w:rsidR="00513ABF" w:rsidRDefault="00513ABF">
          <w:pPr>
            <w:pStyle w:val="TOC3"/>
            <w:rPr>
              <w:rFonts w:eastAsiaTheme="minorEastAsia"/>
              <w:noProof/>
              <w:kern w:val="2"/>
              <w14:ligatures w14:val="standardContextual"/>
            </w:rPr>
          </w:pPr>
          <w:hyperlink w:anchor="_Toc142762354" w:history="1">
            <w:r w:rsidRPr="00D10E74">
              <w:rPr>
                <w:rStyle w:val="Hyperlink"/>
                <w:noProof/>
              </w:rPr>
              <w:t>user stories 3: James</w:t>
            </w:r>
            <w:r>
              <w:rPr>
                <w:noProof/>
                <w:webHidden/>
              </w:rPr>
              <w:tab/>
            </w:r>
            <w:r>
              <w:rPr>
                <w:noProof/>
                <w:webHidden/>
              </w:rPr>
              <w:fldChar w:fldCharType="begin"/>
            </w:r>
            <w:r>
              <w:rPr>
                <w:noProof/>
                <w:webHidden/>
              </w:rPr>
              <w:instrText xml:space="preserve"> PAGEREF _Toc142762354 \h </w:instrText>
            </w:r>
            <w:r>
              <w:rPr>
                <w:noProof/>
                <w:webHidden/>
              </w:rPr>
            </w:r>
            <w:r>
              <w:rPr>
                <w:noProof/>
                <w:webHidden/>
              </w:rPr>
              <w:fldChar w:fldCharType="separate"/>
            </w:r>
            <w:r>
              <w:rPr>
                <w:noProof/>
                <w:webHidden/>
              </w:rPr>
              <w:t>12</w:t>
            </w:r>
            <w:r>
              <w:rPr>
                <w:noProof/>
                <w:webHidden/>
              </w:rPr>
              <w:fldChar w:fldCharType="end"/>
            </w:r>
          </w:hyperlink>
        </w:p>
        <w:p w14:paraId="08253E4A" w14:textId="3285E015" w:rsidR="00513ABF" w:rsidRDefault="00513ABF">
          <w:pPr>
            <w:pStyle w:val="TOC2"/>
            <w:rPr>
              <w:rFonts w:eastAsiaTheme="minorEastAsia"/>
              <w:kern w:val="2"/>
              <w14:ligatures w14:val="standardContextual"/>
            </w:rPr>
          </w:pPr>
          <w:hyperlink w:anchor="_Toc142762355" w:history="1">
            <w:r w:rsidRPr="00D10E74">
              <w:rPr>
                <w:rStyle w:val="Hyperlink"/>
              </w:rPr>
              <w:t>SCOPE OF WORK (SOW) ESTIMATIONS</w:t>
            </w:r>
            <w:r>
              <w:rPr>
                <w:webHidden/>
              </w:rPr>
              <w:tab/>
            </w:r>
            <w:r>
              <w:rPr>
                <w:webHidden/>
              </w:rPr>
              <w:fldChar w:fldCharType="begin"/>
            </w:r>
            <w:r>
              <w:rPr>
                <w:webHidden/>
              </w:rPr>
              <w:instrText xml:space="preserve"> PAGEREF _Toc142762355 \h </w:instrText>
            </w:r>
            <w:r>
              <w:rPr>
                <w:webHidden/>
              </w:rPr>
            </w:r>
            <w:r>
              <w:rPr>
                <w:webHidden/>
              </w:rPr>
              <w:fldChar w:fldCharType="separate"/>
            </w:r>
            <w:r>
              <w:rPr>
                <w:webHidden/>
              </w:rPr>
              <w:t>13</w:t>
            </w:r>
            <w:r>
              <w:rPr>
                <w:webHidden/>
              </w:rPr>
              <w:fldChar w:fldCharType="end"/>
            </w:r>
          </w:hyperlink>
        </w:p>
        <w:p w14:paraId="17D360B2" w14:textId="15623D0E" w:rsidR="00513ABF" w:rsidRDefault="00513ABF">
          <w:pPr>
            <w:pStyle w:val="TOC3"/>
            <w:rPr>
              <w:rFonts w:eastAsiaTheme="minorEastAsia"/>
              <w:noProof/>
              <w:kern w:val="2"/>
              <w14:ligatures w14:val="standardContextual"/>
            </w:rPr>
          </w:pPr>
          <w:hyperlink w:anchor="_Toc142762356" w:history="1">
            <w:r w:rsidRPr="00D10E74">
              <w:rPr>
                <w:rStyle w:val="Hyperlink"/>
                <w:noProof/>
              </w:rPr>
              <w:t>Mockups and planning:</w:t>
            </w:r>
            <w:r>
              <w:rPr>
                <w:noProof/>
                <w:webHidden/>
              </w:rPr>
              <w:tab/>
            </w:r>
            <w:r>
              <w:rPr>
                <w:noProof/>
                <w:webHidden/>
              </w:rPr>
              <w:fldChar w:fldCharType="begin"/>
            </w:r>
            <w:r>
              <w:rPr>
                <w:noProof/>
                <w:webHidden/>
              </w:rPr>
              <w:instrText xml:space="preserve"> PAGEREF _Toc142762356 \h </w:instrText>
            </w:r>
            <w:r>
              <w:rPr>
                <w:noProof/>
                <w:webHidden/>
              </w:rPr>
            </w:r>
            <w:r>
              <w:rPr>
                <w:noProof/>
                <w:webHidden/>
              </w:rPr>
              <w:fldChar w:fldCharType="separate"/>
            </w:r>
            <w:r>
              <w:rPr>
                <w:noProof/>
                <w:webHidden/>
              </w:rPr>
              <w:t>13</w:t>
            </w:r>
            <w:r>
              <w:rPr>
                <w:noProof/>
                <w:webHidden/>
              </w:rPr>
              <w:fldChar w:fldCharType="end"/>
            </w:r>
          </w:hyperlink>
        </w:p>
        <w:p w14:paraId="23314EE7" w14:textId="65CDFEC9" w:rsidR="00513ABF" w:rsidRDefault="00513ABF">
          <w:pPr>
            <w:pStyle w:val="TOC3"/>
            <w:rPr>
              <w:rFonts w:eastAsiaTheme="minorEastAsia"/>
              <w:noProof/>
              <w:kern w:val="2"/>
              <w14:ligatures w14:val="standardContextual"/>
            </w:rPr>
          </w:pPr>
          <w:hyperlink w:anchor="_Toc142762357" w:history="1">
            <w:r w:rsidRPr="00D10E74">
              <w:rPr>
                <w:rStyle w:val="Hyperlink"/>
                <w:noProof/>
              </w:rPr>
              <w:t>Frontend Development:</w:t>
            </w:r>
            <w:r>
              <w:rPr>
                <w:noProof/>
                <w:webHidden/>
              </w:rPr>
              <w:tab/>
            </w:r>
            <w:r>
              <w:rPr>
                <w:noProof/>
                <w:webHidden/>
              </w:rPr>
              <w:fldChar w:fldCharType="begin"/>
            </w:r>
            <w:r>
              <w:rPr>
                <w:noProof/>
                <w:webHidden/>
              </w:rPr>
              <w:instrText xml:space="preserve"> PAGEREF _Toc142762357 \h </w:instrText>
            </w:r>
            <w:r>
              <w:rPr>
                <w:noProof/>
                <w:webHidden/>
              </w:rPr>
            </w:r>
            <w:r>
              <w:rPr>
                <w:noProof/>
                <w:webHidden/>
              </w:rPr>
              <w:fldChar w:fldCharType="separate"/>
            </w:r>
            <w:r>
              <w:rPr>
                <w:noProof/>
                <w:webHidden/>
              </w:rPr>
              <w:t>13</w:t>
            </w:r>
            <w:r>
              <w:rPr>
                <w:noProof/>
                <w:webHidden/>
              </w:rPr>
              <w:fldChar w:fldCharType="end"/>
            </w:r>
          </w:hyperlink>
        </w:p>
        <w:p w14:paraId="35ACBD46" w14:textId="54CEDA8D" w:rsidR="00513ABF" w:rsidRDefault="00513ABF">
          <w:pPr>
            <w:pStyle w:val="TOC3"/>
            <w:rPr>
              <w:rFonts w:eastAsiaTheme="minorEastAsia"/>
              <w:noProof/>
              <w:kern w:val="2"/>
              <w14:ligatures w14:val="standardContextual"/>
            </w:rPr>
          </w:pPr>
          <w:hyperlink w:anchor="_Toc142762358" w:history="1">
            <w:r w:rsidRPr="00D10E74">
              <w:rPr>
                <w:rStyle w:val="Hyperlink"/>
                <w:noProof/>
              </w:rPr>
              <w:t>Backend Development:</w:t>
            </w:r>
            <w:r>
              <w:rPr>
                <w:noProof/>
                <w:webHidden/>
              </w:rPr>
              <w:tab/>
            </w:r>
            <w:r>
              <w:rPr>
                <w:noProof/>
                <w:webHidden/>
              </w:rPr>
              <w:fldChar w:fldCharType="begin"/>
            </w:r>
            <w:r>
              <w:rPr>
                <w:noProof/>
                <w:webHidden/>
              </w:rPr>
              <w:instrText xml:space="preserve"> PAGEREF _Toc142762358 \h </w:instrText>
            </w:r>
            <w:r>
              <w:rPr>
                <w:noProof/>
                <w:webHidden/>
              </w:rPr>
            </w:r>
            <w:r>
              <w:rPr>
                <w:noProof/>
                <w:webHidden/>
              </w:rPr>
              <w:fldChar w:fldCharType="separate"/>
            </w:r>
            <w:r>
              <w:rPr>
                <w:noProof/>
                <w:webHidden/>
              </w:rPr>
              <w:t>13</w:t>
            </w:r>
            <w:r>
              <w:rPr>
                <w:noProof/>
                <w:webHidden/>
              </w:rPr>
              <w:fldChar w:fldCharType="end"/>
            </w:r>
          </w:hyperlink>
        </w:p>
        <w:p w14:paraId="3EE5F99A" w14:textId="783C7C14" w:rsidR="00513ABF" w:rsidRDefault="00513ABF">
          <w:pPr>
            <w:pStyle w:val="TOC3"/>
            <w:rPr>
              <w:rFonts w:eastAsiaTheme="minorEastAsia"/>
              <w:noProof/>
              <w:kern w:val="2"/>
              <w14:ligatures w14:val="standardContextual"/>
            </w:rPr>
          </w:pPr>
          <w:hyperlink w:anchor="_Toc142762359" w:history="1">
            <w:r w:rsidRPr="00D10E74">
              <w:rPr>
                <w:rStyle w:val="Hyperlink"/>
                <w:noProof/>
              </w:rPr>
              <w:t>Database Design and Setup:</w:t>
            </w:r>
            <w:r>
              <w:rPr>
                <w:noProof/>
                <w:webHidden/>
              </w:rPr>
              <w:tab/>
            </w:r>
            <w:r>
              <w:rPr>
                <w:noProof/>
                <w:webHidden/>
              </w:rPr>
              <w:fldChar w:fldCharType="begin"/>
            </w:r>
            <w:r>
              <w:rPr>
                <w:noProof/>
                <w:webHidden/>
              </w:rPr>
              <w:instrText xml:space="preserve"> PAGEREF _Toc142762359 \h </w:instrText>
            </w:r>
            <w:r>
              <w:rPr>
                <w:noProof/>
                <w:webHidden/>
              </w:rPr>
            </w:r>
            <w:r>
              <w:rPr>
                <w:noProof/>
                <w:webHidden/>
              </w:rPr>
              <w:fldChar w:fldCharType="separate"/>
            </w:r>
            <w:r>
              <w:rPr>
                <w:noProof/>
                <w:webHidden/>
              </w:rPr>
              <w:t>13</w:t>
            </w:r>
            <w:r>
              <w:rPr>
                <w:noProof/>
                <w:webHidden/>
              </w:rPr>
              <w:fldChar w:fldCharType="end"/>
            </w:r>
          </w:hyperlink>
        </w:p>
        <w:p w14:paraId="17A55440" w14:textId="1217A8E6" w:rsidR="00513ABF" w:rsidRDefault="00513ABF">
          <w:pPr>
            <w:pStyle w:val="TOC3"/>
            <w:rPr>
              <w:rFonts w:eastAsiaTheme="minorEastAsia"/>
              <w:noProof/>
              <w:kern w:val="2"/>
              <w14:ligatures w14:val="standardContextual"/>
            </w:rPr>
          </w:pPr>
          <w:hyperlink w:anchor="_Toc142762360" w:history="1">
            <w:r w:rsidRPr="00D10E74">
              <w:rPr>
                <w:rStyle w:val="Hyperlink"/>
                <w:noProof/>
              </w:rPr>
              <w:t>Integration and Testing</w:t>
            </w:r>
            <w:r>
              <w:rPr>
                <w:noProof/>
                <w:webHidden/>
              </w:rPr>
              <w:tab/>
            </w:r>
            <w:r>
              <w:rPr>
                <w:noProof/>
                <w:webHidden/>
              </w:rPr>
              <w:fldChar w:fldCharType="begin"/>
            </w:r>
            <w:r>
              <w:rPr>
                <w:noProof/>
                <w:webHidden/>
              </w:rPr>
              <w:instrText xml:space="preserve"> PAGEREF _Toc142762360 \h </w:instrText>
            </w:r>
            <w:r>
              <w:rPr>
                <w:noProof/>
                <w:webHidden/>
              </w:rPr>
            </w:r>
            <w:r>
              <w:rPr>
                <w:noProof/>
                <w:webHidden/>
              </w:rPr>
              <w:fldChar w:fldCharType="separate"/>
            </w:r>
            <w:r>
              <w:rPr>
                <w:noProof/>
                <w:webHidden/>
              </w:rPr>
              <w:t>14</w:t>
            </w:r>
            <w:r>
              <w:rPr>
                <w:noProof/>
                <w:webHidden/>
              </w:rPr>
              <w:fldChar w:fldCharType="end"/>
            </w:r>
          </w:hyperlink>
        </w:p>
        <w:p w14:paraId="3C9DE3C8" w14:textId="53AE67D3" w:rsidR="00513ABF" w:rsidRDefault="00513ABF">
          <w:pPr>
            <w:pStyle w:val="TOC3"/>
            <w:rPr>
              <w:rFonts w:eastAsiaTheme="minorEastAsia"/>
              <w:noProof/>
              <w:kern w:val="2"/>
              <w14:ligatures w14:val="standardContextual"/>
            </w:rPr>
          </w:pPr>
          <w:hyperlink w:anchor="_Toc142762361" w:history="1">
            <w:r w:rsidRPr="00D10E74">
              <w:rPr>
                <w:rStyle w:val="Hyperlink"/>
                <w:noProof/>
              </w:rPr>
              <w:t>Deployment and Launch</w:t>
            </w:r>
            <w:r>
              <w:rPr>
                <w:noProof/>
                <w:webHidden/>
              </w:rPr>
              <w:tab/>
            </w:r>
            <w:r>
              <w:rPr>
                <w:noProof/>
                <w:webHidden/>
              </w:rPr>
              <w:fldChar w:fldCharType="begin"/>
            </w:r>
            <w:r>
              <w:rPr>
                <w:noProof/>
                <w:webHidden/>
              </w:rPr>
              <w:instrText xml:space="preserve"> PAGEREF _Toc142762361 \h </w:instrText>
            </w:r>
            <w:r>
              <w:rPr>
                <w:noProof/>
                <w:webHidden/>
              </w:rPr>
            </w:r>
            <w:r>
              <w:rPr>
                <w:noProof/>
                <w:webHidden/>
              </w:rPr>
              <w:fldChar w:fldCharType="separate"/>
            </w:r>
            <w:r>
              <w:rPr>
                <w:noProof/>
                <w:webHidden/>
              </w:rPr>
              <w:t>14</w:t>
            </w:r>
            <w:r>
              <w:rPr>
                <w:noProof/>
                <w:webHidden/>
              </w:rPr>
              <w:fldChar w:fldCharType="end"/>
            </w:r>
          </w:hyperlink>
        </w:p>
        <w:p w14:paraId="08BF11E0" w14:textId="3042CA93" w:rsidR="007268FA" w:rsidRDefault="007268FA">
          <w:r>
            <w:rPr>
              <w:b/>
              <w:bCs/>
              <w:noProof/>
            </w:rPr>
            <w:fldChar w:fldCharType="end"/>
          </w:r>
        </w:p>
      </w:sdtContent>
    </w:sdt>
    <w:p w14:paraId="2E1D8BDA" w14:textId="21F5736A" w:rsidR="00436AD8" w:rsidRDefault="00436AD8">
      <w:pPr>
        <w:spacing w:after="160" w:line="259" w:lineRule="auto"/>
      </w:pPr>
      <w:r>
        <w:br w:type="page"/>
      </w:r>
    </w:p>
    <w:p w14:paraId="60596A78" w14:textId="7DD6CD22" w:rsidR="00114118" w:rsidRPr="004048B0" w:rsidRDefault="00114118"/>
    <w:tbl>
      <w:tblPr>
        <w:tblW w:w="10800" w:type="dxa"/>
        <w:tblLayout w:type="fixed"/>
        <w:tblLook w:val="0600" w:firstRow="0" w:lastRow="0" w:firstColumn="0" w:lastColumn="0" w:noHBand="1" w:noVBand="1"/>
      </w:tblPr>
      <w:tblGrid>
        <w:gridCol w:w="2970"/>
        <w:gridCol w:w="7830"/>
      </w:tblGrid>
      <w:tr w:rsidR="0015336E" w:rsidRPr="004048B0" w14:paraId="1FD4C242" w14:textId="77777777" w:rsidTr="00EA1A20">
        <w:trPr>
          <w:trHeight w:val="432"/>
        </w:trPr>
        <w:tc>
          <w:tcPr>
            <w:tcW w:w="2970" w:type="dxa"/>
            <w:vMerge w:val="restart"/>
          </w:tcPr>
          <w:p w14:paraId="4A11E37C" w14:textId="30002D21" w:rsidR="00C209E9" w:rsidRDefault="00C209E9" w:rsidP="003F3DEB">
            <w:pPr>
              <w:rPr>
                <w:noProof/>
                <w:lang w:eastAsia="en-AU"/>
              </w:rPr>
            </w:pPr>
          </w:p>
          <w:p w14:paraId="3057F5BC" w14:textId="11D01432" w:rsidR="00C209E9" w:rsidRDefault="00C209E9" w:rsidP="003F3DEB">
            <w:pPr>
              <w:rPr>
                <w:noProof/>
                <w:lang w:eastAsia="en-AU"/>
              </w:rPr>
            </w:pPr>
            <w:r w:rsidRPr="004048B0">
              <w:rPr>
                <w:noProof/>
                <w:lang w:eastAsia="en-AU"/>
              </w:rPr>
              <w:drawing>
                <wp:anchor distT="0" distB="0" distL="114300" distR="114300" simplePos="0" relativeHeight="251709439" behindDoc="0" locked="0" layoutInCell="1" allowOverlap="1" wp14:anchorId="5936625F" wp14:editId="1CBAB0BF">
                  <wp:simplePos x="0" y="0"/>
                  <wp:positionH relativeFrom="column">
                    <wp:posOffset>1172</wp:posOffset>
                  </wp:positionH>
                  <wp:positionV relativeFrom="paragraph">
                    <wp:posOffset>95592</wp:posOffset>
                  </wp:positionV>
                  <wp:extent cx="1741170" cy="203835"/>
                  <wp:effectExtent l="0" t="0" r="0" b="5715"/>
                  <wp:wrapNone/>
                  <wp:docPr id="2062588749" name="Graphic 206258874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p>
          <w:p w14:paraId="0ECEAC9E" w14:textId="523D7269" w:rsidR="003F3DEB" w:rsidRPr="003F3DEB" w:rsidRDefault="003F3DEB" w:rsidP="003F3DEB">
            <w:pPr>
              <w:rPr>
                <w:noProof/>
              </w:rPr>
            </w:pPr>
            <w:r>
              <w:rPr>
                <w:noProof/>
              </w:rPr>
              <w:drawing>
                <wp:anchor distT="0" distB="0" distL="114300" distR="114300" simplePos="0" relativeHeight="251688959" behindDoc="0" locked="0" layoutInCell="1" allowOverlap="1" wp14:anchorId="65286C9F" wp14:editId="124B63CB">
                  <wp:simplePos x="0" y="0"/>
                  <wp:positionH relativeFrom="column">
                    <wp:posOffset>1905</wp:posOffset>
                  </wp:positionH>
                  <wp:positionV relativeFrom="paragraph">
                    <wp:posOffset>286358</wp:posOffset>
                  </wp:positionV>
                  <wp:extent cx="1748790" cy="2623185"/>
                  <wp:effectExtent l="0" t="0" r="3810" b="5715"/>
                  <wp:wrapThrough wrapText="bothSides">
                    <wp:wrapPolygon edited="0">
                      <wp:start x="0" y="0"/>
                      <wp:lineTo x="0" y="21490"/>
                      <wp:lineTo x="21412" y="21490"/>
                      <wp:lineTo x="21412" y="0"/>
                      <wp:lineTo x="0" y="0"/>
                    </wp:wrapPolygon>
                  </wp:wrapThrough>
                  <wp:docPr id="1939115727" name="Picture 5" descr="Legs of person in pink pants, black shoes on wooden boat on lake with fall forested and snow-capped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15727" name="Picture 1939115727" descr="Legs of person in pink pants, black shoes on wooden boat on lake with fall forested and snow-capped mountai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48790" cy="2623185"/>
                          </a:xfrm>
                          <a:prstGeom prst="rect">
                            <a:avLst/>
                          </a:prstGeom>
                        </pic:spPr>
                      </pic:pic>
                    </a:graphicData>
                  </a:graphic>
                </wp:anchor>
              </w:drawing>
            </w:r>
            <w:r w:rsidRPr="004048B0">
              <w:rPr>
                <w:noProof/>
                <w:lang w:eastAsia="en-AU"/>
              </w:rPr>
              <w:drawing>
                <wp:anchor distT="0" distB="0" distL="114300" distR="114300" simplePos="0" relativeHeight="251691007" behindDoc="0" locked="0" layoutInCell="1" allowOverlap="1" wp14:anchorId="1DA49FB5" wp14:editId="6A5AC3B0">
                  <wp:simplePos x="0" y="0"/>
                  <wp:positionH relativeFrom="column">
                    <wp:posOffset>-18747</wp:posOffset>
                  </wp:positionH>
                  <wp:positionV relativeFrom="paragraph">
                    <wp:posOffset>3098414</wp:posOffset>
                  </wp:positionV>
                  <wp:extent cx="1741170" cy="203835"/>
                  <wp:effectExtent l="0" t="0" r="0" b="5715"/>
                  <wp:wrapThrough wrapText="bothSides">
                    <wp:wrapPolygon edited="0">
                      <wp:start x="0" y="0"/>
                      <wp:lineTo x="0" y="20187"/>
                      <wp:lineTo x="21269" y="20187"/>
                      <wp:lineTo x="21269" y="0"/>
                      <wp:lineTo x="0" y="0"/>
                    </wp:wrapPolygon>
                  </wp:wrapThrough>
                  <wp:docPr id="205569593" name="Graphic 205569593"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3" behindDoc="0" locked="0" layoutInCell="1" allowOverlap="1" wp14:anchorId="6790C7F9" wp14:editId="5D2927C1">
                  <wp:simplePos x="0" y="0"/>
                  <wp:positionH relativeFrom="column">
                    <wp:posOffset>-19050</wp:posOffset>
                  </wp:positionH>
                  <wp:positionV relativeFrom="paragraph">
                    <wp:posOffset>3513096</wp:posOffset>
                  </wp:positionV>
                  <wp:extent cx="1755140" cy="1840230"/>
                  <wp:effectExtent l="0" t="0" r="0" b="7620"/>
                  <wp:wrapThrough wrapText="bothSides">
                    <wp:wrapPolygon edited="0">
                      <wp:start x="0" y="0"/>
                      <wp:lineTo x="0" y="21466"/>
                      <wp:lineTo x="21334" y="21466"/>
                      <wp:lineTo x="21334" y="0"/>
                      <wp:lineTo x="0" y="0"/>
                    </wp:wrapPolygon>
                  </wp:wrapThrough>
                  <wp:docPr id="1715945286" name="Picture 6" descr="Father standing with child on shoulders outdoors, looking across water in 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45286" name="Picture 1715945286" descr="Father standing with child on shoulders outdoors, looking across water in bay"/>
                          <pic:cNvPicPr/>
                        </pic:nvPicPr>
                        <pic:blipFill rotWithShape="1">
                          <a:blip r:embed="rId21" cstate="print">
                            <a:extLst>
                              <a:ext uri="{28A0092B-C50C-407E-A947-70E740481C1C}">
                                <a14:useLocalDpi xmlns:a14="http://schemas.microsoft.com/office/drawing/2010/main" val="0"/>
                              </a:ext>
                            </a:extLst>
                          </a:blip>
                          <a:srcRect l="36403"/>
                          <a:stretch/>
                        </pic:blipFill>
                        <pic:spPr bwMode="auto">
                          <a:xfrm>
                            <a:off x="0" y="0"/>
                            <a:ext cx="1755140" cy="1840230"/>
                          </a:xfrm>
                          <a:prstGeom prst="rect">
                            <a:avLst/>
                          </a:prstGeom>
                          <a:ln>
                            <a:noFill/>
                          </a:ln>
                          <a:extLst>
                            <a:ext uri="{53640926-AAD7-44D8-BBD7-CCE9431645EC}">
                              <a14:shadowObscured xmlns:a14="http://schemas.microsoft.com/office/drawing/2010/main"/>
                            </a:ext>
                          </a:extLst>
                        </pic:spPr>
                      </pic:pic>
                    </a:graphicData>
                  </a:graphic>
                </wp:anchor>
              </w:drawing>
            </w:r>
            <w:r w:rsidRPr="004048B0">
              <w:rPr>
                <w:noProof/>
                <w:lang w:eastAsia="en-AU"/>
              </w:rPr>
              <w:drawing>
                <wp:anchor distT="0" distB="0" distL="114300" distR="114300" simplePos="0" relativeHeight="251693055" behindDoc="0" locked="0" layoutInCell="1" allowOverlap="1" wp14:anchorId="5247B9B8" wp14:editId="0FA4F596">
                  <wp:simplePos x="0" y="0"/>
                  <wp:positionH relativeFrom="column">
                    <wp:posOffset>7620</wp:posOffset>
                  </wp:positionH>
                  <wp:positionV relativeFrom="paragraph">
                    <wp:posOffset>5550784</wp:posOffset>
                  </wp:positionV>
                  <wp:extent cx="1741170" cy="203835"/>
                  <wp:effectExtent l="0" t="0" r="0" b="5715"/>
                  <wp:wrapThrough wrapText="bothSides">
                    <wp:wrapPolygon edited="0">
                      <wp:start x="0" y="0"/>
                      <wp:lineTo x="0" y="20187"/>
                      <wp:lineTo x="21269" y="20187"/>
                      <wp:lineTo x="21269" y="0"/>
                      <wp:lineTo x="0" y="0"/>
                    </wp:wrapPolygon>
                  </wp:wrapThrough>
                  <wp:docPr id="1846984184" name="Graphic 184698418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79" behindDoc="0" locked="0" layoutInCell="1" allowOverlap="1" wp14:anchorId="5866B7FE" wp14:editId="4547D543">
                  <wp:simplePos x="0" y="0"/>
                  <wp:positionH relativeFrom="column">
                    <wp:posOffset>-1270</wp:posOffset>
                  </wp:positionH>
                  <wp:positionV relativeFrom="paragraph">
                    <wp:posOffset>5964528</wp:posOffset>
                  </wp:positionV>
                  <wp:extent cx="1747601" cy="1948070"/>
                  <wp:effectExtent l="0" t="0" r="5080" b="0"/>
                  <wp:wrapThrough wrapText="bothSides">
                    <wp:wrapPolygon edited="0">
                      <wp:start x="0" y="0"/>
                      <wp:lineTo x="0" y="21339"/>
                      <wp:lineTo x="21427" y="21339"/>
                      <wp:lineTo x="21427" y="0"/>
                      <wp:lineTo x="0" y="0"/>
                    </wp:wrapPolygon>
                  </wp:wrapThrough>
                  <wp:docPr id="991200068" name="Picture 7" descr="Lakeside ca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00068" name="Picture 991200068" descr="Lakeside cabin"/>
                          <pic:cNvPicPr/>
                        </pic:nvPicPr>
                        <pic:blipFill rotWithShape="1">
                          <a:blip r:embed="rId22" cstate="print">
                            <a:extLst>
                              <a:ext uri="{28A0092B-C50C-407E-A947-70E740481C1C}">
                                <a14:useLocalDpi xmlns:a14="http://schemas.microsoft.com/office/drawing/2010/main" val="0"/>
                              </a:ext>
                            </a:extLst>
                          </a:blip>
                          <a:srcRect l="3442" r="36785"/>
                          <a:stretch/>
                        </pic:blipFill>
                        <pic:spPr bwMode="auto">
                          <a:xfrm>
                            <a:off x="0" y="0"/>
                            <a:ext cx="1747601" cy="1948070"/>
                          </a:xfrm>
                          <a:prstGeom prst="rect">
                            <a:avLst/>
                          </a:prstGeom>
                          <a:ln>
                            <a:noFill/>
                          </a:ln>
                          <a:extLst>
                            <a:ext uri="{53640926-AAD7-44D8-BBD7-CCE9431645EC}">
                              <a14:shadowObscured xmlns:a14="http://schemas.microsoft.com/office/drawing/2010/main"/>
                            </a:ext>
                          </a:extLst>
                        </pic:spPr>
                      </pic:pic>
                    </a:graphicData>
                  </a:graphic>
                </wp:anchor>
              </w:drawing>
            </w:r>
          </w:p>
          <w:p w14:paraId="0AFAF048" w14:textId="1A5B1ABC" w:rsidR="003F3DEB" w:rsidRPr="003F3DEB" w:rsidRDefault="00C209E9" w:rsidP="003F3DEB">
            <w:r w:rsidRPr="004048B0">
              <w:rPr>
                <w:noProof/>
                <w:lang w:eastAsia="en-AU"/>
              </w:rPr>
              <w:drawing>
                <wp:anchor distT="0" distB="0" distL="114300" distR="114300" simplePos="0" relativeHeight="251703295" behindDoc="0" locked="0" layoutInCell="1" allowOverlap="1" wp14:anchorId="111195AC" wp14:editId="0088C694">
                  <wp:simplePos x="0" y="0"/>
                  <wp:positionH relativeFrom="column">
                    <wp:posOffset>3712</wp:posOffset>
                  </wp:positionH>
                  <wp:positionV relativeFrom="paragraph">
                    <wp:posOffset>7929001</wp:posOffset>
                  </wp:positionV>
                  <wp:extent cx="1741170" cy="203835"/>
                  <wp:effectExtent l="0" t="0" r="0" b="5715"/>
                  <wp:wrapThrough wrapText="bothSides">
                    <wp:wrapPolygon edited="0">
                      <wp:start x="0" y="0"/>
                      <wp:lineTo x="0" y="20187"/>
                      <wp:lineTo x="21269" y="20187"/>
                      <wp:lineTo x="21269" y="0"/>
                      <wp:lineTo x="0" y="0"/>
                    </wp:wrapPolygon>
                  </wp:wrapThrough>
                  <wp:docPr id="345025884" name="Graphic 34502588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p>
          <w:p w14:paraId="648B4DD4" w14:textId="77777777" w:rsidR="003F3DEB" w:rsidRPr="003F3DEB" w:rsidRDefault="003F3DEB" w:rsidP="003F3DEB"/>
          <w:p w14:paraId="79662F02" w14:textId="00828F2A" w:rsidR="002D38CC" w:rsidRDefault="002D38CC" w:rsidP="003F3DEB"/>
          <w:p w14:paraId="4369B8A3" w14:textId="77777777" w:rsidR="002D38CC" w:rsidRDefault="002D38CC" w:rsidP="003F3DEB"/>
          <w:p w14:paraId="3AF60250" w14:textId="73B00982" w:rsidR="002D38CC" w:rsidRDefault="002D38CC" w:rsidP="003F3DEB">
            <w:r w:rsidRPr="004048B0">
              <w:rPr>
                <w:noProof/>
                <w:lang w:eastAsia="en-AU"/>
              </w:rPr>
              <w:drawing>
                <wp:anchor distT="0" distB="0" distL="114300" distR="114300" simplePos="0" relativeHeight="251711487" behindDoc="0" locked="0" layoutInCell="1" allowOverlap="1" wp14:anchorId="3060780F" wp14:editId="7F4E6EBD">
                  <wp:simplePos x="0" y="0"/>
                  <wp:positionH relativeFrom="column">
                    <wp:posOffset>48</wp:posOffset>
                  </wp:positionH>
                  <wp:positionV relativeFrom="paragraph">
                    <wp:posOffset>110051</wp:posOffset>
                  </wp:positionV>
                  <wp:extent cx="1741170" cy="203835"/>
                  <wp:effectExtent l="0" t="0" r="0" b="5715"/>
                  <wp:wrapNone/>
                  <wp:docPr id="410601503" name="Graphic 410601503"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p>
          <w:p w14:paraId="48613FE5" w14:textId="6A0262C1" w:rsidR="003F3DEB" w:rsidRPr="003F3DEB" w:rsidRDefault="007D38AF" w:rsidP="003F3DEB">
            <w:r>
              <w:rPr>
                <w:noProof/>
              </w:rPr>
              <w:drawing>
                <wp:anchor distT="0" distB="0" distL="114300" distR="114300" simplePos="0" relativeHeight="251697151" behindDoc="0" locked="0" layoutInCell="1" allowOverlap="1" wp14:anchorId="60D1E582" wp14:editId="70E78FB9">
                  <wp:simplePos x="0" y="0"/>
                  <wp:positionH relativeFrom="column">
                    <wp:posOffset>-4445</wp:posOffset>
                  </wp:positionH>
                  <wp:positionV relativeFrom="paragraph">
                    <wp:posOffset>335225</wp:posOffset>
                  </wp:positionV>
                  <wp:extent cx="1741170" cy="3215005"/>
                  <wp:effectExtent l="0" t="0" r="0" b="4445"/>
                  <wp:wrapThrough wrapText="bothSides">
                    <wp:wrapPolygon edited="0">
                      <wp:start x="0" y="0"/>
                      <wp:lineTo x="0" y="21502"/>
                      <wp:lineTo x="21269" y="21502"/>
                      <wp:lineTo x="21269" y="0"/>
                      <wp:lineTo x="0" y="0"/>
                    </wp:wrapPolygon>
                  </wp:wrapThrough>
                  <wp:docPr id="2128219656" name="Picture 8" descr="Sailboat sailing out, with a mountain in th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19656" name="Picture 2128219656" descr="Sailboat sailing out, with a mountain in the background"/>
                          <pic:cNvPicPr/>
                        </pic:nvPicPr>
                        <pic:blipFill rotWithShape="1">
                          <a:blip r:embed="rId23" cstate="print">
                            <a:extLst>
                              <a:ext uri="{28A0092B-C50C-407E-A947-70E740481C1C}">
                                <a14:useLocalDpi xmlns:a14="http://schemas.microsoft.com/office/drawing/2010/main" val="0"/>
                              </a:ext>
                            </a:extLst>
                          </a:blip>
                          <a:srcRect l="33412" r="30525"/>
                          <a:stretch/>
                        </pic:blipFill>
                        <pic:spPr bwMode="auto">
                          <a:xfrm>
                            <a:off x="0" y="0"/>
                            <a:ext cx="1741170" cy="3215005"/>
                          </a:xfrm>
                          <a:prstGeom prst="rect">
                            <a:avLst/>
                          </a:prstGeom>
                          <a:ln>
                            <a:noFill/>
                          </a:ln>
                          <a:extLst>
                            <a:ext uri="{53640926-AAD7-44D8-BBD7-CCE9431645EC}">
                              <a14:shadowObscured xmlns:a14="http://schemas.microsoft.com/office/drawing/2010/main"/>
                            </a:ext>
                          </a:extLst>
                        </pic:spPr>
                      </pic:pic>
                    </a:graphicData>
                  </a:graphic>
                </wp:anchor>
              </w:drawing>
            </w:r>
          </w:p>
          <w:p w14:paraId="19F4D729" w14:textId="6B27DF57" w:rsidR="003F3DEB" w:rsidRPr="003F3DEB" w:rsidRDefault="002D38CC" w:rsidP="003F3DEB">
            <w:r w:rsidRPr="004048B0">
              <w:rPr>
                <w:noProof/>
                <w:lang w:eastAsia="en-AU"/>
              </w:rPr>
              <w:drawing>
                <wp:anchor distT="0" distB="0" distL="114300" distR="114300" simplePos="0" relativeHeight="251696127" behindDoc="0" locked="0" layoutInCell="1" allowOverlap="1" wp14:anchorId="7931B42F" wp14:editId="43C9A43C">
                  <wp:simplePos x="0" y="0"/>
                  <wp:positionH relativeFrom="column">
                    <wp:posOffset>3223</wp:posOffset>
                  </wp:positionH>
                  <wp:positionV relativeFrom="paragraph">
                    <wp:posOffset>3598203</wp:posOffset>
                  </wp:positionV>
                  <wp:extent cx="1741170" cy="203835"/>
                  <wp:effectExtent l="0" t="0" r="0" b="5715"/>
                  <wp:wrapThrough wrapText="bothSides">
                    <wp:wrapPolygon edited="0">
                      <wp:start x="0" y="0"/>
                      <wp:lineTo x="0" y="20187"/>
                      <wp:lineTo x="21269" y="20187"/>
                      <wp:lineTo x="21269" y="0"/>
                      <wp:lineTo x="0" y="0"/>
                    </wp:wrapPolygon>
                  </wp:wrapThrough>
                  <wp:docPr id="596224879" name="Graphic 59622487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r w:rsidR="00273EF2" w:rsidRPr="004048B0">
              <w:rPr>
                <w:noProof/>
                <w:lang w:eastAsia="en-AU"/>
              </w:rPr>
              <w:drawing>
                <wp:anchor distT="0" distB="0" distL="114300" distR="114300" simplePos="0" relativeHeight="251707391" behindDoc="0" locked="0" layoutInCell="1" allowOverlap="1" wp14:anchorId="553F9C43" wp14:editId="060B791A">
                  <wp:simplePos x="0" y="0"/>
                  <wp:positionH relativeFrom="column">
                    <wp:posOffset>-2540</wp:posOffset>
                  </wp:positionH>
                  <wp:positionV relativeFrom="paragraph">
                    <wp:posOffset>5872480</wp:posOffset>
                  </wp:positionV>
                  <wp:extent cx="1741170" cy="203835"/>
                  <wp:effectExtent l="0" t="0" r="0" b="5715"/>
                  <wp:wrapThrough wrapText="bothSides">
                    <wp:wrapPolygon edited="0">
                      <wp:start x="0" y="0"/>
                      <wp:lineTo x="0" y="20187"/>
                      <wp:lineTo x="21269" y="20187"/>
                      <wp:lineTo x="21269" y="0"/>
                      <wp:lineTo x="0" y="0"/>
                    </wp:wrapPolygon>
                  </wp:wrapThrough>
                  <wp:docPr id="1319853634" name="Graphic 131985363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r w:rsidR="007D38AF">
              <w:rPr>
                <w:noProof/>
              </w:rPr>
              <w:drawing>
                <wp:anchor distT="0" distB="0" distL="114300" distR="114300" simplePos="0" relativeHeight="251699199" behindDoc="0" locked="0" layoutInCell="1" allowOverlap="1" wp14:anchorId="4AE92471" wp14:editId="6BABB76F">
                  <wp:simplePos x="0" y="0"/>
                  <wp:positionH relativeFrom="column">
                    <wp:posOffset>-1270</wp:posOffset>
                  </wp:positionH>
                  <wp:positionV relativeFrom="paragraph">
                    <wp:posOffset>3983272</wp:posOffset>
                  </wp:positionV>
                  <wp:extent cx="1738630" cy="1677670"/>
                  <wp:effectExtent l="0" t="0" r="0" b="0"/>
                  <wp:wrapThrough wrapText="bothSides">
                    <wp:wrapPolygon edited="0">
                      <wp:start x="0" y="0"/>
                      <wp:lineTo x="0" y="21338"/>
                      <wp:lineTo x="21300" y="21338"/>
                      <wp:lineTo x="21300" y="0"/>
                      <wp:lineTo x="0" y="0"/>
                    </wp:wrapPolygon>
                  </wp:wrapThrough>
                  <wp:docPr id="1620379124" name="Picture 9" descr="Staff at a restau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79124" name="Picture 1620379124" descr="Staff at a restaurant"/>
                          <pic:cNvPicPr/>
                        </pic:nvPicPr>
                        <pic:blipFill rotWithShape="1">
                          <a:blip r:embed="rId24" cstate="print">
                            <a:extLst>
                              <a:ext uri="{28A0092B-C50C-407E-A947-70E740481C1C}">
                                <a14:useLocalDpi xmlns:a14="http://schemas.microsoft.com/office/drawing/2010/main" val="0"/>
                              </a:ext>
                            </a:extLst>
                          </a:blip>
                          <a:srcRect r="30890"/>
                          <a:stretch/>
                        </pic:blipFill>
                        <pic:spPr bwMode="auto">
                          <a:xfrm>
                            <a:off x="0" y="0"/>
                            <a:ext cx="1738630" cy="1677670"/>
                          </a:xfrm>
                          <a:prstGeom prst="rect">
                            <a:avLst/>
                          </a:prstGeom>
                          <a:ln>
                            <a:noFill/>
                          </a:ln>
                          <a:extLst>
                            <a:ext uri="{53640926-AAD7-44D8-BBD7-CCE9431645EC}">
                              <a14:shadowObscured xmlns:a14="http://schemas.microsoft.com/office/drawing/2010/main"/>
                            </a:ext>
                          </a:extLst>
                        </pic:spPr>
                      </pic:pic>
                    </a:graphicData>
                  </a:graphic>
                </wp:anchor>
              </w:drawing>
            </w:r>
          </w:p>
          <w:p w14:paraId="3E8AEBD5" w14:textId="74797630" w:rsidR="003F3DEB" w:rsidRPr="003F3DEB" w:rsidRDefault="003F3DEB" w:rsidP="003F3DEB"/>
        </w:tc>
        <w:tc>
          <w:tcPr>
            <w:tcW w:w="7830" w:type="dxa"/>
          </w:tcPr>
          <w:p w14:paraId="728628B6" w14:textId="77777777" w:rsidR="0015336E" w:rsidRPr="004048B0" w:rsidRDefault="0015336E" w:rsidP="005947BE">
            <w:pPr>
              <w:rPr>
                <w:b/>
                <w:bCs/>
              </w:rPr>
            </w:pPr>
            <w:r w:rsidRPr="004048B0">
              <w:rPr>
                <w:noProof/>
                <w:lang w:eastAsia="en-AU"/>
              </w:rPr>
              <w:lastRenderedPageBreak/>
              <w:drawing>
                <wp:inline distT="0" distB="0" distL="0" distR="0" wp14:anchorId="5A6F86D1" wp14:editId="0393E947">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048B0" w14:paraId="65A9B656" w14:textId="77777777" w:rsidTr="00EA1A20">
        <w:trPr>
          <w:trHeight w:val="1440"/>
        </w:trPr>
        <w:tc>
          <w:tcPr>
            <w:tcW w:w="2970" w:type="dxa"/>
            <w:vMerge/>
          </w:tcPr>
          <w:p w14:paraId="402D266F" w14:textId="77777777" w:rsidR="0015336E" w:rsidRPr="004048B0" w:rsidRDefault="0015336E" w:rsidP="005947BE">
            <w:pPr>
              <w:rPr>
                <w:noProof/>
              </w:rPr>
            </w:pPr>
          </w:p>
        </w:tc>
        <w:bookmarkStart w:id="22" w:name="_Toc142751646"/>
        <w:bookmarkStart w:id="23" w:name="_Toc142762343"/>
        <w:tc>
          <w:tcPr>
            <w:tcW w:w="7830" w:type="dxa"/>
          </w:tcPr>
          <w:p w14:paraId="1F283C9B" w14:textId="77777777" w:rsidR="0015336E" w:rsidRPr="004048B0" w:rsidRDefault="00B46216" w:rsidP="00FE44CB">
            <w:pPr>
              <w:pStyle w:val="Heading2"/>
            </w:pPr>
            <w:sdt>
              <w:sdtPr>
                <w:id w:val="-585149648"/>
                <w:placeholder>
                  <w:docPart w:val="75292CB17C704D3D918BAA189D266881"/>
                </w:placeholder>
                <w:temporary/>
                <w:showingPlcHdr/>
                <w15:appearance w15:val="hidden"/>
              </w:sdtPr>
              <w:sdtEndPr/>
              <w:sdtContent>
                <w:r w:rsidR="007366D6" w:rsidRPr="004048B0">
                  <w:t>Introduction</w:t>
                </w:r>
              </w:sdtContent>
            </w:sdt>
            <w:bookmarkEnd w:id="22"/>
            <w:bookmarkEnd w:id="23"/>
          </w:p>
        </w:tc>
      </w:tr>
      <w:tr w:rsidR="0015336E" w:rsidRPr="004048B0" w14:paraId="48C2C32D" w14:textId="77777777" w:rsidTr="0046405C">
        <w:trPr>
          <w:trHeight w:val="5850"/>
        </w:trPr>
        <w:tc>
          <w:tcPr>
            <w:tcW w:w="2970" w:type="dxa"/>
            <w:vMerge/>
          </w:tcPr>
          <w:p w14:paraId="3AC4EBA4" w14:textId="77777777" w:rsidR="0015336E" w:rsidRPr="004048B0" w:rsidRDefault="0015336E" w:rsidP="005947BE">
            <w:pPr>
              <w:rPr>
                <w:noProof/>
              </w:rPr>
            </w:pPr>
          </w:p>
        </w:tc>
        <w:tc>
          <w:tcPr>
            <w:tcW w:w="7830" w:type="dxa"/>
          </w:tcPr>
          <w:p w14:paraId="14ECBBE5" w14:textId="77777777" w:rsidR="00467875" w:rsidRDefault="00467875" w:rsidP="00EF1C89"/>
          <w:p w14:paraId="0F745E0E" w14:textId="6FE3F9FB" w:rsidR="00EF1C89" w:rsidRPr="00EF1C89" w:rsidRDefault="00EF1C89" w:rsidP="00EF1C89">
            <w:r w:rsidRPr="00EF1C89">
              <w:t>In the ever-evolving landscape of hospitality and travel, a strong online presence is paramount to success. We are thrilled to present this business proposal for the comprehensive design and development of a cutting-edge website for Moffat-Bay Lodge, a captivating hotel and retreat nestled amidst the tranquil charm of its local attractions and a vibrant marina. This proposal outlines our vision to create a visually stunning, user-friendly, and functional website that not only showcases the Lodge's unique offerings but also seamlessly integrates a reservation booking system to enhance customer experience.</w:t>
            </w:r>
            <w:r w:rsidR="00550BC0">
              <w:t xml:space="preserve"> </w:t>
            </w:r>
          </w:p>
          <w:p w14:paraId="34C458C3" w14:textId="77777777" w:rsidR="00F64B03" w:rsidRDefault="00F64B03" w:rsidP="0015336E">
            <w:pPr>
              <w:pStyle w:val="Heading3"/>
            </w:pPr>
            <w:bookmarkStart w:id="24" w:name="_Toc142671444"/>
          </w:p>
          <w:p w14:paraId="2F90C9B9" w14:textId="70487478" w:rsidR="0015336E" w:rsidRPr="004048B0" w:rsidRDefault="00302E2A" w:rsidP="0015336E">
            <w:pPr>
              <w:pStyle w:val="Heading3"/>
            </w:pPr>
            <w:bookmarkStart w:id="25" w:name="_Toc142751647"/>
            <w:bookmarkStart w:id="26" w:name="_Toc142762344"/>
            <w:r>
              <w:rPr>
                <w:caps w:val="0"/>
              </w:rPr>
              <w:t>ABOUT MOFFAT-BAY LODGE</w:t>
            </w:r>
            <w:bookmarkEnd w:id="24"/>
            <w:bookmarkEnd w:id="25"/>
            <w:bookmarkEnd w:id="26"/>
          </w:p>
          <w:p w14:paraId="7D1802E3" w14:textId="77777777" w:rsidR="0046405C" w:rsidRDefault="0046405C" w:rsidP="0015336E"/>
          <w:p w14:paraId="2E5E27D3" w14:textId="579B54FB" w:rsidR="0015336E" w:rsidRPr="004048B0" w:rsidRDefault="00592DB5" w:rsidP="0015336E">
            <w:r w:rsidRPr="00592DB5">
              <w:t>Moffat-Bay Lodge stands as an idyllic haven, offering a harmonious blend of relaxation and adventure. Situated in a prime location surrounded by captivating local attractions and a bustling marina, the Lodge provides a retreat like no other. With a diverse range of accommodation options, including double full beds, queen, double queen beds, and king-sized rooms, Moffat-Bay Lodge caters to a wide array of guests seeking comfort, luxury, and unforgettable experiences.</w:t>
            </w:r>
          </w:p>
          <w:p w14:paraId="40EC6186" w14:textId="77777777" w:rsidR="00F64B03" w:rsidRDefault="00F64B03" w:rsidP="00EA0EF8">
            <w:pPr>
              <w:pStyle w:val="Heading3"/>
            </w:pPr>
            <w:bookmarkStart w:id="27" w:name="_Toc142671445"/>
          </w:p>
          <w:p w14:paraId="6D2A8A63" w14:textId="5BE54869" w:rsidR="00EA0EF8" w:rsidRPr="004048B0" w:rsidRDefault="00302E2A" w:rsidP="00EA0EF8">
            <w:pPr>
              <w:pStyle w:val="Heading3"/>
            </w:pPr>
            <w:bookmarkStart w:id="28" w:name="_Toc142751648"/>
            <w:bookmarkStart w:id="29" w:name="_Toc142762345"/>
            <w:r>
              <w:rPr>
                <w:caps w:val="0"/>
              </w:rPr>
              <w:t>WEBSITE OBJECTIVES:</w:t>
            </w:r>
            <w:bookmarkEnd w:id="27"/>
            <w:bookmarkEnd w:id="28"/>
            <w:bookmarkEnd w:id="29"/>
          </w:p>
          <w:p w14:paraId="6457812D" w14:textId="77777777" w:rsidR="0046405C" w:rsidRDefault="0046405C" w:rsidP="00592DB5"/>
          <w:p w14:paraId="5B4ADBBD" w14:textId="1D33B946" w:rsidR="00592DB5" w:rsidRDefault="00592DB5" w:rsidP="00592DB5">
            <w:r>
              <w:t>Our proposed website aims to capture the essence of Moffat-Bay Lodge while serving as a digital gateway for prospective guests. Key objectives include:</w:t>
            </w:r>
          </w:p>
          <w:p w14:paraId="61DCBCC5" w14:textId="77777777" w:rsidR="00592DB5" w:rsidRDefault="00592DB5" w:rsidP="00592DB5"/>
          <w:p w14:paraId="6C42CCF9" w14:textId="57C6E054" w:rsidR="00592DB5" w:rsidRDefault="00592DB5" w:rsidP="00592DB5">
            <w:pPr>
              <w:pStyle w:val="ListParagraph"/>
              <w:numPr>
                <w:ilvl w:val="0"/>
                <w:numId w:val="8"/>
              </w:numPr>
            </w:pPr>
            <w:r w:rsidRPr="00592DB5">
              <w:rPr>
                <w:b/>
                <w:bCs/>
              </w:rPr>
              <w:t>Visual Appeal</w:t>
            </w:r>
            <w:r w:rsidR="00B160F1">
              <w:rPr>
                <w:b/>
                <w:bCs/>
              </w:rPr>
              <w:t>:</w:t>
            </w:r>
            <w:r>
              <w:t xml:space="preserve"> Design an aesthetically pleasing and immersive online platform that reflects the Lodge's natural surroundings and luxurious ambiance, creating an immediate connection with visitors.</w:t>
            </w:r>
          </w:p>
          <w:p w14:paraId="59BE4C84" w14:textId="77777777" w:rsidR="00592DB5" w:rsidRDefault="00592DB5" w:rsidP="00592DB5"/>
          <w:p w14:paraId="748A38B2" w14:textId="77777777" w:rsidR="00592DB5" w:rsidRDefault="00592DB5" w:rsidP="00B160F1">
            <w:pPr>
              <w:pStyle w:val="ListParagraph"/>
              <w:numPr>
                <w:ilvl w:val="0"/>
                <w:numId w:val="8"/>
              </w:numPr>
            </w:pPr>
            <w:r w:rsidRPr="00B160F1">
              <w:rPr>
                <w:b/>
                <w:bCs/>
              </w:rPr>
              <w:t>User-Friendly Interface:</w:t>
            </w:r>
            <w:r>
              <w:t xml:space="preserve"> Develop an intuitive and easy-to-navigate website structure that allows users to explore room options, amenities, local attractions, and the marina effortlessly.</w:t>
            </w:r>
          </w:p>
          <w:p w14:paraId="75ADEF36" w14:textId="77777777" w:rsidR="00592DB5" w:rsidRDefault="00592DB5" w:rsidP="00592DB5"/>
          <w:p w14:paraId="2CBECFD9" w14:textId="77777777" w:rsidR="00592DB5" w:rsidRDefault="00592DB5" w:rsidP="00B160F1">
            <w:pPr>
              <w:pStyle w:val="ListParagraph"/>
              <w:numPr>
                <w:ilvl w:val="0"/>
                <w:numId w:val="8"/>
              </w:numPr>
            </w:pPr>
            <w:r w:rsidRPr="00B160F1">
              <w:rPr>
                <w:b/>
                <w:bCs/>
              </w:rPr>
              <w:t>Reservation Booking System:</w:t>
            </w:r>
            <w:r>
              <w:t xml:space="preserve"> Implement a seamless and secure reservation booking system that enables guests to effortlessly select their desired room type, choose convenient dates, and complete bookings with confidence.</w:t>
            </w:r>
          </w:p>
          <w:p w14:paraId="2F387A98" w14:textId="77777777" w:rsidR="00592DB5" w:rsidRDefault="00592DB5" w:rsidP="00592DB5"/>
          <w:p w14:paraId="24C3ECFE" w14:textId="77777777" w:rsidR="00592DB5" w:rsidRDefault="00592DB5" w:rsidP="00B160F1">
            <w:pPr>
              <w:pStyle w:val="ListParagraph"/>
              <w:numPr>
                <w:ilvl w:val="0"/>
                <w:numId w:val="8"/>
              </w:numPr>
            </w:pPr>
            <w:r w:rsidRPr="00B160F1">
              <w:rPr>
                <w:b/>
                <w:bCs/>
              </w:rPr>
              <w:t>Attractions Showcase:</w:t>
            </w:r>
            <w:r>
              <w:t xml:space="preserve"> Devote dedicated sections to highlight the captivating local attractions and the marina, enticing visitors to explore the area's charm and experience the Lodge's unique offerings.</w:t>
            </w:r>
          </w:p>
          <w:p w14:paraId="51D48E27" w14:textId="77777777" w:rsidR="0046405C" w:rsidRDefault="0046405C" w:rsidP="00592DB5"/>
          <w:p w14:paraId="4B6EA2A0" w14:textId="77777777" w:rsidR="0046405C" w:rsidRPr="0046405C" w:rsidRDefault="0046405C" w:rsidP="0046405C">
            <w:pPr>
              <w:pStyle w:val="ListParagraph"/>
            </w:pPr>
          </w:p>
          <w:p w14:paraId="6E61B17C" w14:textId="194458FF" w:rsidR="0046405C" w:rsidRPr="0046405C" w:rsidRDefault="0046405C" w:rsidP="0046405C">
            <w:pPr>
              <w:pStyle w:val="ListParagraph"/>
              <w:rPr>
                <w:b/>
                <w:bCs/>
              </w:rPr>
            </w:pPr>
          </w:p>
          <w:p w14:paraId="1D09F583" w14:textId="6FB16665" w:rsidR="00592DB5" w:rsidRDefault="00592DB5" w:rsidP="00B160F1">
            <w:pPr>
              <w:pStyle w:val="ListParagraph"/>
              <w:numPr>
                <w:ilvl w:val="0"/>
                <w:numId w:val="8"/>
              </w:numPr>
            </w:pPr>
            <w:r w:rsidRPr="00B160F1">
              <w:rPr>
                <w:b/>
                <w:bCs/>
              </w:rPr>
              <w:t>Responsive Design:</w:t>
            </w:r>
            <w:r>
              <w:t xml:space="preserve"> Ensure the website is fully responsive across various devices and screen sizes, guaranteeing a consistent and enjoyable user experience for all visitors.</w:t>
            </w:r>
          </w:p>
          <w:p w14:paraId="221C5279" w14:textId="2462239C" w:rsidR="00592DB5" w:rsidRDefault="00592DB5" w:rsidP="00592DB5"/>
          <w:p w14:paraId="29E05F82" w14:textId="2CFEC36E" w:rsidR="0015336E" w:rsidRPr="004048B0" w:rsidRDefault="00592DB5" w:rsidP="00B160F1">
            <w:pPr>
              <w:pStyle w:val="ListParagraph"/>
              <w:numPr>
                <w:ilvl w:val="0"/>
                <w:numId w:val="8"/>
              </w:numPr>
            </w:pPr>
            <w:r w:rsidRPr="00B160F1">
              <w:rPr>
                <w:b/>
                <w:bCs/>
              </w:rPr>
              <w:t>Performance and Speed</w:t>
            </w:r>
            <w:r>
              <w:t>: Optimize the website's performance to ensure swift loading times, minimizing bounce rates and enhancing user engagement.</w:t>
            </w:r>
          </w:p>
          <w:p w14:paraId="1FBCC902" w14:textId="58043527" w:rsidR="00EA0EF8" w:rsidRPr="004048B0" w:rsidRDefault="00EA0EF8" w:rsidP="00EA0EF8">
            <w:pPr>
              <w:pStyle w:val="Heading3"/>
            </w:pPr>
          </w:p>
          <w:p w14:paraId="28780FD8" w14:textId="75B0CF76" w:rsidR="00EA0EF8" w:rsidRPr="004048B0" w:rsidRDefault="007268FA" w:rsidP="00EA0EF8">
            <w:r w:rsidRPr="007268FA">
              <w:t>As digital landscapes continue to reshape the hospitality industry, a robust and captivating online presence is no longer optional—it's essential. Our proposal encapsulates our commitment to crafting a bespoke website for Moffat-Bay Lodge that not only mirrors its allure but also elevates its brand identity. By seamlessly integrating a reservation booking system and accentuating local attractions, we are poised to create a digital experience that resonates with potential guests and enhances the Lodge's reach in this competitive market. We eagerly anticipate the opportunity to collaborate and bring Moffat-Bay Lodge's vision to life in the digital realm.</w:t>
            </w:r>
          </w:p>
          <w:p w14:paraId="21049B33" w14:textId="3E8CA405" w:rsidR="00C17936" w:rsidRPr="004048B0" w:rsidRDefault="00C17936" w:rsidP="00EA0EF8"/>
        </w:tc>
      </w:tr>
      <w:tr w:rsidR="0015336E" w:rsidRPr="004048B0" w14:paraId="5E5C12EF" w14:textId="77777777" w:rsidTr="00EA1A20">
        <w:trPr>
          <w:trHeight w:val="4892"/>
        </w:trPr>
        <w:tc>
          <w:tcPr>
            <w:tcW w:w="2970" w:type="dxa"/>
            <w:vMerge/>
          </w:tcPr>
          <w:p w14:paraId="72C67268" w14:textId="77777777" w:rsidR="0015336E" w:rsidRPr="004048B0" w:rsidRDefault="0015336E" w:rsidP="005947BE">
            <w:pPr>
              <w:rPr>
                <w:noProof/>
              </w:rPr>
            </w:pPr>
          </w:p>
        </w:tc>
        <w:tc>
          <w:tcPr>
            <w:tcW w:w="7830" w:type="dxa"/>
          </w:tcPr>
          <w:p w14:paraId="421FF08C" w14:textId="415A6B79" w:rsidR="0015336E" w:rsidRPr="004048B0" w:rsidRDefault="0015336E" w:rsidP="00120EDB">
            <w:pPr>
              <w:rPr>
                <w:noProof/>
              </w:rPr>
            </w:pPr>
            <w:r w:rsidRPr="004048B0">
              <w:rPr>
                <w:noProof/>
                <w:lang w:eastAsia="en-AU"/>
              </w:rPr>
              <w:drawing>
                <wp:anchor distT="0" distB="0" distL="114300" distR="114300" simplePos="0" relativeHeight="251698175" behindDoc="0" locked="0" layoutInCell="1" allowOverlap="1" wp14:anchorId="5C690B1A" wp14:editId="4BF6980F">
                  <wp:simplePos x="0" y="0"/>
                  <wp:positionH relativeFrom="column">
                    <wp:posOffset>201764</wp:posOffset>
                  </wp:positionH>
                  <wp:positionV relativeFrom="paragraph">
                    <wp:posOffset>2678</wp:posOffset>
                  </wp:positionV>
                  <wp:extent cx="4389120" cy="3099816"/>
                  <wp:effectExtent l="0" t="0" r="0" b="5715"/>
                  <wp:wrapThrough wrapText="bothSides">
                    <wp:wrapPolygon edited="0">
                      <wp:start x="0" y="0"/>
                      <wp:lineTo x="0" y="21507"/>
                      <wp:lineTo x="21469" y="21507"/>
                      <wp:lineTo x="21469" y="0"/>
                      <wp:lineTo x="0" y="0"/>
                    </wp:wrapPolygon>
                  </wp:wrapThrough>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anchor>
              </w:drawing>
            </w:r>
          </w:p>
        </w:tc>
      </w:tr>
      <w:tr w:rsidR="0015336E" w:rsidRPr="004048B0" w14:paraId="47D1B19F" w14:textId="77777777" w:rsidTr="00EA1A20">
        <w:trPr>
          <w:trHeight w:val="576"/>
        </w:trPr>
        <w:tc>
          <w:tcPr>
            <w:tcW w:w="2970" w:type="dxa"/>
            <w:vMerge/>
          </w:tcPr>
          <w:p w14:paraId="0D4F4021" w14:textId="77777777" w:rsidR="0015336E" w:rsidRPr="004048B0" w:rsidRDefault="0015336E" w:rsidP="005947BE">
            <w:pPr>
              <w:rPr>
                <w:noProof/>
              </w:rPr>
            </w:pPr>
          </w:p>
        </w:tc>
        <w:tc>
          <w:tcPr>
            <w:tcW w:w="7830" w:type="dxa"/>
          </w:tcPr>
          <w:p w14:paraId="345BFBA5" w14:textId="2CD4E1F1" w:rsidR="0015336E" w:rsidRPr="004048B0" w:rsidRDefault="0015336E" w:rsidP="004048B0">
            <w:pPr>
              <w:pStyle w:val="Caption"/>
            </w:pPr>
          </w:p>
        </w:tc>
      </w:tr>
    </w:tbl>
    <w:p w14:paraId="529801F1" w14:textId="189EEF76" w:rsidR="007762BF" w:rsidRPr="004048B0" w:rsidRDefault="007762BF"/>
    <w:p w14:paraId="2C8F6AF2"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542D8535" w14:textId="77777777" w:rsidR="006F15B0" w:rsidRDefault="006F15B0">
      <w:pPr>
        <w:spacing w:after="160" w:line="259" w:lineRule="auto"/>
      </w:pPr>
      <w:r w:rsidRPr="004048B0">
        <w:rPr>
          <w:noProof/>
          <w:lang w:eastAsia="en-AU"/>
        </w:rPr>
        <w:lastRenderedPageBreak/>
        <w:drawing>
          <wp:inline distT="0" distB="0" distL="0" distR="0" wp14:anchorId="7CCA5A70" wp14:editId="79FC72CB">
            <wp:extent cx="2286000" cy="222740"/>
            <wp:effectExtent l="0" t="0" r="0" b="6350"/>
            <wp:docPr id="30800713" name="Graphic 30800713"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2512A8EC" w14:textId="77777777" w:rsidR="006F15B0" w:rsidRDefault="006F15B0" w:rsidP="006F15B0">
      <w:pPr>
        <w:pStyle w:val="Heading2"/>
      </w:pPr>
      <w:bookmarkStart w:id="30" w:name="_Toc142762346"/>
      <w:r>
        <w:t>terminology</w:t>
      </w:r>
      <w:bookmarkEnd w:id="30"/>
    </w:p>
    <w:p w14:paraId="62EFEA4E" w14:textId="77777777" w:rsidR="00212320" w:rsidRDefault="00212320" w:rsidP="00212320">
      <w:pPr>
        <w:pStyle w:val="ListParagraph"/>
        <w:numPr>
          <w:ilvl w:val="0"/>
          <w:numId w:val="17"/>
        </w:numPr>
      </w:pPr>
      <w:r w:rsidRPr="00212320">
        <w:rPr>
          <w:b/>
          <w:bCs/>
        </w:rPr>
        <w:t>Scope of Work (SOW):</w:t>
      </w:r>
      <w:r>
        <w:t xml:space="preserve"> A detailed description of the tasks, features, and functionalities that the website project will encompass.</w:t>
      </w:r>
    </w:p>
    <w:p w14:paraId="28FCA38E" w14:textId="77777777" w:rsidR="00212320" w:rsidRDefault="00212320" w:rsidP="00212320"/>
    <w:p w14:paraId="7F1B43AB" w14:textId="77777777" w:rsidR="00212320" w:rsidRDefault="00212320" w:rsidP="00212320">
      <w:pPr>
        <w:pStyle w:val="ListParagraph"/>
        <w:numPr>
          <w:ilvl w:val="0"/>
          <w:numId w:val="17"/>
        </w:numPr>
      </w:pPr>
      <w:r w:rsidRPr="00212320">
        <w:rPr>
          <w:b/>
          <w:bCs/>
        </w:rPr>
        <w:t>Responsive Design:</w:t>
      </w:r>
      <w:r>
        <w:t xml:space="preserve"> Designing the website to automatically adjust its layout and content to different screen sizes and devices.</w:t>
      </w:r>
    </w:p>
    <w:p w14:paraId="53FFE318" w14:textId="77777777" w:rsidR="00212320" w:rsidRDefault="00212320" w:rsidP="00212320"/>
    <w:p w14:paraId="1AB7DFD2" w14:textId="77777777" w:rsidR="00212320" w:rsidRDefault="00212320" w:rsidP="00212320">
      <w:pPr>
        <w:pStyle w:val="ListParagraph"/>
        <w:numPr>
          <w:ilvl w:val="0"/>
          <w:numId w:val="17"/>
        </w:numPr>
      </w:pPr>
      <w:r w:rsidRPr="00212320">
        <w:rPr>
          <w:b/>
          <w:bCs/>
        </w:rPr>
        <w:t>UI/UX Design:</w:t>
      </w:r>
      <w:r>
        <w:t xml:space="preserve"> User Interface (UI) design focuses on the visual elements of the website, while User Experience (UX) design focuses on how users interact with the site.</w:t>
      </w:r>
    </w:p>
    <w:p w14:paraId="1B123570" w14:textId="77777777" w:rsidR="00212320" w:rsidRDefault="00212320" w:rsidP="00212320"/>
    <w:p w14:paraId="2498BB5E" w14:textId="77777777" w:rsidR="00212320" w:rsidRDefault="00212320" w:rsidP="00212320">
      <w:pPr>
        <w:pStyle w:val="ListParagraph"/>
        <w:numPr>
          <w:ilvl w:val="0"/>
          <w:numId w:val="17"/>
        </w:numPr>
      </w:pPr>
      <w:r w:rsidRPr="00212320">
        <w:rPr>
          <w:b/>
          <w:bCs/>
        </w:rPr>
        <w:t>Wireframes:</w:t>
      </w:r>
      <w:r>
        <w:t xml:space="preserve"> Basic visual representations of the website's layout, illustrating the placement of elements, without final design details.</w:t>
      </w:r>
    </w:p>
    <w:p w14:paraId="1258C909" w14:textId="77777777" w:rsidR="00212320" w:rsidRDefault="00212320" w:rsidP="00212320"/>
    <w:p w14:paraId="73252779" w14:textId="77777777" w:rsidR="00212320" w:rsidRDefault="00212320" w:rsidP="00212320">
      <w:pPr>
        <w:pStyle w:val="ListParagraph"/>
        <w:numPr>
          <w:ilvl w:val="0"/>
          <w:numId w:val="17"/>
        </w:numPr>
      </w:pPr>
      <w:r w:rsidRPr="00212320">
        <w:rPr>
          <w:b/>
          <w:bCs/>
        </w:rPr>
        <w:t>Mockups:</w:t>
      </w:r>
      <w:r>
        <w:t xml:space="preserve"> High-fidelity visual representations of the website's design, often including colors, typography, and imagery.</w:t>
      </w:r>
    </w:p>
    <w:p w14:paraId="7368388D" w14:textId="77777777" w:rsidR="00212320" w:rsidRDefault="00212320" w:rsidP="00212320"/>
    <w:p w14:paraId="004E7323" w14:textId="0CA948A1" w:rsidR="00212320" w:rsidRDefault="00212320" w:rsidP="00212320">
      <w:pPr>
        <w:pStyle w:val="ListParagraph"/>
        <w:numPr>
          <w:ilvl w:val="0"/>
          <w:numId w:val="17"/>
        </w:numPr>
      </w:pPr>
      <w:r w:rsidRPr="00212320">
        <w:rPr>
          <w:b/>
          <w:bCs/>
        </w:rPr>
        <w:t>Front-End Development:</w:t>
      </w:r>
      <w:r>
        <w:t xml:space="preserve"> The process of building the client-facing parts of the website using HTML, CSS, and JavaScript languages.</w:t>
      </w:r>
    </w:p>
    <w:p w14:paraId="5CA3A735" w14:textId="77777777" w:rsidR="00212320" w:rsidRDefault="00212320" w:rsidP="00212320"/>
    <w:p w14:paraId="0D527D84" w14:textId="77777777" w:rsidR="00212320" w:rsidRDefault="00212320" w:rsidP="00212320">
      <w:pPr>
        <w:pStyle w:val="ListParagraph"/>
        <w:numPr>
          <w:ilvl w:val="0"/>
          <w:numId w:val="17"/>
        </w:numPr>
      </w:pPr>
      <w:r w:rsidRPr="00AD05AC">
        <w:rPr>
          <w:b/>
          <w:bCs/>
        </w:rPr>
        <w:t>Back-End Development:</w:t>
      </w:r>
      <w:r>
        <w:t xml:space="preserve"> Developing the server-side functionality of the website, including databases, server scripting, and application logic.</w:t>
      </w:r>
    </w:p>
    <w:p w14:paraId="7626B926" w14:textId="77777777" w:rsidR="00212320" w:rsidRDefault="00212320" w:rsidP="00212320"/>
    <w:p w14:paraId="4699D0C1" w14:textId="77777777" w:rsidR="00212320" w:rsidRDefault="00212320" w:rsidP="00212320">
      <w:pPr>
        <w:pStyle w:val="ListParagraph"/>
        <w:numPr>
          <w:ilvl w:val="0"/>
          <w:numId w:val="17"/>
        </w:numPr>
      </w:pPr>
      <w:r w:rsidRPr="00AD05AC">
        <w:rPr>
          <w:b/>
          <w:bCs/>
        </w:rPr>
        <w:t>E-commerce Integration:</w:t>
      </w:r>
      <w:r>
        <w:t xml:space="preserve"> Incorporating features for online shopping, product catalog, cart, and payment processing.</w:t>
      </w:r>
    </w:p>
    <w:p w14:paraId="7B521632" w14:textId="77777777" w:rsidR="00212320" w:rsidRDefault="00212320" w:rsidP="00212320"/>
    <w:p w14:paraId="172A7926" w14:textId="77777777" w:rsidR="00212320" w:rsidRDefault="00212320" w:rsidP="00212320">
      <w:pPr>
        <w:pStyle w:val="ListParagraph"/>
        <w:numPr>
          <w:ilvl w:val="0"/>
          <w:numId w:val="17"/>
        </w:numPr>
      </w:pPr>
      <w:r w:rsidRPr="00AD05AC">
        <w:rPr>
          <w:b/>
          <w:bCs/>
        </w:rPr>
        <w:t>Domain Name:</w:t>
      </w:r>
      <w:r>
        <w:t xml:space="preserve"> The unique web address that users will use to access the website (e.g., www.example.com).</w:t>
      </w:r>
    </w:p>
    <w:p w14:paraId="53765961" w14:textId="77777777" w:rsidR="00212320" w:rsidRDefault="00212320" w:rsidP="00212320"/>
    <w:p w14:paraId="7E4FCF60" w14:textId="77777777" w:rsidR="00212320" w:rsidRDefault="00212320" w:rsidP="00212320">
      <w:pPr>
        <w:pStyle w:val="ListParagraph"/>
        <w:numPr>
          <w:ilvl w:val="0"/>
          <w:numId w:val="17"/>
        </w:numPr>
      </w:pPr>
      <w:r w:rsidRPr="00AD05AC">
        <w:rPr>
          <w:b/>
          <w:bCs/>
        </w:rPr>
        <w:t>Hosting</w:t>
      </w:r>
      <w:r>
        <w:t>: The service that stores the website's files and makes them accessible on the internet.</w:t>
      </w:r>
    </w:p>
    <w:p w14:paraId="56D3A0B7" w14:textId="77777777" w:rsidR="00212320" w:rsidRDefault="00212320" w:rsidP="00212320"/>
    <w:p w14:paraId="0FC97CA7" w14:textId="4B9D0D9E" w:rsidR="00212320" w:rsidRDefault="00212320" w:rsidP="00212320">
      <w:pPr>
        <w:pStyle w:val="ListParagraph"/>
        <w:numPr>
          <w:ilvl w:val="0"/>
          <w:numId w:val="17"/>
        </w:numPr>
      </w:pPr>
      <w:r w:rsidRPr="00AD05AC">
        <w:rPr>
          <w:b/>
          <w:bCs/>
        </w:rPr>
        <w:t>SSL Certificate</w:t>
      </w:r>
      <w:r w:rsidR="00AD05AC">
        <w:rPr>
          <w:b/>
          <w:bCs/>
        </w:rPr>
        <w:t>:</w:t>
      </w:r>
      <w:r>
        <w:t xml:space="preserve"> A security protocol that encrypts data transmitted between a user's browser and the website's server.</w:t>
      </w:r>
    </w:p>
    <w:p w14:paraId="3FBFC2EC" w14:textId="77777777" w:rsidR="00212320" w:rsidRDefault="00212320" w:rsidP="00212320"/>
    <w:p w14:paraId="3AA5B0AD" w14:textId="77777777" w:rsidR="00212320" w:rsidRDefault="00212320" w:rsidP="00212320">
      <w:pPr>
        <w:pStyle w:val="ListParagraph"/>
        <w:numPr>
          <w:ilvl w:val="0"/>
          <w:numId w:val="17"/>
        </w:numPr>
      </w:pPr>
      <w:r w:rsidRPr="00AD05AC">
        <w:rPr>
          <w:b/>
          <w:bCs/>
        </w:rPr>
        <w:t>User Registration and Authentication:</w:t>
      </w:r>
      <w:r>
        <w:t xml:space="preserve"> Allowing users to create accounts and log in to access personalized content and features.</w:t>
      </w:r>
    </w:p>
    <w:p w14:paraId="0177A7A1" w14:textId="77777777" w:rsidR="00212320" w:rsidRDefault="00212320" w:rsidP="00212320"/>
    <w:p w14:paraId="6666899A" w14:textId="77777777" w:rsidR="00212320" w:rsidRDefault="00212320" w:rsidP="00212320">
      <w:pPr>
        <w:pStyle w:val="ListParagraph"/>
        <w:numPr>
          <w:ilvl w:val="0"/>
          <w:numId w:val="17"/>
        </w:numPr>
      </w:pPr>
      <w:r w:rsidRPr="00AD05AC">
        <w:rPr>
          <w:b/>
          <w:bCs/>
        </w:rPr>
        <w:t>Analytics:</w:t>
      </w:r>
      <w:r>
        <w:t xml:space="preserve"> Collecting and analyzing data about website traffic, user behavior, and other relevant metrics.</w:t>
      </w:r>
    </w:p>
    <w:p w14:paraId="06B9C90B" w14:textId="77777777" w:rsidR="00212320" w:rsidRDefault="00212320" w:rsidP="00212320"/>
    <w:p w14:paraId="20625FBF" w14:textId="77777777" w:rsidR="00212320" w:rsidRDefault="00212320" w:rsidP="00212320">
      <w:pPr>
        <w:pStyle w:val="ListParagraph"/>
        <w:numPr>
          <w:ilvl w:val="0"/>
          <w:numId w:val="17"/>
        </w:numPr>
      </w:pPr>
      <w:r w:rsidRPr="0097113A">
        <w:rPr>
          <w:b/>
          <w:bCs/>
        </w:rPr>
        <w:t>Call to Action (CTA):</w:t>
      </w:r>
      <w:r>
        <w:t xml:space="preserve"> Prominent buttons, links, or banners designed to guide users towards specific actions, such as signing up or making a purchase.</w:t>
      </w:r>
    </w:p>
    <w:p w14:paraId="13B3EF90" w14:textId="77777777" w:rsidR="00212320" w:rsidRDefault="00212320" w:rsidP="00212320"/>
    <w:p w14:paraId="78FA2B7E" w14:textId="77777777" w:rsidR="00212320" w:rsidRDefault="00212320" w:rsidP="00212320">
      <w:pPr>
        <w:pStyle w:val="ListParagraph"/>
        <w:numPr>
          <w:ilvl w:val="0"/>
          <w:numId w:val="17"/>
        </w:numPr>
      </w:pPr>
      <w:r w:rsidRPr="0097113A">
        <w:rPr>
          <w:b/>
          <w:bCs/>
        </w:rPr>
        <w:t>Mobile Optimization:</w:t>
      </w:r>
      <w:r>
        <w:t xml:space="preserve"> Ensuring the website works well and provides a good experience on mobile devices.</w:t>
      </w:r>
    </w:p>
    <w:p w14:paraId="30638C37" w14:textId="77777777" w:rsidR="00212320" w:rsidRDefault="00212320" w:rsidP="00212320"/>
    <w:p w14:paraId="7606F52A" w14:textId="77777777" w:rsidR="00212320" w:rsidRDefault="00212320" w:rsidP="00212320">
      <w:pPr>
        <w:pStyle w:val="ListParagraph"/>
        <w:numPr>
          <w:ilvl w:val="0"/>
          <w:numId w:val="17"/>
        </w:numPr>
      </w:pPr>
      <w:r w:rsidRPr="002F5894">
        <w:rPr>
          <w:b/>
          <w:bCs/>
        </w:rPr>
        <w:t>Sitemap:</w:t>
      </w:r>
      <w:r>
        <w:t xml:space="preserve"> A visual representation of the website's structure, showing how different pages are connected.</w:t>
      </w:r>
    </w:p>
    <w:p w14:paraId="03F84EA3" w14:textId="77777777" w:rsidR="00212320" w:rsidRDefault="00212320" w:rsidP="00212320"/>
    <w:p w14:paraId="67ED78C9" w14:textId="77777777" w:rsidR="00212320" w:rsidRDefault="00212320" w:rsidP="00212320">
      <w:pPr>
        <w:pStyle w:val="ListParagraph"/>
        <w:numPr>
          <w:ilvl w:val="0"/>
          <w:numId w:val="17"/>
        </w:numPr>
      </w:pPr>
      <w:r w:rsidRPr="002F5894">
        <w:rPr>
          <w:b/>
          <w:bCs/>
        </w:rPr>
        <w:t>Project Timeline:</w:t>
      </w:r>
      <w:r>
        <w:t xml:space="preserve"> A detailed schedule outlining the different phases of the project and their respective deadlines.</w:t>
      </w:r>
    </w:p>
    <w:p w14:paraId="1C3FB25B" w14:textId="77777777" w:rsidR="00212320" w:rsidRDefault="00212320" w:rsidP="00212320"/>
    <w:p w14:paraId="52A9FFC9" w14:textId="77777777" w:rsidR="00212320" w:rsidRDefault="00212320" w:rsidP="00212320">
      <w:pPr>
        <w:pStyle w:val="ListParagraph"/>
        <w:numPr>
          <w:ilvl w:val="0"/>
          <w:numId w:val="17"/>
        </w:numPr>
      </w:pPr>
      <w:r w:rsidRPr="002F5894">
        <w:rPr>
          <w:b/>
          <w:bCs/>
        </w:rPr>
        <w:t>Milestone:</w:t>
      </w:r>
      <w:r>
        <w:t xml:space="preserve"> Significant points in the project timeline, often marked by the completion of specific tasks or goals.</w:t>
      </w:r>
    </w:p>
    <w:p w14:paraId="0F4272DA" w14:textId="77777777" w:rsidR="00212320" w:rsidRDefault="00212320" w:rsidP="00212320"/>
    <w:p w14:paraId="033CC408" w14:textId="77777777" w:rsidR="00212320" w:rsidRDefault="00212320" w:rsidP="00212320">
      <w:pPr>
        <w:pStyle w:val="ListParagraph"/>
        <w:numPr>
          <w:ilvl w:val="0"/>
          <w:numId w:val="17"/>
        </w:numPr>
      </w:pPr>
      <w:r w:rsidRPr="002F5894">
        <w:rPr>
          <w:b/>
          <w:bCs/>
        </w:rPr>
        <w:t>Client Review and Approval:</w:t>
      </w:r>
      <w:r>
        <w:t xml:space="preserve"> The process where the client provides feedback on different stages of the project and approves them before moving forward.</w:t>
      </w:r>
    </w:p>
    <w:p w14:paraId="4D39082D" w14:textId="77777777" w:rsidR="00212320" w:rsidRDefault="00212320" w:rsidP="00212320"/>
    <w:p w14:paraId="1FFB72B4" w14:textId="77777777" w:rsidR="00212320" w:rsidRDefault="00212320" w:rsidP="00212320">
      <w:pPr>
        <w:pStyle w:val="ListParagraph"/>
        <w:numPr>
          <w:ilvl w:val="0"/>
          <w:numId w:val="17"/>
        </w:numPr>
      </w:pPr>
      <w:r w:rsidRPr="002F5894">
        <w:rPr>
          <w:b/>
          <w:bCs/>
        </w:rPr>
        <w:t>Project Deliverables:</w:t>
      </w:r>
      <w:r>
        <w:t xml:space="preserve"> The final products or outcomes of the project, such as the completed website, design files, documentation, etc.</w:t>
      </w:r>
    </w:p>
    <w:p w14:paraId="0C6C3165" w14:textId="77777777" w:rsidR="00212320" w:rsidRDefault="00212320" w:rsidP="00212320"/>
    <w:p w14:paraId="2DAFA68A" w14:textId="77777777" w:rsidR="00212320" w:rsidRDefault="00212320" w:rsidP="00212320">
      <w:pPr>
        <w:pStyle w:val="ListParagraph"/>
        <w:numPr>
          <w:ilvl w:val="0"/>
          <w:numId w:val="17"/>
        </w:numPr>
      </w:pPr>
      <w:r w:rsidRPr="002F5894">
        <w:rPr>
          <w:b/>
          <w:bCs/>
        </w:rPr>
        <w:t>Accessibility:</w:t>
      </w:r>
      <w:r>
        <w:t xml:space="preserve"> Ensuring that the website is usable and navigable by people with disabilities.</w:t>
      </w:r>
    </w:p>
    <w:p w14:paraId="4694D479" w14:textId="77777777" w:rsidR="00212320" w:rsidRDefault="00212320" w:rsidP="00212320"/>
    <w:p w14:paraId="56A805B7" w14:textId="77777777" w:rsidR="00212320" w:rsidRDefault="00212320" w:rsidP="00212320">
      <w:pPr>
        <w:pStyle w:val="ListParagraph"/>
        <w:numPr>
          <w:ilvl w:val="0"/>
          <w:numId w:val="17"/>
        </w:numPr>
      </w:pPr>
      <w:r>
        <w:t>Third-Party Integrations: Incorporating external services, tools, or APIs to enhance the website's functionality.</w:t>
      </w:r>
    </w:p>
    <w:p w14:paraId="06F01C91" w14:textId="77777777" w:rsidR="00212320" w:rsidRDefault="00212320" w:rsidP="00212320"/>
    <w:p w14:paraId="4484AD68" w14:textId="77777777" w:rsidR="00212320" w:rsidRDefault="00212320" w:rsidP="00212320">
      <w:pPr>
        <w:pStyle w:val="ListParagraph"/>
        <w:numPr>
          <w:ilvl w:val="0"/>
          <w:numId w:val="17"/>
        </w:numPr>
      </w:pPr>
      <w:r w:rsidRPr="002F5894">
        <w:rPr>
          <w:b/>
          <w:bCs/>
        </w:rPr>
        <w:t>Wireframing Tools:</w:t>
      </w:r>
      <w:r>
        <w:t xml:space="preserve"> Software used for creating visual representations of the website's layout and structure.</w:t>
      </w:r>
    </w:p>
    <w:p w14:paraId="30FD5A9B" w14:textId="77777777" w:rsidR="00212320" w:rsidRDefault="00212320" w:rsidP="00212320"/>
    <w:p w14:paraId="0289AE66" w14:textId="77777777" w:rsidR="00212320" w:rsidRDefault="00212320" w:rsidP="00212320">
      <w:pPr>
        <w:pStyle w:val="ListParagraph"/>
        <w:numPr>
          <w:ilvl w:val="0"/>
          <w:numId w:val="17"/>
        </w:numPr>
      </w:pPr>
      <w:r w:rsidRPr="002F5894">
        <w:rPr>
          <w:b/>
          <w:bCs/>
        </w:rPr>
        <w:t>Version Control:</w:t>
      </w:r>
      <w:r>
        <w:t xml:space="preserve"> Managing and tracking changes to the website's code and design files over time.</w:t>
      </w:r>
    </w:p>
    <w:p w14:paraId="15068B13" w14:textId="2595F08A" w:rsidR="00F5325F" w:rsidRDefault="00F5325F" w:rsidP="002F5894">
      <w:r>
        <w:br w:type="page"/>
      </w:r>
    </w:p>
    <w:p w14:paraId="372DB9B2" w14:textId="77777777" w:rsidR="005F350F" w:rsidRPr="004048B0" w:rsidRDefault="005F350F"/>
    <w:tbl>
      <w:tblPr>
        <w:tblW w:w="0" w:type="auto"/>
        <w:tblLook w:val="0600" w:firstRow="0" w:lastRow="0" w:firstColumn="0" w:lastColumn="0" w:noHBand="1" w:noVBand="1"/>
      </w:tblPr>
      <w:tblGrid>
        <w:gridCol w:w="10800"/>
      </w:tblGrid>
      <w:tr w:rsidR="000A47E9" w:rsidRPr="004048B0" w14:paraId="1383E59C" w14:textId="77777777" w:rsidTr="00D96806">
        <w:trPr>
          <w:trHeight w:val="432"/>
        </w:trPr>
        <w:tc>
          <w:tcPr>
            <w:tcW w:w="10800" w:type="dxa"/>
          </w:tcPr>
          <w:p w14:paraId="589627DB" w14:textId="77777777" w:rsidR="000A47E9" w:rsidRPr="004048B0" w:rsidRDefault="000A47E9" w:rsidP="00D96806">
            <w:pPr>
              <w:rPr>
                <w:noProof/>
              </w:rPr>
            </w:pPr>
            <w:r w:rsidRPr="004048B0">
              <w:rPr>
                <w:noProof/>
                <w:lang w:eastAsia="en-AU"/>
              </w:rPr>
              <w:drawing>
                <wp:inline distT="0" distB="0" distL="0" distR="0" wp14:anchorId="00108069" wp14:editId="141AE13D">
                  <wp:extent cx="2286000" cy="222740"/>
                  <wp:effectExtent l="0" t="0" r="0" b="6350"/>
                  <wp:docPr id="1947071020" name="Graphic 194707102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0A47E9" w:rsidRPr="004048B0" w14:paraId="639128C3" w14:textId="77777777" w:rsidTr="00D96806">
        <w:trPr>
          <w:trHeight w:val="1440"/>
        </w:trPr>
        <w:tc>
          <w:tcPr>
            <w:tcW w:w="10800" w:type="dxa"/>
          </w:tcPr>
          <w:p w14:paraId="0517FB05" w14:textId="0934F2CC" w:rsidR="000A47E9" w:rsidRDefault="00302E2A" w:rsidP="00D96806">
            <w:pPr>
              <w:pStyle w:val="Heading2"/>
            </w:pPr>
            <w:bookmarkStart w:id="31" w:name="_Toc142751649"/>
            <w:bookmarkStart w:id="32" w:name="_Toc142762347"/>
            <w:r>
              <w:rPr>
                <w:caps w:val="0"/>
              </w:rPr>
              <w:t>USER PERSONAS</w:t>
            </w:r>
            <w:bookmarkEnd w:id="31"/>
            <w:bookmarkEnd w:id="32"/>
          </w:p>
          <w:p w14:paraId="2709AB51" w14:textId="58DACA3D" w:rsidR="00B17246" w:rsidRDefault="006063ED" w:rsidP="00C24A6F">
            <w:r>
              <w:t>Understanding the diverse needs, preferences, and behaviors of our target audience is pivotal in shaping a user-centered design and functionality for the Moffat-Bay Marina Lodge website.</w:t>
            </w:r>
            <w:r w:rsidR="00371612">
              <w:t xml:space="preserve"> This section introduces a set of user personas that represent key segments of our potential </w:t>
            </w:r>
            <w:r w:rsidR="00B17246">
              <w:t>visitors</w:t>
            </w:r>
            <w:r w:rsidR="00371612">
              <w:t>.</w:t>
            </w:r>
            <w:r w:rsidR="00B17246">
              <w:t xml:space="preserve"> By crafting these personas, we gain valuable insights into the expectations and motivations of our users, enabling us to tailor the website experience to their individual needs.</w:t>
            </w:r>
            <w:r w:rsidR="003B330E">
              <w:t xml:space="preserve"> </w:t>
            </w:r>
            <w:r w:rsidR="003B330E" w:rsidRPr="003B330E">
              <w:t>Each persona encapsulates a distinct user archetype, embodying specific goals, requirements, and usage patterns.</w:t>
            </w:r>
          </w:p>
          <w:p w14:paraId="05BD8354" w14:textId="77777777" w:rsidR="00B17246" w:rsidRDefault="00B17246" w:rsidP="00C24A6F"/>
          <w:p w14:paraId="5FFFA24C" w14:textId="33EE4B4C" w:rsidR="00C24A6F" w:rsidRDefault="002F3DC6" w:rsidP="00C24A6F">
            <w:r>
              <w:t>User personas help our development team understand the needs, goals, and behaviors of the Moffat-Bay Lodge target audience</w:t>
            </w:r>
            <w:r w:rsidR="00B67C51">
              <w:t xml:space="preserve"> </w:t>
            </w:r>
            <w:r w:rsidR="00C80228">
              <w:t xml:space="preserve">in </w:t>
            </w:r>
            <w:r w:rsidR="003B330E">
              <w:t>a more</w:t>
            </w:r>
            <w:r w:rsidR="00C80228">
              <w:t xml:space="preserve"> personal way</w:t>
            </w:r>
            <w:r>
              <w:t xml:space="preserve">. </w:t>
            </w:r>
            <w:r w:rsidR="003B330E">
              <w:t>These</w:t>
            </w:r>
            <w:r w:rsidR="00901095">
              <w:t xml:space="preserve"> personas help keep</w:t>
            </w:r>
            <w:r w:rsidR="001A7F67">
              <w:t xml:space="preserve"> our users at the forefront of our design decisions, it is as if our target users are in t</w:t>
            </w:r>
            <w:r w:rsidR="00F7007D">
              <w:t>he</w:t>
            </w:r>
            <w:r w:rsidR="001A7F67">
              <w:t xml:space="preserve"> room with us! </w:t>
            </w:r>
            <w:r w:rsidR="0024672A">
              <w:t xml:space="preserve">Each unique user persona describes the types of </w:t>
            </w:r>
            <w:r w:rsidR="00500102">
              <w:t>users</w:t>
            </w:r>
            <w:r w:rsidR="00CC07DF">
              <w:t>, their wants, needs, and goals</w:t>
            </w:r>
            <w:r w:rsidR="00500102">
              <w:t>,</w:t>
            </w:r>
            <w:r w:rsidR="00CC07DF">
              <w:t xml:space="preserve"> and provides insight into how users will interact with the</w:t>
            </w:r>
            <w:r w:rsidR="00F02291">
              <w:t xml:space="preserve"> website. Moreover</w:t>
            </w:r>
            <w:r w:rsidR="00500102">
              <w:t>,</w:t>
            </w:r>
            <w:r w:rsidR="00F02291">
              <w:t xml:space="preserve"> it </w:t>
            </w:r>
            <w:r w:rsidR="005E790F">
              <w:t xml:space="preserve">serves as </w:t>
            </w:r>
            <w:r w:rsidR="00500102">
              <w:t xml:space="preserve">a </w:t>
            </w:r>
            <w:r w:rsidR="005E790F">
              <w:t>personal road map</w:t>
            </w:r>
            <w:r w:rsidR="00F02291">
              <w:t xml:space="preserve"> into</w:t>
            </w:r>
            <w:r w:rsidR="000F4D24">
              <w:t xml:space="preserve"> what type of experience </w:t>
            </w:r>
            <w:r w:rsidR="00FB6D90">
              <w:t>the target user base is looking for. These personas in turn influence the design and functionality decisions</w:t>
            </w:r>
            <w:r w:rsidR="00CB28FB">
              <w:t xml:space="preserve"> </w:t>
            </w:r>
            <w:proofErr w:type="gramStart"/>
            <w:r w:rsidR="00CB28FB">
              <w:t>in order to</w:t>
            </w:r>
            <w:proofErr w:type="gramEnd"/>
            <w:r w:rsidR="00CB28FB">
              <w:t xml:space="preserve"> provide the best user experience possible. </w:t>
            </w:r>
          </w:p>
          <w:p w14:paraId="0416AAC8" w14:textId="77777777" w:rsidR="00FF7879" w:rsidRDefault="00FF7879" w:rsidP="00C24A6F"/>
          <w:p w14:paraId="74A26B22" w14:textId="3221B0F6" w:rsidR="00FF7879" w:rsidRPr="004048B0" w:rsidRDefault="00FF7879" w:rsidP="00FF7879">
            <w:pPr>
              <w:pStyle w:val="Heading3"/>
            </w:pPr>
            <w:bookmarkStart w:id="33" w:name="_Toc142751650"/>
            <w:bookmarkStart w:id="34" w:name="_Toc142762348"/>
            <w:r>
              <w:drawing>
                <wp:anchor distT="0" distB="0" distL="114300" distR="114300" simplePos="0" relativeHeight="251683839" behindDoc="0" locked="0" layoutInCell="1" allowOverlap="1" wp14:anchorId="15F4E533" wp14:editId="6159DFCE">
                  <wp:simplePos x="0" y="0"/>
                  <wp:positionH relativeFrom="column">
                    <wp:posOffset>-68580</wp:posOffset>
                  </wp:positionH>
                  <wp:positionV relativeFrom="paragraph">
                    <wp:posOffset>387350</wp:posOffset>
                  </wp:positionV>
                  <wp:extent cx="6858000" cy="5217795"/>
                  <wp:effectExtent l="0" t="0" r="0" b="1905"/>
                  <wp:wrapTopAndBottom/>
                  <wp:docPr id="116873615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36153" name="Picture 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858000" cy="5217795"/>
                          </a:xfrm>
                          <a:prstGeom prst="rect">
                            <a:avLst/>
                          </a:prstGeom>
                        </pic:spPr>
                      </pic:pic>
                    </a:graphicData>
                  </a:graphic>
                </wp:anchor>
              </w:drawing>
            </w:r>
            <w:r>
              <w:t xml:space="preserve">Persona 1: </w:t>
            </w:r>
            <w:r w:rsidRPr="003F0BF8">
              <w:t>Sarah</w:t>
            </w:r>
            <w:bookmarkEnd w:id="33"/>
            <w:bookmarkEnd w:id="34"/>
          </w:p>
          <w:p w14:paraId="59777F57" w14:textId="66F9A1B6" w:rsidR="00FF7879" w:rsidRPr="004048B0" w:rsidRDefault="00FF7879" w:rsidP="00FF7879">
            <w:pPr>
              <w:pStyle w:val="Heading3"/>
            </w:pPr>
            <w:bookmarkStart w:id="35" w:name="_Toc142751651"/>
            <w:bookmarkStart w:id="36" w:name="_Toc142762349"/>
            <w:r>
              <w:lastRenderedPageBreak/>
              <w:drawing>
                <wp:anchor distT="0" distB="0" distL="114300" distR="114300" simplePos="0" relativeHeight="251685887" behindDoc="0" locked="0" layoutInCell="1" allowOverlap="1" wp14:anchorId="585D059E" wp14:editId="03AD7683">
                  <wp:simplePos x="0" y="0"/>
                  <wp:positionH relativeFrom="column">
                    <wp:posOffset>248920</wp:posOffset>
                  </wp:positionH>
                  <wp:positionV relativeFrom="paragraph">
                    <wp:posOffset>431165</wp:posOffset>
                  </wp:positionV>
                  <wp:extent cx="6102350" cy="6692265"/>
                  <wp:effectExtent l="0" t="0" r="0" b="0"/>
                  <wp:wrapTopAndBottom/>
                  <wp:docPr id="144812481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24818" name="Picture 1" descr="A screenshot of a web pa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02350" cy="6692265"/>
                          </a:xfrm>
                          <a:prstGeom prst="rect">
                            <a:avLst/>
                          </a:prstGeom>
                        </pic:spPr>
                      </pic:pic>
                    </a:graphicData>
                  </a:graphic>
                  <wp14:sizeRelH relativeFrom="margin">
                    <wp14:pctWidth>0</wp14:pctWidth>
                  </wp14:sizeRelH>
                  <wp14:sizeRelV relativeFrom="margin">
                    <wp14:pctHeight>0</wp14:pctHeight>
                  </wp14:sizeRelV>
                </wp:anchor>
              </w:drawing>
            </w:r>
            <w:r>
              <w:t xml:space="preserve">Persona 2: </w:t>
            </w:r>
            <w:r w:rsidRPr="003F0BF8">
              <w:t>Nicole and Tyler</w:t>
            </w:r>
            <w:bookmarkEnd w:id="35"/>
            <w:bookmarkEnd w:id="36"/>
            <w:r w:rsidRPr="003F0BF8">
              <w:t xml:space="preserve"> </w:t>
            </w:r>
          </w:p>
          <w:p w14:paraId="460C5E79" w14:textId="489BE00E" w:rsidR="00FF7879" w:rsidRPr="00C24A6F" w:rsidRDefault="00FF7879" w:rsidP="00C24A6F"/>
        </w:tc>
      </w:tr>
      <w:tr w:rsidR="000A47E9" w:rsidRPr="004048B0" w14:paraId="5521784A" w14:textId="77777777" w:rsidTr="00467875">
        <w:trPr>
          <w:trHeight w:val="11340"/>
        </w:trPr>
        <w:tc>
          <w:tcPr>
            <w:tcW w:w="10800" w:type="dxa"/>
          </w:tcPr>
          <w:p w14:paraId="4B5EE685" w14:textId="5BE30C71" w:rsidR="00FF7879" w:rsidRPr="009858F7" w:rsidRDefault="00FF7879" w:rsidP="009858F7">
            <w:pPr>
              <w:pStyle w:val="Heading3"/>
            </w:pPr>
            <w:bookmarkStart w:id="37" w:name="_Toc142751652"/>
            <w:bookmarkStart w:id="38" w:name="_Toc142762350"/>
            <w:r>
              <w:lastRenderedPageBreak/>
              <w:drawing>
                <wp:anchor distT="0" distB="0" distL="114300" distR="114300" simplePos="0" relativeHeight="251687935" behindDoc="0" locked="0" layoutInCell="1" allowOverlap="1" wp14:anchorId="12BE4DB1" wp14:editId="29B73CD2">
                  <wp:simplePos x="0" y="0"/>
                  <wp:positionH relativeFrom="column">
                    <wp:posOffset>-68580</wp:posOffset>
                  </wp:positionH>
                  <wp:positionV relativeFrom="paragraph">
                    <wp:posOffset>388620</wp:posOffset>
                  </wp:positionV>
                  <wp:extent cx="6858000" cy="5297805"/>
                  <wp:effectExtent l="0" t="0" r="0" b="0"/>
                  <wp:wrapTopAndBottom/>
                  <wp:docPr id="9535449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4909" name="Picture 3"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58000" cy="5297805"/>
                          </a:xfrm>
                          <a:prstGeom prst="rect">
                            <a:avLst/>
                          </a:prstGeom>
                        </pic:spPr>
                      </pic:pic>
                    </a:graphicData>
                  </a:graphic>
                </wp:anchor>
              </w:drawing>
            </w:r>
            <w:r w:rsidRPr="009858F7">
              <w:t xml:space="preserve">Persona 3: </w:t>
            </w:r>
            <w:r w:rsidRPr="003F0BF8">
              <w:t>James</w:t>
            </w:r>
            <w:bookmarkEnd w:id="37"/>
            <w:bookmarkEnd w:id="38"/>
          </w:p>
          <w:p w14:paraId="1A6EDFB0" w14:textId="0904E80E" w:rsidR="00610D5A" w:rsidRPr="00610D5A" w:rsidRDefault="00610D5A" w:rsidP="00D96806">
            <w:pPr>
              <w:pStyle w:val="Heading3"/>
              <w:rPr>
                <w:b w:val="0"/>
                <w:bCs w:val="0"/>
                <w:caps w:val="0"/>
                <w:noProof w:val="0"/>
                <w:spacing w:val="0"/>
                <w:sz w:val="22"/>
                <w:szCs w:val="22"/>
              </w:rPr>
            </w:pPr>
          </w:p>
          <w:p w14:paraId="6B8429E0" w14:textId="35D9FABF" w:rsidR="000A47E9" w:rsidRPr="004048B0" w:rsidRDefault="000A47E9" w:rsidP="00D96806"/>
          <w:p w14:paraId="48476771" w14:textId="441AEAEF" w:rsidR="000A47E9" w:rsidRPr="004048B0" w:rsidRDefault="000A47E9" w:rsidP="00D96806">
            <w:r w:rsidRPr="004048B0">
              <w:t xml:space="preserve"> </w:t>
            </w:r>
          </w:p>
          <w:p w14:paraId="123AA514" w14:textId="7F81D5C7" w:rsidR="000A47E9" w:rsidRDefault="000A47E9" w:rsidP="003F0BF8"/>
          <w:p w14:paraId="3F04A1F6" w14:textId="60CCC29A" w:rsidR="003F0BF8" w:rsidRDefault="003F0BF8" w:rsidP="003F0BF8"/>
          <w:p w14:paraId="534EEC38" w14:textId="77777777" w:rsidR="00A514A2" w:rsidRDefault="00A514A2" w:rsidP="003F0BF8">
            <w:pPr>
              <w:rPr>
                <w:b/>
                <w:bCs/>
                <w:caps/>
                <w:noProof/>
                <w:spacing w:val="80"/>
                <w:sz w:val="36"/>
                <w:szCs w:val="32"/>
              </w:rPr>
            </w:pPr>
          </w:p>
          <w:p w14:paraId="20F0FE21" w14:textId="77777777" w:rsidR="00A514A2" w:rsidRDefault="00A514A2" w:rsidP="003F0BF8">
            <w:pPr>
              <w:rPr>
                <w:b/>
                <w:bCs/>
                <w:caps/>
                <w:noProof/>
                <w:spacing w:val="80"/>
                <w:sz w:val="36"/>
                <w:szCs w:val="32"/>
              </w:rPr>
            </w:pPr>
          </w:p>
          <w:p w14:paraId="28440931" w14:textId="64E9EA5B" w:rsidR="003F0BF8" w:rsidRPr="004048B0" w:rsidRDefault="003F0BF8" w:rsidP="003F0BF8"/>
        </w:tc>
      </w:tr>
    </w:tbl>
    <w:p w14:paraId="24D03A99" w14:textId="58D4B759"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6364C68A" w14:textId="77777777" w:rsidR="005F350F" w:rsidRPr="004048B0" w:rsidRDefault="005F350F"/>
    <w:tbl>
      <w:tblPr>
        <w:tblW w:w="0" w:type="auto"/>
        <w:tblLook w:val="0600" w:firstRow="0" w:lastRow="0" w:firstColumn="0" w:lastColumn="0" w:noHBand="1" w:noVBand="1"/>
      </w:tblPr>
      <w:tblGrid>
        <w:gridCol w:w="10800"/>
      </w:tblGrid>
      <w:tr w:rsidR="002226AD" w:rsidRPr="004048B0" w14:paraId="19DD68FD" w14:textId="77777777" w:rsidTr="00D96806">
        <w:trPr>
          <w:trHeight w:val="432"/>
        </w:trPr>
        <w:tc>
          <w:tcPr>
            <w:tcW w:w="10800" w:type="dxa"/>
          </w:tcPr>
          <w:p w14:paraId="6457DD9B" w14:textId="77777777" w:rsidR="002226AD" w:rsidRPr="004048B0" w:rsidRDefault="002226AD" w:rsidP="00D96806">
            <w:pPr>
              <w:rPr>
                <w:noProof/>
              </w:rPr>
            </w:pPr>
            <w:r w:rsidRPr="004048B0">
              <w:rPr>
                <w:noProof/>
                <w:lang w:eastAsia="en-AU"/>
              </w:rPr>
              <w:drawing>
                <wp:inline distT="0" distB="0" distL="0" distR="0" wp14:anchorId="63B281D5" wp14:editId="522BB89F">
                  <wp:extent cx="2286000" cy="222740"/>
                  <wp:effectExtent l="0" t="0" r="0" b="6350"/>
                  <wp:docPr id="41901618" name="Graphic 4190161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2226AD" w:rsidRPr="004048B0" w14:paraId="5F37186F" w14:textId="77777777" w:rsidTr="00D96806">
        <w:trPr>
          <w:trHeight w:val="1440"/>
        </w:trPr>
        <w:tc>
          <w:tcPr>
            <w:tcW w:w="10800" w:type="dxa"/>
          </w:tcPr>
          <w:p w14:paraId="5E11780B" w14:textId="47384970" w:rsidR="002226AD" w:rsidRPr="004048B0" w:rsidRDefault="00302E2A" w:rsidP="00D96806">
            <w:pPr>
              <w:pStyle w:val="Heading2"/>
            </w:pPr>
            <w:bookmarkStart w:id="39" w:name="_Toc142751653"/>
            <w:bookmarkStart w:id="40" w:name="_Toc142762351"/>
            <w:r>
              <w:rPr>
                <w:caps w:val="0"/>
              </w:rPr>
              <w:t>USER STORIES</w:t>
            </w:r>
            <w:bookmarkEnd w:id="39"/>
            <w:bookmarkEnd w:id="40"/>
          </w:p>
        </w:tc>
      </w:tr>
      <w:tr w:rsidR="002226AD" w:rsidRPr="004048B0" w14:paraId="421A8065" w14:textId="77777777" w:rsidTr="000A47E9">
        <w:trPr>
          <w:trHeight w:val="12168"/>
        </w:trPr>
        <w:tc>
          <w:tcPr>
            <w:tcW w:w="10800" w:type="dxa"/>
          </w:tcPr>
          <w:p w14:paraId="20795A23" w14:textId="5D6DB5F1" w:rsidR="00A644A8" w:rsidRDefault="00A644A8" w:rsidP="00D96806">
            <w:pPr>
              <w:pStyle w:val="Heading3"/>
              <w:rPr>
                <w:b w:val="0"/>
                <w:bCs w:val="0"/>
                <w:caps w:val="0"/>
                <w:noProof w:val="0"/>
                <w:spacing w:val="0"/>
                <w:sz w:val="22"/>
                <w:szCs w:val="22"/>
              </w:rPr>
            </w:pPr>
          </w:p>
          <w:p w14:paraId="2647FB02" w14:textId="7F38F5EC" w:rsidR="00A644A8" w:rsidRDefault="00A644A8" w:rsidP="00A644A8">
            <w:r>
              <w:t>User stories are concise descriptions of features or functionality from the perspective of</w:t>
            </w:r>
            <w:r w:rsidR="000E74E1">
              <w:t xml:space="preserve"> our user personas. In this section, we present user stories for three distinct user groups</w:t>
            </w:r>
            <w:r w:rsidR="00253F0C">
              <w:t>: Sarah our family focused mom</w:t>
            </w:r>
            <w:r w:rsidR="00B768A4">
              <w:t xml:space="preserve"> looking for a </w:t>
            </w:r>
            <w:proofErr w:type="gramStart"/>
            <w:r w:rsidR="00B768A4">
              <w:t xml:space="preserve">stress </w:t>
            </w:r>
            <w:r w:rsidR="00242B71">
              <w:t>free</w:t>
            </w:r>
            <w:proofErr w:type="gramEnd"/>
            <w:r w:rsidR="00B768A4">
              <w:t xml:space="preserve"> family vacation, our newlywed couple looking for </w:t>
            </w:r>
            <w:r w:rsidR="00EF72DA">
              <w:t xml:space="preserve">an Instagram worthy honeymoon retreat, and </w:t>
            </w:r>
            <w:r w:rsidR="00242B71">
              <w:t>our business professional looking to book and organize an efficient but fun corporate getaway for his team.</w:t>
            </w:r>
          </w:p>
          <w:p w14:paraId="62B18B62" w14:textId="77777777" w:rsidR="00242B71" w:rsidRDefault="00242B71" w:rsidP="00A644A8"/>
          <w:p w14:paraId="55171392" w14:textId="41D1719F" w:rsidR="00242B71" w:rsidRDefault="00242B71" w:rsidP="00A644A8">
            <w:r>
              <w:t>These user stories represent the specific needs and requirements of each group, helping us to tailor the design and functionality of the Moffat-Bay Marina Lodge website to ensure a seamless and satisfying user experience.</w:t>
            </w:r>
            <w:r w:rsidR="00A2241E">
              <w:t xml:space="preserve"> They will guide our development </w:t>
            </w:r>
            <w:r w:rsidR="000611C9">
              <w:t xml:space="preserve">process, ensuring the website caters to the needs and expectations of each user group. By addressing these requirements, we aim to create an inclusive and user-centric platform that offers value and convenience to all users. </w:t>
            </w:r>
          </w:p>
          <w:p w14:paraId="598E96CA" w14:textId="77777777" w:rsidR="00A644A8" w:rsidRPr="00A644A8" w:rsidRDefault="00A644A8" w:rsidP="00A644A8"/>
          <w:p w14:paraId="5FB13D61" w14:textId="741CFE58" w:rsidR="002226AD" w:rsidRPr="004048B0" w:rsidRDefault="00F7007D" w:rsidP="00D96806">
            <w:pPr>
              <w:pStyle w:val="Heading3"/>
            </w:pPr>
            <w:bookmarkStart w:id="41" w:name="_Toc142751654"/>
            <w:bookmarkStart w:id="42" w:name="_Toc142762352"/>
            <w:r>
              <w:t xml:space="preserve">User </w:t>
            </w:r>
            <w:r w:rsidR="000611C9">
              <w:t>Stories</w:t>
            </w:r>
            <w:r>
              <w:t xml:space="preserve"> 1: Sarah</w:t>
            </w:r>
            <w:bookmarkEnd w:id="41"/>
            <w:bookmarkEnd w:id="42"/>
          </w:p>
          <w:p w14:paraId="412937D5" w14:textId="127FCD0D" w:rsidR="0046405C" w:rsidRDefault="0046405C" w:rsidP="00D96806"/>
          <w:p w14:paraId="0E1B2BE2" w14:textId="77777777" w:rsidR="007848C9" w:rsidRDefault="007848C9" w:rsidP="007848C9">
            <w:pPr>
              <w:pStyle w:val="ListParagraph"/>
              <w:numPr>
                <w:ilvl w:val="0"/>
                <w:numId w:val="14"/>
              </w:numPr>
            </w:pPr>
            <w:r>
              <w:t>As a single mom who appreciates flexibility looking for a family vacation, I need a secure user account where I can easily log in and view/configure my reservation details. So that I can double-check or make any changes if need be.</w:t>
            </w:r>
          </w:p>
          <w:p w14:paraId="451DE2F9" w14:textId="77777777" w:rsidR="007848C9" w:rsidRDefault="007848C9" w:rsidP="007848C9"/>
          <w:p w14:paraId="436F263D" w14:textId="64CA6F54" w:rsidR="007848C9" w:rsidRDefault="007848C9" w:rsidP="007848C9">
            <w:pPr>
              <w:pStyle w:val="ListParagraph"/>
              <w:numPr>
                <w:ilvl w:val="0"/>
                <w:numId w:val="14"/>
              </w:numPr>
            </w:pPr>
            <w:r>
              <w:t xml:space="preserve">As a busy mom seeking convenience, I want to see detailed information about on-site facilities, amenities, and activities nearby. Such as restaurants and recreational activities so that I can plan our days without needing to leave the site frequently. </w:t>
            </w:r>
          </w:p>
          <w:p w14:paraId="6364AC2E" w14:textId="77777777" w:rsidR="007848C9" w:rsidRDefault="007848C9" w:rsidP="007848C9"/>
          <w:p w14:paraId="1A1AC149" w14:textId="26995528" w:rsidR="007848C9" w:rsidRDefault="007848C9" w:rsidP="007848C9">
            <w:pPr>
              <w:pStyle w:val="ListParagraph"/>
              <w:numPr>
                <w:ilvl w:val="0"/>
                <w:numId w:val="14"/>
              </w:numPr>
            </w:pPr>
            <w:r>
              <w:t xml:space="preserve">As a mom with a full plate, I want a straightforward booking process that allows me to preview the rooms and select my preferred accommodations and needs in just a few clicks. So that I can minimize frustration and stress in my planning process. </w:t>
            </w:r>
          </w:p>
          <w:p w14:paraId="04A46468" w14:textId="4BEA2D23" w:rsidR="002226AD" w:rsidRDefault="002226AD" w:rsidP="00D96806"/>
          <w:p w14:paraId="3231A1C6" w14:textId="77777777" w:rsidR="0046405C" w:rsidRPr="004048B0" w:rsidRDefault="0046405C" w:rsidP="00D96806"/>
          <w:p w14:paraId="31AC995D" w14:textId="6A6F2540" w:rsidR="002226AD" w:rsidRPr="004048B0" w:rsidRDefault="00F7007D" w:rsidP="00D96806">
            <w:pPr>
              <w:pStyle w:val="Heading3"/>
            </w:pPr>
            <w:bookmarkStart w:id="43" w:name="_Toc142751655"/>
            <w:bookmarkStart w:id="44" w:name="_Toc142762353"/>
            <w:r>
              <w:t xml:space="preserve">user stories 2: Nicole and </w:t>
            </w:r>
            <w:r w:rsidR="003D3ACD">
              <w:t>Tyler</w:t>
            </w:r>
            <w:bookmarkEnd w:id="43"/>
            <w:bookmarkEnd w:id="44"/>
            <w:r w:rsidR="002226AD" w:rsidRPr="004048B0">
              <w:t xml:space="preserve"> </w:t>
            </w:r>
          </w:p>
          <w:p w14:paraId="24B3F0CA" w14:textId="22EF0BDC" w:rsidR="002226AD" w:rsidRDefault="002226AD" w:rsidP="003F0BF8"/>
          <w:p w14:paraId="101C40F6" w14:textId="77777777" w:rsidR="003F0BF8" w:rsidRDefault="003F0BF8" w:rsidP="003F0BF8"/>
          <w:p w14:paraId="743797C3" w14:textId="77777777" w:rsidR="003D3ACD" w:rsidRDefault="003D3ACD" w:rsidP="003D3ACD">
            <w:pPr>
              <w:pStyle w:val="ListParagraph"/>
              <w:numPr>
                <w:ilvl w:val="0"/>
                <w:numId w:val="15"/>
              </w:numPr>
            </w:pPr>
            <w:r>
              <w:t>As a Newlywed couple looking for a honeymoon retreat, we need a website that will show room availability so that we can book accommodations for our stay.</w:t>
            </w:r>
          </w:p>
          <w:p w14:paraId="098CD4B1" w14:textId="77777777" w:rsidR="003D3ACD" w:rsidRDefault="003D3ACD" w:rsidP="003D3ACD"/>
          <w:p w14:paraId="13C611A6" w14:textId="42491A90" w:rsidR="003D3ACD" w:rsidRDefault="003D3ACD" w:rsidP="003D3ACD">
            <w:pPr>
              <w:pStyle w:val="ListParagraph"/>
              <w:numPr>
                <w:ilvl w:val="0"/>
                <w:numId w:val="15"/>
              </w:numPr>
            </w:pPr>
            <w:r>
              <w:t>As a Newlywed couple looking for a honeymoon retreat, we need a website that will show us nearby activities so that we can plan our honeymoon.</w:t>
            </w:r>
          </w:p>
          <w:p w14:paraId="6EF10D39" w14:textId="77777777" w:rsidR="003D3ACD" w:rsidRDefault="003D3ACD" w:rsidP="003D3ACD"/>
          <w:p w14:paraId="309FBFE2" w14:textId="7AC83DA0" w:rsidR="003D3ACD" w:rsidRDefault="003D3ACD" w:rsidP="003D3ACD">
            <w:pPr>
              <w:pStyle w:val="ListParagraph"/>
              <w:numPr>
                <w:ilvl w:val="0"/>
                <w:numId w:val="15"/>
              </w:numPr>
            </w:pPr>
            <w:r>
              <w:t xml:space="preserve">As a Newlywed couple looking for a honeymoon retreat, we need a website that we can log into and view our reservations so that we can confirm the booking and travel </w:t>
            </w:r>
            <w:proofErr w:type="gramStart"/>
            <w:r>
              <w:t>plans in advance</w:t>
            </w:r>
            <w:proofErr w:type="gramEnd"/>
            <w:r>
              <w:t xml:space="preserve">. </w:t>
            </w:r>
          </w:p>
          <w:p w14:paraId="4F1E9D6F" w14:textId="77777777" w:rsidR="0046405C" w:rsidRDefault="0046405C" w:rsidP="003F0BF8"/>
          <w:p w14:paraId="2916205E" w14:textId="77777777" w:rsidR="00755DED" w:rsidRDefault="00755DED" w:rsidP="003F0BF8">
            <w:pPr>
              <w:pStyle w:val="Heading3"/>
            </w:pPr>
            <w:bookmarkStart w:id="45" w:name="_Toc142751656"/>
          </w:p>
          <w:p w14:paraId="408162F8" w14:textId="10E12A08" w:rsidR="003F0BF8" w:rsidRDefault="00F7007D" w:rsidP="003F0BF8">
            <w:pPr>
              <w:pStyle w:val="Heading3"/>
            </w:pPr>
            <w:bookmarkStart w:id="46" w:name="_Toc142762354"/>
            <w:r>
              <w:lastRenderedPageBreak/>
              <w:t xml:space="preserve">user stories 3: </w:t>
            </w:r>
            <w:r w:rsidR="003F0BF8">
              <w:t>James</w:t>
            </w:r>
            <w:bookmarkEnd w:id="45"/>
            <w:bookmarkEnd w:id="46"/>
          </w:p>
          <w:p w14:paraId="2CF33249" w14:textId="77777777" w:rsidR="003F0BF8" w:rsidRDefault="003F0BF8" w:rsidP="003F0BF8"/>
          <w:p w14:paraId="1F973F19" w14:textId="77777777" w:rsidR="0046405C" w:rsidRDefault="0046405C" w:rsidP="003F0BF8"/>
          <w:p w14:paraId="22D9004B" w14:textId="77777777" w:rsidR="00A644A8" w:rsidRDefault="00A644A8" w:rsidP="00A644A8">
            <w:pPr>
              <w:pStyle w:val="ListParagraph"/>
              <w:numPr>
                <w:ilvl w:val="0"/>
                <w:numId w:val="16"/>
              </w:numPr>
            </w:pPr>
            <w:r w:rsidRPr="005F4138">
              <w:t>As a professional arranging a corporate event, I want to have the option to book multiple rooms for our team members, including guest rooms and the conference room, all in one streamlined booking process to save time and effort</w:t>
            </w:r>
            <w:r>
              <w:t>.</w:t>
            </w:r>
          </w:p>
          <w:p w14:paraId="5775DAF2" w14:textId="77777777" w:rsidR="00A644A8" w:rsidRDefault="00A644A8" w:rsidP="00A644A8"/>
          <w:p w14:paraId="79ECF55D" w14:textId="2A63F334" w:rsidR="00A644A8" w:rsidRDefault="00A644A8" w:rsidP="00A644A8">
            <w:pPr>
              <w:pStyle w:val="ListParagraph"/>
              <w:numPr>
                <w:ilvl w:val="0"/>
                <w:numId w:val="16"/>
              </w:numPr>
            </w:pPr>
            <w:r>
              <w:t>As an efficient professional trying to manage event planning, I want to receive notifications confirming my booking, including all the necessary details such as check-in and check-out times. So that I can keep track of multiple reservations without having to search for the information later.</w:t>
            </w:r>
          </w:p>
          <w:p w14:paraId="0D23E9F9" w14:textId="77777777" w:rsidR="00A644A8" w:rsidRDefault="00A644A8" w:rsidP="00A644A8"/>
          <w:p w14:paraId="128DF2DD" w14:textId="4FDDDAE9" w:rsidR="00A644A8" w:rsidRDefault="00A644A8" w:rsidP="00A644A8">
            <w:pPr>
              <w:pStyle w:val="ListParagraph"/>
              <w:numPr>
                <w:ilvl w:val="0"/>
                <w:numId w:val="16"/>
              </w:numPr>
            </w:pPr>
            <w:r>
              <w:t>As an HR Directory focused on team building, I want to have the option to book available conference rooms or business centers. So that I can ensure we have a comfortable and productive space for our meetings and presentations.</w:t>
            </w:r>
          </w:p>
          <w:p w14:paraId="5939E165" w14:textId="77777777" w:rsidR="0046405C" w:rsidRDefault="0046405C" w:rsidP="003F0BF8"/>
          <w:p w14:paraId="334D9359" w14:textId="1DE9A138" w:rsidR="0046405C" w:rsidRPr="003F0BF8" w:rsidRDefault="0046405C" w:rsidP="003F0BF8"/>
        </w:tc>
      </w:tr>
    </w:tbl>
    <w:p w14:paraId="16A8C5C3"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63B780C3" w14:textId="77777777" w:rsidR="005F350F" w:rsidRPr="004048B0" w:rsidRDefault="005F350F"/>
    <w:tbl>
      <w:tblPr>
        <w:tblW w:w="0" w:type="auto"/>
        <w:tblLook w:val="0600" w:firstRow="0" w:lastRow="0" w:firstColumn="0" w:lastColumn="0" w:noHBand="1" w:noVBand="1"/>
      </w:tblPr>
      <w:tblGrid>
        <w:gridCol w:w="10800"/>
      </w:tblGrid>
      <w:tr w:rsidR="004A4C49" w:rsidRPr="004048B0" w14:paraId="7D80C570" w14:textId="77777777" w:rsidTr="00F32B21">
        <w:trPr>
          <w:trHeight w:val="432"/>
        </w:trPr>
        <w:tc>
          <w:tcPr>
            <w:tcW w:w="10800" w:type="dxa"/>
          </w:tcPr>
          <w:p w14:paraId="11D39827" w14:textId="77777777" w:rsidR="004A4C49" w:rsidRPr="004048B0" w:rsidRDefault="004A4C49" w:rsidP="00D51608">
            <w:pPr>
              <w:rPr>
                <w:noProof/>
              </w:rPr>
            </w:pPr>
            <w:r w:rsidRPr="004048B0">
              <w:rPr>
                <w:noProof/>
                <w:lang w:eastAsia="en-AU"/>
              </w:rPr>
              <w:drawing>
                <wp:inline distT="0" distB="0" distL="0" distR="0" wp14:anchorId="5CD7FCF4" wp14:editId="651014E6">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7813E7F3" w14:textId="77777777" w:rsidTr="00FE44CB">
        <w:trPr>
          <w:trHeight w:val="1440"/>
        </w:trPr>
        <w:tc>
          <w:tcPr>
            <w:tcW w:w="10800" w:type="dxa"/>
          </w:tcPr>
          <w:p w14:paraId="5F23E051" w14:textId="6E1CB0B9" w:rsidR="004A4C49" w:rsidRDefault="0036471F" w:rsidP="004048B0">
            <w:pPr>
              <w:pStyle w:val="Heading2"/>
              <w:rPr>
                <w:caps w:val="0"/>
              </w:rPr>
            </w:pPr>
            <w:bookmarkStart w:id="47" w:name="_Toc142751657"/>
            <w:bookmarkStart w:id="48" w:name="_Toc142762355"/>
            <w:r>
              <w:rPr>
                <w:caps w:val="0"/>
              </w:rPr>
              <w:t xml:space="preserve">SCOPE OF </w:t>
            </w:r>
            <w:r w:rsidR="00302E2A">
              <w:rPr>
                <w:caps w:val="0"/>
              </w:rPr>
              <w:t xml:space="preserve">WORK </w:t>
            </w:r>
            <w:r w:rsidR="00960C53">
              <w:rPr>
                <w:caps w:val="0"/>
              </w:rPr>
              <w:t xml:space="preserve">(SOW) </w:t>
            </w:r>
            <w:r w:rsidR="00302E2A">
              <w:rPr>
                <w:caps w:val="0"/>
              </w:rPr>
              <w:t>ESTIMATIONS</w:t>
            </w:r>
            <w:bookmarkEnd w:id="47"/>
            <w:bookmarkEnd w:id="48"/>
          </w:p>
          <w:p w14:paraId="70A7544A" w14:textId="77777777" w:rsidR="002835E3" w:rsidRDefault="002835E3" w:rsidP="002835E3">
            <w:pPr>
              <w:pStyle w:val="Heading3"/>
            </w:pPr>
            <w:bookmarkStart w:id="49" w:name="_Toc142762356"/>
            <w:r>
              <w:t>Mockups and planning:</w:t>
            </w:r>
            <w:bookmarkEnd w:id="49"/>
          </w:p>
          <w:p w14:paraId="39351865" w14:textId="19D8D552" w:rsidR="005E7550" w:rsidRPr="00BE3F9C" w:rsidRDefault="005E7550" w:rsidP="005E7550">
            <w:pPr>
              <w:numPr>
                <w:ilvl w:val="1"/>
                <w:numId w:val="10"/>
              </w:numPr>
              <w:spacing w:before="240"/>
            </w:pPr>
            <w:r>
              <w:t>Front</w:t>
            </w:r>
            <w:r w:rsidR="001431D5">
              <w:t xml:space="preserve">-end UI elements </w:t>
            </w:r>
            <w:r w:rsidR="00B56342">
              <w:t>planning</w:t>
            </w:r>
          </w:p>
          <w:p w14:paraId="44F5A937" w14:textId="274B51EC" w:rsidR="005E7550" w:rsidRPr="00BE3F9C" w:rsidRDefault="001431D5" w:rsidP="005E7550">
            <w:pPr>
              <w:numPr>
                <w:ilvl w:val="1"/>
                <w:numId w:val="10"/>
              </w:numPr>
              <w:spacing w:before="240"/>
            </w:pPr>
            <w:r>
              <w:t xml:space="preserve">Wireframe designs for </w:t>
            </w:r>
            <w:r w:rsidR="00B56342">
              <w:t>each page</w:t>
            </w:r>
          </w:p>
          <w:p w14:paraId="1F698A9C" w14:textId="4ED073DD" w:rsidR="005E7550" w:rsidRPr="00BE3F9C" w:rsidRDefault="00B56342" w:rsidP="005E7550">
            <w:pPr>
              <w:numPr>
                <w:ilvl w:val="1"/>
                <w:numId w:val="10"/>
              </w:numPr>
              <w:spacing w:before="240"/>
            </w:pPr>
            <w:r>
              <w:t>Mockup of website</w:t>
            </w:r>
          </w:p>
          <w:p w14:paraId="2EF73E2B" w14:textId="7FEC856C" w:rsidR="005E7550" w:rsidRPr="00BE3F9C" w:rsidRDefault="005E7550" w:rsidP="005E7550">
            <w:pPr>
              <w:numPr>
                <w:ilvl w:val="1"/>
                <w:numId w:val="10"/>
              </w:numPr>
              <w:spacing w:before="240"/>
            </w:pPr>
            <w:r w:rsidRPr="00BE3F9C">
              <w:t xml:space="preserve">Estimated Effort: </w:t>
            </w:r>
            <w:r w:rsidR="00D03C7F">
              <w:t>4</w:t>
            </w:r>
            <w:r w:rsidRPr="00BE3F9C">
              <w:t>0 hours</w:t>
            </w:r>
          </w:p>
          <w:p w14:paraId="5E18B3A3" w14:textId="11B4302A" w:rsidR="005E7550" w:rsidRPr="00BE3F9C" w:rsidRDefault="005E7550" w:rsidP="005E7550">
            <w:pPr>
              <w:numPr>
                <w:ilvl w:val="1"/>
                <w:numId w:val="10"/>
              </w:numPr>
              <w:spacing w:before="240"/>
            </w:pPr>
            <w:r w:rsidRPr="00BE3F9C">
              <w:t xml:space="preserve">Estimated Time: </w:t>
            </w:r>
            <w:r w:rsidR="00D03C7F">
              <w:t>1</w:t>
            </w:r>
            <w:r w:rsidRPr="00BE3F9C">
              <w:t xml:space="preserve"> weeks</w:t>
            </w:r>
          </w:p>
          <w:p w14:paraId="50235F82" w14:textId="3529F8C2" w:rsidR="002835E3" w:rsidRPr="002835E3" w:rsidRDefault="002835E3" w:rsidP="005E7550"/>
        </w:tc>
      </w:tr>
      <w:tr w:rsidR="004A4C49" w:rsidRPr="004048B0" w14:paraId="4C98E6A9" w14:textId="77777777" w:rsidTr="00F32B21">
        <w:trPr>
          <w:trHeight w:val="1764"/>
        </w:trPr>
        <w:tc>
          <w:tcPr>
            <w:tcW w:w="10800" w:type="dxa"/>
          </w:tcPr>
          <w:p w14:paraId="2FCE6FF5" w14:textId="77777777" w:rsidR="00BE3F9C" w:rsidRPr="00BE3F9C" w:rsidRDefault="00BE3F9C" w:rsidP="00065EFD">
            <w:pPr>
              <w:pStyle w:val="Heading3"/>
            </w:pPr>
            <w:bookmarkStart w:id="50" w:name="_Toc142762357"/>
            <w:r w:rsidRPr="00BE3F9C">
              <w:t>Frontend Development:</w:t>
            </w:r>
            <w:bookmarkEnd w:id="50"/>
          </w:p>
          <w:p w14:paraId="1DA9D71C" w14:textId="77777777" w:rsidR="00BE3F9C" w:rsidRPr="00BE3F9C" w:rsidRDefault="00BE3F9C" w:rsidP="00BE3F9C">
            <w:pPr>
              <w:numPr>
                <w:ilvl w:val="1"/>
                <w:numId w:val="10"/>
              </w:numPr>
              <w:spacing w:before="240"/>
            </w:pPr>
            <w:r w:rsidRPr="00BE3F9C">
              <w:t>Implementing responsive design for various screen sizes.</w:t>
            </w:r>
          </w:p>
          <w:p w14:paraId="17ADFD21" w14:textId="724A7C3F" w:rsidR="00BE3F9C" w:rsidRPr="00BE3F9C" w:rsidRDefault="00BE3F9C" w:rsidP="00BE3F9C">
            <w:pPr>
              <w:numPr>
                <w:ilvl w:val="1"/>
                <w:numId w:val="10"/>
              </w:numPr>
              <w:spacing w:before="240"/>
            </w:pPr>
            <w:r w:rsidRPr="00BE3F9C">
              <w:t xml:space="preserve">Creating UI components for home page, room listings, booking forms, </w:t>
            </w:r>
            <w:r w:rsidR="00D22FD4">
              <w:t>amenities</w:t>
            </w:r>
            <w:r w:rsidR="0006422D">
              <w:t xml:space="preserve">, </w:t>
            </w:r>
            <w:r w:rsidR="00961793">
              <w:t>contact page,</w:t>
            </w:r>
            <w:r w:rsidR="003175A0">
              <w:t xml:space="preserve"> attractions page, </w:t>
            </w:r>
            <w:r w:rsidR="0006422D">
              <w:t>and highlights page</w:t>
            </w:r>
            <w:r w:rsidRPr="00BE3F9C">
              <w:t>.</w:t>
            </w:r>
          </w:p>
          <w:p w14:paraId="08D4980F" w14:textId="6CA6F06F" w:rsidR="00BE3F9C" w:rsidRPr="00BE3F9C" w:rsidRDefault="00823276" w:rsidP="00BE3F9C">
            <w:pPr>
              <w:numPr>
                <w:ilvl w:val="1"/>
                <w:numId w:val="10"/>
              </w:numPr>
              <w:spacing w:before="240"/>
            </w:pPr>
            <w:r>
              <w:t>Creating UI components for user</w:t>
            </w:r>
            <w:r w:rsidR="003175A0">
              <w:t xml:space="preserve"> registration,</w:t>
            </w:r>
            <w:r>
              <w:t xml:space="preserve"> log in</w:t>
            </w:r>
            <w:r w:rsidR="00C21DD8">
              <w:t xml:space="preserve"> and account pages</w:t>
            </w:r>
            <w:r w:rsidR="00BE3F9C" w:rsidRPr="00BE3F9C">
              <w:t>.</w:t>
            </w:r>
          </w:p>
          <w:p w14:paraId="5EDA2C59" w14:textId="77777777" w:rsidR="00BE3F9C" w:rsidRPr="00BE3F9C" w:rsidRDefault="00BE3F9C" w:rsidP="00BE3F9C">
            <w:pPr>
              <w:numPr>
                <w:ilvl w:val="1"/>
                <w:numId w:val="10"/>
              </w:numPr>
              <w:spacing w:before="240"/>
            </w:pPr>
            <w:r w:rsidRPr="00BE3F9C">
              <w:t>Estimated Effort: 120 hours</w:t>
            </w:r>
          </w:p>
          <w:p w14:paraId="72E4354F" w14:textId="77777777" w:rsidR="00BE3F9C" w:rsidRPr="00BE3F9C" w:rsidRDefault="00BE3F9C" w:rsidP="00BE3F9C">
            <w:pPr>
              <w:numPr>
                <w:ilvl w:val="1"/>
                <w:numId w:val="10"/>
              </w:numPr>
              <w:spacing w:before="240"/>
            </w:pPr>
            <w:r w:rsidRPr="00BE3F9C">
              <w:t>Estimated Time: 3 weeks</w:t>
            </w:r>
          </w:p>
          <w:p w14:paraId="37DE15E1" w14:textId="77777777" w:rsidR="00BE3F9C" w:rsidRPr="00BE3F9C" w:rsidRDefault="00BE3F9C" w:rsidP="00065EFD">
            <w:pPr>
              <w:pStyle w:val="Heading3"/>
            </w:pPr>
            <w:bookmarkStart w:id="51" w:name="_Toc142762358"/>
            <w:r w:rsidRPr="00BE3F9C">
              <w:t>Backend Development:</w:t>
            </w:r>
            <w:bookmarkEnd w:id="51"/>
          </w:p>
          <w:p w14:paraId="5DFA2E15" w14:textId="3FDF59AF" w:rsidR="00BE3F9C" w:rsidRDefault="00BE3F9C" w:rsidP="00BE3F9C">
            <w:pPr>
              <w:numPr>
                <w:ilvl w:val="1"/>
                <w:numId w:val="10"/>
              </w:numPr>
              <w:spacing w:before="240"/>
            </w:pPr>
            <w:r w:rsidRPr="00BE3F9C">
              <w:t>Setting up a backend server</w:t>
            </w:r>
            <w:r w:rsidR="00B96C17">
              <w:t>.</w:t>
            </w:r>
          </w:p>
          <w:p w14:paraId="6DC0273B" w14:textId="54ED104D" w:rsidR="00550BC0" w:rsidRPr="00BE3F9C" w:rsidRDefault="00550BC0" w:rsidP="00BE3F9C">
            <w:pPr>
              <w:numPr>
                <w:ilvl w:val="1"/>
                <w:numId w:val="10"/>
              </w:numPr>
              <w:spacing w:before="240"/>
            </w:pPr>
            <w:r>
              <w:t>Setting up Version Contro</w:t>
            </w:r>
            <w:r w:rsidR="002B18F9">
              <w:t xml:space="preserve">l </w:t>
            </w:r>
          </w:p>
          <w:p w14:paraId="61C6B132" w14:textId="77777777" w:rsidR="00BE3F9C" w:rsidRPr="00BE3F9C" w:rsidRDefault="00BE3F9C" w:rsidP="00BE3F9C">
            <w:pPr>
              <w:numPr>
                <w:ilvl w:val="1"/>
                <w:numId w:val="10"/>
              </w:numPr>
              <w:spacing w:before="240"/>
            </w:pPr>
            <w:r w:rsidRPr="00BE3F9C">
              <w:t>Designing the API endpoints for room availability, booking, and contact forms.</w:t>
            </w:r>
          </w:p>
          <w:p w14:paraId="1E88B5A4" w14:textId="4F65856B" w:rsidR="00BE3F9C" w:rsidRPr="00BE3F9C" w:rsidRDefault="00BE3F9C" w:rsidP="00BE3F9C">
            <w:pPr>
              <w:numPr>
                <w:ilvl w:val="1"/>
                <w:numId w:val="10"/>
              </w:numPr>
              <w:spacing w:before="240"/>
            </w:pPr>
            <w:r w:rsidRPr="00BE3F9C">
              <w:t>Implementing database models for</w:t>
            </w:r>
            <w:r w:rsidR="0001504B">
              <w:t xml:space="preserve"> user accounts,</w:t>
            </w:r>
            <w:r w:rsidRPr="00BE3F9C">
              <w:t xml:space="preserve"> rooms, bookings, and customer information.</w:t>
            </w:r>
          </w:p>
          <w:p w14:paraId="7DAD0C52" w14:textId="01EC059E" w:rsidR="00BE3F9C" w:rsidRPr="00BE3F9C" w:rsidRDefault="00BE3F9C" w:rsidP="00BE3F9C">
            <w:pPr>
              <w:numPr>
                <w:ilvl w:val="1"/>
                <w:numId w:val="10"/>
              </w:numPr>
              <w:spacing w:before="240"/>
            </w:pPr>
            <w:r w:rsidRPr="00BE3F9C">
              <w:t>Estimated Effort: 1</w:t>
            </w:r>
            <w:r w:rsidR="00D03C7F">
              <w:t>2</w:t>
            </w:r>
            <w:r w:rsidRPr="00BE3F9C">
              <w:t>0 hours</w:t>
            </w:r>
          </w:p>
          <w:p w14:paraId="72BEAB62" w14:textId="5B050BC8" w:rsidR="00BE3F9C" w:rsidRPr="00BE3F9C" w:rsidRDefault="00BE3F9C" w:rsidP="00BE3F9C">
            <w:pPr>
              <w:numPr>
                <w:ilvl w:val="1"/>
                <w:numId w:val="10"/>
              </w:numPr>
              <w:spacing w:before="240"/>
            </w:pPr>
            <w:r w:rsidRPr="00BE3F9C">
              <w:t xml:space="preserve">Estimated Time: </w:t>
            </w:r>
            <w:r w:rsidR="00D03C7F">
              <w:t>3</w:t>
            </w:r>
            <w:r w:rsidRPr="00BE3F9C">
              <w:t xml:space="preserve"> weeks</w:t>
            </w:r>
          </w:p>
          <w:p w14:paraId="17C1C9B6" w14:textId="77777777" w:rsidR="00BE3F9C" w:rsidRPr="00BE3F9C" w:rsidRDefault="00BE3F9C" w:rsidP="00065EFD">
            <w:pPr>
              <w:pStyle w:val="Heading3"/>
            </w:pPr>
            <w:bookmarkStart w:id="52" w:name="_Toc142762359"/>
            <w:r w:rsidRPr="00BE3F9C">
              <w:t>Database Design and Setup:</w:t>
            </w:r>
            <w:bookmarkEnd w:id="52"/>
          </w:p>
          <w:p w14:paraId="00640F62" w14:textId="77777777" w:rsidR="00BE3F9C" w:rsidRPr="00BE3F9C" w:rsidRDefault="00BE3F9C" w:rsidP="00BE3F9C">
            <w:pPr>
              <w:numPr>
                <w:ilvl w:val="1"/>
                <w:numId w:val="10"/>
              </w:numPr>
              <w:spacing w:before="240"/>
            </w:pPr>
            <w:r w:rsidRPr="00BE3F9C">
              <w:t>Designing the database schema to store lodge room details, bookings, and customer information.</w:t>
            </w:r>
          </w:p>
          <w:p w14:paraId="19AEC1ED" w14:textId="77777777" w:rsidR="00BE3F9C" w:rsidRPr="00BE3F9C" w:rsidRDefault="00BE3F9C" w:rsidP="00BE3F9C">
            <w:pPr>
              <w:numPr>
                <w:ilvl w:val="1"/>
                <w:numId w:val="10"/>
              </w:numPr>
              <w:spacing w:before="240"/>
            </w:pPr>
            <w:r w:rsidRPr="00BE3F9C">
              <w:lastRenderedPageBreak/>
              <w:t>Setting up a relational database (e.g., MySQL) and creating necessary tables.</w:t>
            </w:r>
          </w:p>
          <w:p w14:paraId="605251BA" w14:textId="77777777" w:rsidR="00BE3F9C" w:rsidRPr="00BE3F9C" w:rsidRDefault="00BE3F9C" w:rsidP="00BE3F9C">
            <w:pPr>
              <w:numPr>
                <w:ilvl w:val="1"/>
                <w:numId w:val="10"/>
              </w:numPr>
              <w:spacing w:before="240"/>
            </w:pPr>
            <w:r w:rsidRPr="00BE3F9C">
              <w:t>Estimated Effort: 40 hours</w:t>
            </w:r>
          </w:p>
          <w:p w14:paraId="5116305B" w14:textId="77777777" w:rsidR="00BE3F9C" w:rsidRPr="00BE3F9C" w:rsidRDefault="00BE3F9C" w:rsidP="00BE3F9C">
            <w:pPr>
              <w:numPr>
                <w:ilvl w:val="1"/>
                <w:numId w:val="10"/>
              </w:numPr>
              <w:spacing w:before="240"/>
            </w:pPr>
            <w:r w:rsidRPr="00BE3F9C">
              <w:t>Estimated Time: 1 week</w:t>
            </w:r>
          </w:p>
          <w:p w14:paraId="5B49F2AA" w14:textId="77777777" w:rsidR="00BE3F9C" w:rsidRPr="00BE3F9C" w:rsidRDefault="00BE3F9C" w:rsidP="00065EFD">
            <w:pPr>
              <w:pStyle w:val="Heading3"/>
            </w:pPr>
            <w:bookmarkStart w:id="53" w:name="_Toc142762360"/>
            <w:r w:rsidRPr="00BE3F9C">
              <w:t>Integration and Testing</w:t>
            </w:r>
            <w:bookmarkEnd w:id="53"/>
          </w:p>
          <w:p w14:paraId="3EEF5B45" w14:textId="77777777" w:rsidR="00BE3F9C" w:rsidRPr="00BE3F9C" w:rsidRDefault="00BE3F9C" w:rsidP="00BE3F9C">
            <w:pPr>
              <w:numPr>
                <w:ilvl w:val="0"/>
                <w:numId w:val="11"/>
              </w:numPr>
              <w:spacing w:before="240"/>
            </w:pPr>
            <w:r w:rsidRPr="00BE3F9C">
              <w:rPr>
                <w:b/>
                <w:bCs/>
              </w:rPr>
              <w:t>Integration Testing:</w:t>
            </w:r>
          </w:p>
          <w:p w14:paraId="6738ABB4" w14:textId="43580A87" w:rsidR="00BE3F9C" w:rsidRDefault="00BE3F9C" w:rsidP="00D030B7">
            <w:pPr>
              <w:numPr>
                <w:ilvl w:val="1"/>
                <w:numId w:val="11"/>
              </w:numPr>
              <w:spacing w:before="240"/>
            </w:pPr>
            <w:r w:rsidRPr="00BE3F9C">
              <w:t>Testing the integration between frontend and backend components.</w:t>
            </w:r>
          </w:p>
          <w:p w14:paraId="3DF702E9" w14:textId="25B55C34" w:rsidR="001A0774" w:rsidRPr="00BE3F9C" w:rsidRDefault="001A0774" w:rsidP="00D030B7">
            <w:pPr>
              <w:numPr>
                <w:ilvl w:val="1"/>
                <w:numId w:val="11"/>
              </w:numPr>
              <w:spacing w:before="240"/>
            </w:pPr>
            <w:r>
              <w:t xml:space="preserve">Testing </w:t>
            </w:r>
            <w:r w:rsidR="009F121E">
              <w:t>user account and reservation functionality.</w:t>
            </w:r>
          </w:p>
          <w:p w14:paraId="042007F6" w14:textId="77777777" w:rsidR="00BE3F9C" w:rsidRPr="00BE3F9C" w:rsidRDefault="00BE3F9C" w:rsidP="00BE3F9C">
            <w:pPr>
              <w:numPr>
                <w:ilvl w:val="1"/>
                <w:numId w:val="11"/>
              </w:numPr>
              <w:spacing w:before="240"/>
            </w:pPr>
            <w:r w:rsidRPr="00BE3F9C">
              <w:t>Estimated Effort: 40 hours</w:t>
            </w:r>
          </w:p>
          <w:p w14:paraId="5BDE2D99" w14:textId="77777777" w:rsidR="00BE3F9C" w:rsidRPr="00BE3F9C" w:rsidRDefault="00BE3F9C" w:rsidP="00BE3F9C">
            <w:pPr>
              <w:numPr>
                <w:ilvl w:val="1"/>
                <w:numId w:val="11"/>
              </w:numPr>
              <w:spacing w:before="240"/>
            </w:pPr>
            <w:r w:rsidRPr="00BE3F9C">
              <w:t>Estimated Time: 1 week</w:t>
            </w:r>
          </w:p>
          <w:p w14:paraId="01E61971" w14:textId="77777777" w:rsidR="0053059F" w:rsidRDefault="0053059F" w:rsidP="00BE3F9C">
            <w:pPr>
              <w:spacing w:before="240"/>
              <w:rPr>
                <w:b/>
                <w:bCs/>
              </w:rPr>
            </w:pPr>
          </w:p>
          <w:p w14:paraId="2B29C55A" w14:textId="5A04B6CF" w:rsidR="00BE3F9C" w:rsidRPr="00BE3F9C" w:rsidRDefault="00BE3F9C" w:rsidP="00065EFD">
            <w:pPr>
              <w:pStyle w:val="Heading3"/>
            </w:pPr>
            <w:bookmarkStart w:id="54" w:name="_Toc142762361"/>
            <w:r w:rsidRPr="00BE3F9C">
              <w:t>Deployment and Launch</w:t>
            </w:r>
            <w:bookmarkEnd w:id="54"/>
          </w:p>
          <w:p w14:paraId="7C84E3A2" w14:textId="77777777" w:rsidR="00BE3F9C" w:rsidRPr="00BE3F9C" w:rsidRDefault="00BE3F9C" w:rsidP="00BE3F9C">
            <w:pPr>
              <w:numPr>
                <w:ilvl w:val="0"/>
                <w:numId w:val="12"/>
              </w:numPr>
              <w:spacing w:before="240"/>
            </w:pPr>
            <w:r w:rsidRPr="00BE3F9C">
              <w:rPr>
                <w:b/>
                <w:bCs/>
              </w:rPr>
              <w:t>Deployment:</w:t>
            </w:r>
          </w:p>
          <w:p w14:paraId="371AE88B" w14:textId="4DF3E01D" w:rsidR="002B18F9" w:rsidRDefault="002B18F9" w:rsidP="00BE3F9C">
            <w:pPr>
              <w:numPr>
                <w:ilvl w:val="1"/>
                <w:numId w:val="12"/>
              </w:numPr>
              <w:spacing w:before="240"/>
            </w:pPr>
            <w:r>
              <w:t>Setting up Domain Name and Hosting</w:t>
            </w:r>
          </w:p>
          <w:p w14:paraId="111DCB2B" w14:textId="212F8556" w:rsidR="00BE3F9C" w:rsidRPr="00BE3F9C" w:rsidRDefault="00BE3F9C" w:rsidP="00BE3F9C">
            <w:pPr>
              <w:numPr>
                <w:ilvl w:val="1"/>
                <w:numId w:val="12"/>
              </w:numPr>
              <w:spacing w:before="240"/>
            </w:pPr>
            <w:r w:rsidRPr="00BE3F9C">
              <w:t>Configuring the server and deploying the application.</w:t>
            </w:r>
          </w:p>
          <w:p w14:paraId="3F07FA47" w14:textId="77777777" w:rsidR="00BE3F9C" w:rsidRPr="00BE3F9C" w:rsidRDefault="00BE3F9C" w:rsidP="00BE3F9C">
            <w:pPr>
              <w:numPr>
                <w:ilvl w:val="1"/>
                <w:numId w:val="12"/>
              </w:numPr>
              <w:spacing w:before="240"/>
            </w:pPr>
            <w:r w:rsidRPr="00BE3F9C">
              <w:t>Setting up a secure connection (SSL) for data protection.</w:t>
            </w:r>
          </w:p>
          <w:p w14:paraId="30193E7A" w14:textId="77777777" w:rsidR="00BE3F9C" w:rsidRPr="00BE3F9C" w:rsidRDefault="00BE3F9C" w:rsidP="00BE3F9C">
            <w:pPr>
              <w:numPr>
                <w:ilvl w:val="1"/>
                <w:numId w:val="12"/>
              </w:numPr>
              <w:spacing w:before="240"/>
            </w:pPr>
            <w:r w:rsidRPr="00BE3F9C">
              <w:t>Estimated Effort: 20 hours</w:t>
            </w:r>
          </w:p>
          <w:p w14:paraId="537E8923" w14:textId="0854B827" w:rsidR="00BE3F9C" w:rsidRPr="00BE3F9C" w:rsidRDefault="00BE3F9C" w:rsidP="00BE3F9C">
            <w:pPr>
              <w:numPr>
                <w:ilvl w:val="1"/>
                <w:numId w:val="12"/>
              </w:numPr>
              <w:spacing w:before="240"/>
            </w:pPr>
            <w:r w:rsidRPr="00BE3F9C">
              <w:t>Estimated Time: 1</w:t>
            </w:r>
            <w:r w:rsidR="005851DA">
              <w:t>/2</w:t>
            </w:r>
            <w:r w:rsidRPr="00BE3F9C">
              <w:t xml:space="preserve"> week</w:t>
            </w:r>
          </w:p>
          <w:p w14:paraId="385FF41C" w14:textId="77777777" w:rsidR="00BE3F9C" w:rsidRPr="00BE3F9C" w:rsidRDefault="00BE3F9C" w:rsidP="00BE3F9C">
            <w:pPr>
              <w:numPr>
                <w:ilvl w:val="0"/>
                <w:numId w:val="12"/>
              </w:numPr>
              <w:spacing w:before="240"/>
            </w:pPr>
            <w:r w:rsidRPr="00BE3F9C">
              <w:rPr>
                <w:b/>
                <w:bCs/>
              </w:rPr>
              <w:t>Final Testing and Bug Fixing:</w:t>
            </w:r>
          </w:p>
          <w:p w14:paraId="54249B54" w14:textId="77777777" w:rsidR="00BE3F9C" w:rsidRPr="00BE3F9C" w:rsidRDefault="00BE3F9C" w:rsidP="00BE3F9C">
            <w:pPr>
              <w:numPr>
                <w:ilvl w:val="1"/>
                <w:numId w:val="12"/>
              </w:numPr>
              <w:spacing w:before="240"/>
            </w:pPr>
            <w:r w:rsidRPr="00BE3F9C">
              <w:t>Conducting final rounds of testing to ensure a smooth launch.</w:t>
            </w:r>
          </w:p>
          <w:p w14:paraId="1B67D875" w14:textId="77777777" w:rsidR="00BE3F9C" w:rsidRPr="00BE3F9C" w:rsidRDefault="00BE3F9C" w:rsidP="00BE3F9C">
            <w:pPr>
              <w:numPr>
                <w:ilvl w:val="1"/>
                <w:numId w:val="12"/>
              </w:numPr>
              <w:spacing w:before="240"/>
            </w:pPr>
            <w:r w:rsidRPr="00BE3F9C">
              <w:t>Resolving any last-minute bugs or issues.</w:t>
            </w:r>
          </w:p>
          <w:p w14:paraId="79E7CC67" w14:textId="77777777" w:rsidR="00BE3F9C" w:rsidRPr="00BE3F9C" w:rsidRDefault="00BE3F9C" w:rsidP="00BE3F9C">
            <w:pPr>
              <w:numPr>
                <w:ilvl w:val="1"/>
                <w:numId w:val="12"/>
              </w:numPr>
              <w:spacing w:before="240"/>
            </w:pPr>
            <w:r w:rsidRPr="00BE3F9C">
              <w:t>Estimated Effort: 20 hours</w:t>
            </w:r>
          </w:p>
          <w:p w14:paraId="4C998BB2" w14:textId="117E6FFE" w:rsidR="00BE3F9C" w:rsidRPr="00BE3F9C" w:rsidRDefault="00BE3F9C" w:rsidP="00BE3F9C">
            <w:pPr>
              <w:numPr>
                <w:ilvl w:val="1"/>
                <w:numId w:val="12"/>
              </w:numPr>
              <w:spacing w:before="240"/>
            </w:pPr>
            <w:r w:rsidRPr="00BE3F9C">
              <w:t>Estimated Time: 1</w:t>
            </w:r>
            <w:r w:rsidR="005851DA">
              <w:t>/2</w:t>
            </w:r>
            <w:r w:rsidRPr="00BE3F9C">
              <w:t xml:space="preserve"> week</w:t>
            </w:r>
          </w:p>
          <w:p w14:paraId="17833E1D" w14:textId="065F60C5" w:rsidR="00BE3F9C" w:rsidRPr="00BE3F9C" w:rsidRDefault="00BE3F9C" w:rsidP="00BE3F9C">
            <w:pPr>
              <w:spacing w:before="240"/>
              <w:rPr>
                <w:b/>
                <w:bCs/>
              </w:rPr>
            </w:pPr>
            <w:r w:rsidRPr="00BE3F9C">
              <w:rPr>
                <w:b/>
                <w:bCs/>
              </w:rPr>
              <w:t>Total Estimated Effort: 4</w:t>
            </w:r>
            <w:r w:rsidR="00763753">
              <w:rPr>
                <w:b/>
                <w:bCs/>
              </w:rPr>
              <w:t>0</w:t>
            </w:r>
            <w:r w:rsidRPr="00BE3F9C">
              <w:rPr>
                <w:b/>
                <w:bCs/>
              </w:rPr>
              <w:t>0 hours</w:t>
            </w:r>
          </w:p>
          <w:p w14:paraId="20F29AEE" w14:textId="171D3827" w:rsidR="00BE3F9C" w:rsidRPr="00BE3F9C" w:rsidRDefault="00BE3F9C" w:rsidP="00BE3F9C">
            <w:pPr>
              <w:spacing w:before="240"/>
              <w:rPr>
                <w:b/>
                <w:bCs/>
              </w:rPr>
            </w:pPr>
            <w:r w:rsidRPr="00BE3F9C">
              <w:rPr>
                <w:b/>
                <w:bCs/>
              </w:rPr>
              <w:t>Total Estimated Time: Approximately 1</w:t>
            </w:r>
            <w:r w:rsidR="007919D7">
              <w:rPr>
                <w:b/>
                <w:bCs/>
              </w:rPr>
              <w:t>0</w:t>
            </w:r>
            <w:r w:rsidRPr="00BE3F9C">
              <w:rPr>
                <w:b/>
                <w:bCs/>
              </w:rPr>
              <w:t xml:space="preserve"> weeks</w:t>
            </w:r>
          </w:p>
          <w:p w14:paraId="1FEC7032" w14:textId="33CEDCC5" w:rsidR="00354BCE" w:rsidRPr="004048B0" w:rsidRDefault="00354BCE" w:rsidP="0053059F">
            <w:pPr>
              <w:spacing w:before="240"/>
            </w:pPr>
          </w:p>
        </w:tc>
      </w:tr>
      <w:tr w:rsidR="0072626F" w:rsidRPr="004048B0" w14:paraId="423D8150" w14:textId="77777777" w:rsidTr="008F1ABD">
        <w:trPr>
          <w:trHeight w:val="288"/>
        </w:trPr>
        <w:tc>
          <w:tcPr>
            <w:tcW w:w="10800" w:type="dxa"/>
          </w:tcPr>
          <w:p w14:paraId="20D5B996" w14:textId="77777777" w:rsidR="0072626F" w:rsidRPr="004048B0" w:rsidRDefault="0072626F" w:rsidP="004A4C49"/>
        </w:tc>
      </w:tr>
    </w:tbl>
    <w:p w14:paraId="614EC300"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3F6E0" w14:textId="77777777" w:rsidR="00A64A4F" w:rsidRDefault="00A64A4F" w:rsidP="006B633A">
      <w:r>
        <w:separator/>
      </w:r>
    </w:p>
  </w:endnote>
  <w:endnote w:type="continuationSeparator" w:id="0">
    <w:p w14:paraId="707CB011" w14:textId="77777777" w:rsidR="00A64A4F" w:rsidRDefault="00A64A4F"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8EEE0" w14:textId="55034591" w:rsidR="006B633A" w:rsidRPr="006F5A91" w:rsidRDefault="007268FA" w:rsidP="006F5A91">
    <w:pPr>
      <w:pStyle w:val="Footer"/>
    </w:pPr>
    <w:r>
      <w:rPr>
        <w:rFonts w:ascii="Calibri" w:hAnsi="Calibri" w:cs="Calibri"/>
        <w:color w:val="000000"/>
      </w:rPr>
      <w:t>BRAVO TEAM</w:t>
    </w:r>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3B0AA" w14:textId="141FE894" w:rsidR="006F5A91" w:rsidRPr="006F5A91" w:rsidRDefault="007C5E0A" w:rsidP="006F5A91">
    <w:pPr>
      <w:pStyle w:val="Footer"/>
    </w:pPr>
    <w:r>
      <w:rPr>
        <w:rFonts w:ascii="Calibri" w:hAnsi="Calibri" w:cs="Calibri"/>
        <w:color w:val="000000"/>
      </w:rPr>
      <w:t>BRAVO TEAM</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F44E3C" w14:textId="77777777" w:rsidR="00A64A4F" w:rsidRDefault="00A64A4F" w:rsidP="006B633A">
      <w:r>
        <w:separator/>
      </w:r>
    </w:p>
  </w:footnote>
  <w:footnote w:type="continuationSeparator" w:id="0">
    <w:p w14:paraId="3CE30D36" w14:textId="77777777" w:rsidR="00A64A4F" w:rsidRDefault="00A64A4F"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CE1"/>
    <w:multiLevelType w:val="hybridMultilevel"/>
    <w:tmpl w:val="EB98E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D0FFE"/>
    <w:multiLevelType w:val="hybridMultilevel"/>
    <w:tmpl w:val="755E11E0"/>
    <w:lvl w:ilvl="0" w:tplc="BA025B48">
      <w:start w:val="1"/>
      <w:numFmt w:val="bullet"/>
      <w:pStyle w:val="Bullets"/>
      <w:lvlText w:val=""/>
      <w:lvlJc w:val="left"/>
      <w:pPr>
        <w:ind w:left="2880" w:hanging="360"/>
      </w:pPr>
      <w:rPr>
        <w:rFonts w:ascii="Symbol" w:hAnsi="Symbol" w:hint="default"/>
      </w:rPr>
    </w:lvl>
    <w:lvl w:ilvl="1" w:tplc="0C090003" w:tentative="1">
      <w:start w:val="1"/>
      <w:numFmt w:val="bullet"/>
      <w:lvlText w:val="o"/>
      <w:lvlJc w:val="left"/>
      <w:pPr>
        <w:ind w:left="3600" w:hanging="360"/>
      </w:pPr>
      <w:rPr>
        <w:rFonts w:ascii="Courier New" w:hAnsi="Courier New" w:cs="Courier New" w:hint="default"/>
      </w:rPr>
    </w:lvl>
    <w:lvl w:ilvl="2" w:tplc="0C090005" w:tentative="1">
      <w:start w:val="1"/>
      <w:numFmt w:val="bullet"/>
      <w:lvlText w:val=""/>
      <w:lvlJc w:val="left"/>
      <w:pPr>
        <w:ind w:left="4320" w:hanging="360"/>
      </w:pPr>
      <w:rPr>
        <w:rFonts w:ascii="Wingdings" w:hAnsi="Wingdings" w:hint="default"/>
      </w:rPr>
    </w:lvl>
    <w:lvl w:ilvl="3" w:tplc="0C090001" w:tentative="1">
      <w:start w:val="1"/>
      <w:numFmt w:val="bullet"/>
      <w:lvlText w:val=""/>
      <w:lvlJc w:val="left"/>
      <w:pPr>
        <w:ind w:left="5040" w:hanging="360"/>
      </w:pPr>
      <w:rPr>
        <w:rFonts w:ascii="Symbol" w:hAnsi="Symbol" w:hint="default"/>
      </w:rPr>
    </w:lvl>
    <w:lvl w:ilvl="4" w:tplc="0C090003" w:tentative="1">
      <w:start w:val="1"/>
      <w:numFmt w:val="bullet"/>
      <w:lvlText w:val="o"/>
      <w:lvlJc w:val="left"/>
      <w:pPr>
        <w:ind w:left="5760" w:hanging="360"/>
      </w:pPr>
      <w:rPr>
        <w:rFonts w:ascii="Courier New" w:hAnsi="Courier New" w:cs="Courier New" w:hint="default"/>
      </w:rPr>
    </w:lvl>
    <w:lvl w:ilvl="5" w:tplc="0C090005" w:tentative="1">
      <w:start w:val="1"/>
      <w:numFmt w:val="bullet"/>
      <w:lvlText w:val=""/>
      <w:lvlJc w:val="left"/>
      <w:pPr>
        <w:ind w:left="6480" w:hanging="360"/>
      </w:pPr>
      <w:rPr>
        <w:rFonts w:ascii="Wingdings" w:hAnsi="Wingdings" w:hint="default"/>
      </w:rPr>
    </w:lvl>
    <w:lvl w:ilvl="6" w:tplc="0C090001" w:tentative="1">
      <w:start w:val="1"/>
      <w:numFmt w:val="bullet"/>
      <w:lvlText w:val=""/>
      <w:lvlJc w:val="left"/>
      <w:pPr>
        <w:ind w:left="7200" w:hanging="360"/>
      </w:pPr>
      <w:rPr>
        <w:rFonts w:ascii="Symbol" w:hAnsi="Symbol" w:hint="default"/>
      </w:rPr>
    </w:lvl>
    <w:lvl w:ilvl="7" w:tplc="0C090003" w:tentative="1">
      <w:start w:val="1"/>
      <w:numFmt w:val="bullet"/>
      <w:lvlText w:val="o"/>
      <w:lvlJc w:val="left"/>
      <w:pPr>
        <w:ind w:left="7920" w:hanging="360"/>
      </w:pPr>
      <w:rPr>
        <w:rFonts w:ascii="Courier New" w:hAnsi="Courier New" w:cs="Courier New" w:hint="default"/>
      </w:rPr>
    </w:lvl>
    <w:lvl w:ilvl="8" w:tplc="0C090005" w:tentative="1">
      <w:start w:val="1"/>
      <w:numFmt w:val="bullet"/>
      <w:lvlText w:val=""/>
      <w:lvlJc w:val="left"/>
      <w:pPr>
        <w:ind w:left="8640" w:hanging="360"/>
      </w:pPr>
      <w:rPr>
        <w:rFonts w:ascii="Wingdings" w:hAnsi="Wingdings" w:hint="default"/>
      </w:rPr>
    </w:lvl>
  </w:abstractNum>
  <w:abstractNum w:abstractNumId="4" w15:restartNumberingAfterBreak="0">
    <w:nsid w:val="1E333F7C"/>
    <w:multiLevelType w:val="hybridMultilevel"/>
    <w:tmpl w:val="74740C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CB3559"/>
    <w:multiLevelType w:val="hybridMultilevel"/>
    <w:tmpl w:val="5CF222F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D23138"/>
    <w:multiLevelType w:val="hybridMultilevel"/>
    <w:tmpl w:val="E6F001D2"/>
    <w:lvl w:ilvl="0" w:tplc="1B9ED5F8">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9" w15:restartNumberingAfterBreak="0">
    <w:nsid w:val="4E6C4BF1"/>
    <w:multiLevelType w:val="multilevel"/>
    <w:tmpl w:val="4DF2C0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F7020D"/>
    <w:multiLevelType w:val="multilevel"/>
    <w:tmpl w:val="B91A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81E4CE2"/>
    <w:multiLevelType w:val="hybridMultilevel"/>
    <w:tmpl w:val="428EA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96949"/>
    <w:multiLevelType w:val="hybridMultilevel"/>
    <w:tmpl w:val="B12C5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8675B8"/>
    <w:multiLevelType w:val="multilevel"/>
    <w:tmpl w:val="B82C07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3805E6"/>
    <w:multiLevelType w:val="hybridMultilevel"/>
    <w:tmpl w:val="D3BC6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264575"/>
    <w:multiLevelType w:val="multilevel"/>
    <w:tmpl w:val="9B7A1C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7699955">
    <w:abstractNumId w:val="2"/>
  </w:num>
  <w:num w:numId="2" w16cid:durableId="640354119">
    <w:abstractNumId w:val="12"/>
  </w:num>
  <w:num w:numId="3" w16cid:durableId="1523935082">
    <w:abstractNumId w:val="1"/>
  </w:num>
  <w:num w:numId="4" w16cid:durableId="1692341680">
    <w:abstractNumId w:val="7"/>
  </w:num>
  <w:num w:numId="5" w16cid:durableId="2039314551">
    <w:abstractNumId w:val="17"/>
  </w:num>
  <w:num w:numId="6" w16cid:durableId="944382211">
    <w:abstractNumId w:val="6"/>
  </w:num>
  <w:num w:numId="7" w16cid:durableId="1126772310">
    <w:abstractNumId w:val="3"/>
  </w:num>
  <w:num w:numId="8" w16cid:durableId="2124611829">
    <w:abstractNumId w:val="11"/>
  </w:num>
  <w:num w:numId="9" w16cid:durableId="624317283">
    <w:abstractNumId w:val="8"/>
  </w:num>
  <w:num w:numId="10" w16cid:durableId="1485316264">
    <w:abstractNumId w:val="16"/>
  </w:num>
  <w:num w:numId="11" w16cid:durableId="94257318">
    <w:abstractNumId w:val="14"/>
  </w:num>
  <w:num w:numId="12" w16cid:durableId="1702782606">
    <w:abstractNumId w:val="9"/>
  </w:num>
  <w:num w:numId="13" w16cid:durableId="385111343">
    <w:abstractNumId w:val="10"/>
  </w:num>
  <w:num w:numId="14" w16cid:durableId="117991667">
    <w:abstractNumId w:val="0"/>
  </w:num>
  <w:num w:numId="15" w16cid:durableId="385761002">
    <w:abstractNumId w:val="13"/>
  </w:num>
  <w:num w:numId="16" w16cid:durableId="1582132511">
    <w:abstractNumId w:val="4"/>
  </w:num>
  <w:num w:numId="17" w16cid:durableId="2000113087">
    <w:abstractNumId w:val="15"/>
  </w:num>
  <w:num w:numId="18" w16cid:durableId="11674735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7C5E0A"/>
    <w:rsid w:val="0001504B"/>
    <w:rsid w:val="000227CA"/>
    <w:rsid w:val="000239FD"/>
    <w:rsid w:val="000378D7"/>
    <w:rsid w:val="000504EC"/>
    <w:rsid w:val="00051294"/>
    <w:rsid w:val="00056A5E"/>
    <w:rsid w:val="00056AF4"/>
    <w:rsid w:val="00056F25"/>
    <w:rsid w:val="00060117"/>
    <w:rsid w:val="000611C9"/>
    <w:rsid w:val="0006246E"/>
    <w:rsid w:val="0006422D"/>
    <w:rsid w:val="00064622"/>
    <w:rsid w:val="00065EFD"/>
    <w:rsid w:val="00075A0F"/>
    <w:rsid w:val="00080119"/>
    <w:rsid w:val="000834BB"/>
    <w:rsid w:val="00086808"/>
    <w:rsid w:val="000936E3"/>
    <w:rsid w:val="0009505B"/>
    <w:rsid w:val="000A0187"/>
    <w:rsid w:val="000A47E9"/>
    <w:rsid w:val="000A49E4"/>
    <w:rsid w:val="000B2E3E"/>
    <w:rsid w:val="000C0AFA"/>
    <w:rsid w:val="000D06AB"/>
    <w:rsid w:val="000D1D83"/>
    <w:rsid w:val="000D1DA3"/>
    <w:rsid w:val="000E74E1"/>
    <w:rsid w:val="000F4D24"/>
    <w:rsid w:val="00100EA6"/>
    <w:rsid w:val="0010133A"/>
    <w:rsid w:val="00110D36"/>
    <w:rsid w:val="00114118"/>
    <w:rsid w:val="00116D09"/>
    <w:rsid w:val="00120EDB"/>
    <w:rsid w:val="00122D73"/>
    <w:rsid w:val="00133F58"/>
    <w:rsid w:val="001431D5"/>
    <w:rsid w:val="0015336E"/>
    <w:rsid w:val="0015493B"/>
    <w:rsid w:val="00170892"/>
    <w:rsid w:val="00175E73"/>
    <w:rsid w:val="001812E2"/>
    <w:rsid w:val="001877A1"/>
    <w:rsid w:val="00191B9F"/>
    <w:rsid w:val="001A0774"/>
    <w:rsid w:val="001A7F67"/>
    <w:rsid w:val="001C52F2"/>
    <w:rsid w:val="001D0839"/>
    <w:rsid w:val="001D5EC6"/>
    <w:rsid w:val="001E17E9"/>
    <w:rsid w:val="001E2FD9"/>
    <w:rsid w:val="001F5BFC"/>
    <w:rsid w:val="00212320"/>
    <w:rsid w:val="00217102"/>
    <w:rsid w:val="002226AD"/>
    <w:rsid w:val="002229EF"/>
    <w:rsid w:val="00231A3E"/>
    <w:rsid w:val="0023407A"/>
    <w:rsid w:val="00237098"/>
    <w:rsid w:val="0023776B"/>
    <w:rsid w:val="00242B71"/>
    <w:rsid w:val="0024672A"/>
    <w:rsid w:val="00253F0C"/>
    <w:rsid w:val="002603A1"/>
    <w:rsid w:val="002658AD"/>
    <w:rsid w:val="00265965"/>
    <w:rsid w:val="00273EF2"/>
    <w:rsid w:val="0027432C"/>
    <w:rsid w:val="00276A77"/>
    <w:rsid w:val="0028344C"/>
    <w:rsid w:val="002835E3"/>
    <w:rsid w:val="002A0E38"/>
    <w:rsid w:val="002A1D7C"/>
    <w:rsid w:val="002B18F9"/>
    <w:rsid w:val="002B1F43"/>
    <w:rsid w:val="002B548F"/>
    <w:rsid w:val="002C7F0E"/>
    <w:rsid w:val="002D38CC"/>
    <w:rsid w:val="002F0781"/>
    <w:rsid w:val="002F3DC6"/>
    <w:rsid w:val="002F5894"/>
    <w:rsid w:val="00302E2A"/>
    <w:rsid w:val="003175A0"/>
    <w:rsid w:val="00322D7E"/>
    <w:rsid w:val="00324B19"/>
    <w:rsid w:val="00331CBA"/>
    <w:rsid w:val="00333597"/>
    <w:rsid w:val="00335CCE"/>
    <w:rsid w:val="00347EBA"/>
    <w:rsid w:val="003512DE"/>
    <w:rsid w:val="003547CA"/>
    <w:rsid w:val="00354BCE"/>
    <w:rsid w:val="00357ADE"/>
    <w:rsid w:val="0036471F"/>
    <w:rsid w:val="00366CF6"/>
    <w:rsid w:val="00371612"/>
    <w:rsid w:val="00371B32"/>
    <w:rsid w:val="00381902"/>
    <w:rsid w:val="0038441E"/>
    <w:rsid w:val="003875EC"/>
    <w:rsid w:val="00396A0D"/>
    <w:rsid w:val="003A28F6"/>
    <w:rsid w:val="003A2F97"/>
    <w:rsid w:val="003A6140"/>
    <w:rsid w:val="003B1B45"/>
    <w:rsid w:val="003B330E"/>
    <w:rsid w:val="003B3A75"/>
    <w:rsid w:val="003D2A97"/>
    <w:rsid w:val="003D3ACD"/>
    <w:rsid w:val="003D3F30"/>
    <w:rsid w:val="003F0BF8"/>
    <w:rsid w:val="003F1069"/>
    <w:rsid w:val="003F3DEB"/>
    <w:rsid w:val="003F4792"/>
    <w:rsid w:val="004048B0"/>
    <w:rsid w:val="00416563"/>
    <w:rsid w:val="00417D0A"/>
    <w:rsid w:val="00423507"/>
    <w:rsid w:val="00424C2C"/>
    <w:rsid w:val="004261B8"/>
    <w:rsid w:val="004314C6"/>
    <w:rsid w:val="00435701"/>
    <w:rsid w:val="00436AD8"/>
    <w:rsid w:val="0043758D"/>
    <w:rsid w:val="00443644"/>
    <w:rsid w:val="00450F88"/>
    <w:rsid w:val="004534B7"/>
    <w:rsid w:val="00455E2B"/>
    <w:rsid w:val="0046405C"/>
    <w:rsid w:val="00467875"/>
    <w:rsid w:val="00474700"/>
    <w:rsid w:val="0049453B"/>
    <w:rsid w:val="00494BE8"/>
    <w:rsid w:val="00495627"/>
    <w:rsid w:val="00497589"/>
    <w:rsid w:val="00497DF7"/>
    <w:rsid w:val="004A4C49"/>
    <w:rsid w:val="004B0019"/>
    <w:rsid w:val="004C14D8"/>
    <w:rsid w:val="004C4BE2"/>
    <w:rsid w:val="004D4384"/>
    <w:rsid w:val="004D4B7B"/>
    <w:rsid w:val="004F1988"/>
    <w:rsid w:val="004F7FE3"/>
    <w:rsid w:val="00500102"/>
    <w:rsid w:val="00500AC9"/>
    <w:rsid w:val="00513ABF"/>
    <w:rsid w:val="00516138"/>
    <w:rsid w:val="00517D36"/>
    <w:rsid w:val="00524B75"/>
    <w:rsid w:val="0053059F"/>
    <w:rsid w:val="0053179B"/>
    <w:rsid w:val="005431C3"/>
    <w:rsid w:val="00547471"/>
    <w:rsid w:val="00547493"/>
    <w:rsid w:val="00550BC0"/>
    <w:rsid w:val="00553C83"/>
    <w:rsid w:val="005851DA"/>
    <w:rsid w:val="005862DD"/>
    <w:rsid w:val="00586D22"/>
    <w:rsid w:val="00587907"/>
    <w:rsid w:val="00592DB5"/>
    <w:rsid w:val="005947BE"/>
    <w:rsid w:val="005A493C"/>
    <w:rsid w:val="005A5761"/>
    <w:rsid w:val="005A747E"/>
    <w:rsid w:val="005B116C"/>
    <w:rsid w:val="005B37D7"/>
    <w:rsid w:val="005B4191"/>
    <w:rsid w:val="005B7A9D"/>
    <w:rsid w:val="005B7FDE"/>
    <w:rsid w:val="005C035D"/>
    <w:rsid w:val="005C22B8"/>
    <w:rsid w:val="005D313F"/>
    <w:rsid w:val="005D6CD1"/>
    <w:rsid w:val="005E5E53"/>
    <w:rsid w:val="005E7550"/>
    <w:rsid w:val="005E790F"/>
    <w:rsid w:val="005F350F"/>
    <w:rsid w:val="005F41EF"/>
    <w:rsid w:val="006013C2"/>
    <w:rsid w:val="006063ED"/>
    <w:rsid w:val="00610D5A"/>
    <w:rsid w:val="0061444D"/>
    <w:rsid w:val="00620935"/>
    <w:rsid w:val="00621631"/>
    <w:rsid w:val="00623803"/>
    <w:rsid w:val="0064029B"/>
    <w:rsid w:val="00647E21"/>
    <w:rsid w:val="006551C3"/>
    <w:rsid w:val="00655551"/>
    <w:rsid w:val="0065750F"/>
    <w:rsid w:val="006578AF"/>
    <w:rsid w:val="00661A71"/>
    <w:rsid w:val="00663A1F"/>
    <w:rsid w:val="00670025"/>
    <w:rsid w:val="00672DD2"/>
    <w:rsid w:val="00673E80"/>
    <w:rsid w:val="00677510"/>
    <w:rsid w:val="00685B33"/>
    <w:rsid w:val="006868F9"/>
    <w:rsid w:val="006A535D"/>
    <w:rsid w:val="006B48E0"/>
    <w:rsid w:val="006B633A"/>
    <w:rsid w:val="006C4E53"/>
    <w:rsid w:val="006C5AD9"/>
    <w:rsid w:val="006D7E5A"/>
    <w:rsid w:val="006E0AAA"/>
    <w:rsid w:val="006E51E0"/>
    <w:rsid w:val="006F15B0"/>
    <w:rsid w:val="006F41AB"/>
    <w:rsid w:val="006F5A91"/>
    <w:rsid w:val="00701994"/>
    <w:rsid w:val="00703BD3"/>
    <w:rsid w:val="007122DE"/>
    <w:rsid w:val="00716132"/>
    <w:rsid w:val="00717511"/>
    <w:rsid w:val="0072626F"/>
    <w:rsid w:val="007268FA"/>
    <w:rsid w:val="007273A8"/>
    <w:rsid w:val="007366D6"/>
    <w:rsid w:val="00747D69"/>
    <w:rsid w:val="00751CE6"/>
    <w:rsid w:val="0075404B"/>
    <w:rsid w:val="00754E3B"/>
    <w:rsid w:val="00755DED"/>
    <w:rsid w:val="00763753"/>
    <w:rsid w:val="00773B64"/>
    <w:rsid w:val="007762BF"/>
    <w:rsid w:val="00777478"/>
    <w:rsid w:val="007848C9"/>
    <w:rsid w:val="007874BC"/>
    <w:rsid w:val="007919D7"/>
    <w:rsid w:val="007B2E61"/>
    <w:rsid w:val="007B52F1"/>
    <w:rsid w:val="007B5595"/>
    <w:rsid w:val="007C5E0A"/>
    <w:rsid w:val="007D0BCF"/>
    <w:rsid w:val="007D38AF"/>
    <w:rsid w:val="007D3DFE"/>
    <w:rsid w:val="007D77E2"/>
    <w:rsid w:val="007E2AA1"/>
    <w:rsid w:val="007F542B"/>
    <w:rsid w:val="007F65A5"/>
    <w:rsid w:val="008049B8"/>
    <w:rsid w:val="0081061D"/>
    <w:rsid w:val="00816D3F"/>
    <w:rsid w:val="00823276"/>
    <w:rsid w:val="0084248C"/>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3343"/>
    <w:rsid w:val="008B60A5"/>
    <w:rsid w:val="008D07C5"/>
    <w:rsid w:val="008E6874"/>
    <w:rsid w:val="008F1ABD"/>
    <w:rsid w:val="008F1BD4"/>
    <w:rsid w:val="00901095"/>
    <w:rsid w:val="00906C28"/>
    <w:rsid w:val="00910AB9"/>
    <w:rsid w:val="00912991"/>
    <w:rsid w:val="00917559"/>
    <w:rsid w:val="00924E88"/>
    <w:rsid w:val="009269CF"/>
    <w:rsid w:val="00933711"/>
    <w:rsid w:val="009359D0"/>
    <w:rsid w:val="00946AA2"/>
    <w:rsid w:val="009527D4"/>
    <w:rsid w:val="00954C8A"/>
    <w:rsid w:val="00960C53"/>
    <w:rsid w:val="00961793"/>
    <w:rsid w:val="00966595"/>
    <w:rsid w:val="0097113A"/>
    <w:rsid w:val="009858F7"/>
    <w:rsid w:val="00990C95"/>
    <w:rsid w:val="009A622D"/>
    <w:rsid w:val="009B38E4"/>
    <w:rsid w:val="009C1C87"/>
    <w:rsid w:val="009C3C13"/>
    <w:rsid w:val="009D0407"/>
    <w:rsid w:val="009D1F8E"/>
    <w:rsid w:val="009F121E"/>
    <w:rsid w:val="00A010B3"/>
    <w:rsid w:val="00A0307F"/>
    <w:rsid w:val="00A06303"/>
    <w:rsid w:val="00A12CCB"/>
    <w:rsid w:val="00A2241E"/>
    <w:rsid w:val="00A33B7B"/>
    <w:rsid w:val="00A33E0D"/>
    <w:rsid w:val="00A354ED"/>
    <w:rsid w:val="00A4544F"/>
    <w:rsid w:val="00A514A2"/>
    <w:rsid w:val="00A518BE"/>
    <w:rsid w:val="00A53830"/>
    <w:rsid w:val="00A644A8"/>
    <w:rsid w:val="00A64A4F"/>
    <w:rsid w:val="00A71692"/>
    <w:rsid w:val="00A81651"/>
    <w:rsid w:val="00A95427"/>
    <w:rsid w:val="00AA17B6"/>
    <w:rsid w:val="00AA6C0A"/>
    <w:rsid w:val="00AC5896"/>
    <w:rsid w:val="00AD05AC"/>
    <w:rsid w:val="00AD164C"/>
    <w:rsid w:val="00AD4F06"/>
    <w:rsid w:val="00AD65A8"/>
    <w:rsid w:val="00AE6F29"/>
    <w:rsid w:val="00AF1286"/>
    <w:rsid w:val="00AF5DE6"/>
    <w:rsid w:val="00B00533"/>
    <w:rsid w:val="00B00C6E"/>
    <w:rsid w:val="00B05BA2"/>
    <w:rsid w:val="00B11CC3"/>
    <w:rsid w:val="00B13CF5"/>
    <w:rsid w:val="00B160F1"/>
    <w:rsid w:val="00B16FB2"/>
    <w:rsid w:val="00B17246"/>
    <w:rsid w:val="00B25685"/>
    <w:rsid w:val="00B31A18"/>
    <w:rsid w:val="00B33BA9"/>
    <w:rsid w:val="00B43465"/>
    <w:rsid w:val="00B4432F"/>
    <w:rsid w:val="00B46216"/>
    <w:rsid w:val="00B52088"/>
    <w:rsid w:val="00B527E2"/>
    <w:rsid w:val="00B54817"/>
    <w:rsid w:val="00B56342"/>
    <w:rsid w:val="00B6266F"/>
    <w:rsid w:val="00B678B1"/>
    <w:rsid w:val="00B67C51"/>
    <w:rsid w:val="00B71316"/>
    <w:rsid w:val="00B768A4"/>
    <w:rsid w:val="00B87557"/>
    <w:rsid w:val="00B95D01"/>
    <w:rsid w:val="00B96C17"/>
    <w:rsid w:val="00BA4317"/>
    <w:rsid w:val="00BA668D"/>
    <w:rsid w:val="00BB23E5"/>
    <w:rsid w:val="00BB33BB"/>
    <w:rsid w:val="00BB4ABB"/>
    <w:rsid w:val="00BB4BE7"/>
    <w:rsid w:val="00BC5684"/>
    <w:rsid w:val="00BE22C3"/>
    <w:rsid w:val="00BE3F9C"/>
    <w:rsid w:val="00BF3C60"/>
    <w:rsid w:val="00BF7335"/>
    <w:rsid w:val="00BF7A9B"/>
    <w:rsid w:val="00C014F1"/>
    <w:rsid w:val="00C151CC"/>
    <w:rsid w:val="00C17936"/>
    <w:rsid w:val="00C209E9"/>
    <w:rsid w:val="00C21DD8"/>
    <w:rsid w:val="00C24A6F"/>
    <w:rsid w:val="00C267CF"/>
    <w:rsid w:val="00C267F5"/>
    <w:rsid w:val="00C27499"/>
    <w:rsid w:val="00C43AF7"/>
    <w:rsid w:val="00C67996"/>
    <w:rsid w:val="00C67BE5"/>
    <w:rsid w:val="00C80228"/>
    <w:rsid w:val="00C91409"/>
    <w:rsid w:val="00CB28FB"/>
    <w:rsid w:val="00CC07DF"/>
    <w:rsid w:val="00CC71C8"/>
    <w:rsid w:val="00CD786A"/>
    <w:rsid w:val="00CD7F84"/>
    <w:rsid w:val="00D030B7"/>
    <w:rsid w:val="00D03C7F"/>
    <w:rsid w:val="00D1516A"/>
    <w:rsid w:val="00D22FD4"/>
    <w:rsid w:val="00D26642"/>
    <w:rsid w:val="00D2720D"/>
    <w:rsid w:val="00D37C6B"/>
    <w:rsid w:val="00D70E35"/>
    <w:rsid w:val="00DA0896"/>
    <w:rsid w:val="00DA2D21"/>
    <w:rsid w:val="00DB7F1C"/>
    <w:rsid w:val="00DD2C3C"/>
    <w:rsid w:val="00DE178D"/>
    <w:rsid w:val="00DE71E6"/>
    <w:rsid w:val="00DE74D9"/>
    <w:rsid w:val="00DF1644"/>
    <w:rsid w:val="00DF2D94"/>
    <w:rsid w:val="00DF48D4"/>
    <w:rsid w:val="00DF4F21"/>
    <w:rsid w:val="00E002C7"/>
    <w:rsid w:val="00E04CB2"/>
    <w:rsid w:val="00E151B1"/>
    <w:rsid w:val="00E31CEA"/>
    <w:rsid w:val="00E42143"/>
    <w:rsid w:val="00E61AB3"/>
    <w:rsid w:val="00E62164"/>
    <w:rsid w:val="00E65655"/>
    <w:rsid w:val="00E85A81"/>
    <w:rsid w:val="00E90882"/>
    <w:rsid w:val="00E92204"/>
    <w:rsid w:val="00E96BD9"/>
    <w:rsid w:val="00EA0EF8"/>
    <w:rsid w:val="00EA1A20"/>
    <w:rsid w:val="00EA1FB1"/>
    <w:rsid w:val="00EA398D"/>
    <w:rsid w:val="00EA4FD2"/>
    <w:rsid w:val="00EB0526"/>
    <w:rsid w:val="00EC1264"/>
    <w:rsid w:val="00EC1541"/>
    <w:rsid w:val="00EC544D"/>
    <w:rsid w:val="00ED6091"/>
    <w:rsid w:val="00ED6A3D"/>
    <w:rsid w:val="00EE0F8D"/>
    <w:rsid w:val="00EF1C89"/>
    <w:rsid w:val="00EF1E32"/>
    <w:rsid w:val="00EF5C34"/>
    <w:rsid w:val="00EF72DA"/>
    <w:rsid w:val="00F02291"/>
    <w:rsid w:val="00F07F79"/>
    <w:rsid w:val="00F11874"/>
    <w:rsid w:val="00F16887"/>
    <w:rsid w:val="00F16985"/>
    <w:rsid w:val="00F22DB8"/>
    <w:rsid w:val="00F2459A"/>
    <w:rsid w:val="00F32B21"/>
    <w:rsid w:val="00F32EBE"/>
    <w:rsid w:val="00F35A16"/>
    <w:rsid w:val="00F46DF4"/>
    <w:rsid w:val="00F5325F"/>
    <w:rsid w:val="00F53A9D"/>
    <w:rsid w:val="00F6071E"/>
    <w:rsid w:val="00F6144F"/>
    <w:rsid w:val="00F620CA"/>
    <w:rsid w:val="00F64B03"/>
    <w:rsid w:val="00F7007D"/>
    <w:rsid w:val="00F70C16"/>
    <w:rsid w:val="00FA38E3"/>
    <w:rsid w:val="00FA7409"/>
    <w:rsid w:val="00FB2A70"/>
    <w:rsid w:val="00FB50C8"/>
    <w:rsid w:val="00FB6D90"/>
    <w:rsid w:val="00FD0FD6"/>
    <w:rsid w:val="00FE3F53"/>
    <w:rsid w:val="00FE4074"/>
    <w:rsid w:val="00FE44CB"/>
    <w:rsid w:val="00FF5E84"/>
    <w:rsid w:val="00FF7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00BED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592DB5"/>
    <w:pPr>
      <w:ind w:left="720"/>
      <w:contextualSpacing/>
    </w:pPr>
  </w:style>
  <w:style w:type="paragraph" w:styleId="TOCHeading">
    <w:name w:val="TOC Heading"/>
    <w:basedOn w:val="Heading1"/>
    <w:next w:val="Normal"/>
    <w:uiPriority w:val="39"/>
    <w:unhideWhenUsed/>
    <w:qFormat/>
    <w:rsid w:val="007268FA"/>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rPr>
  </w:style>
  <w:style w:type="paragraph" w:styleId="TOC3">
    <w:name w:val="toc 3"/>
    <w:basedOn w:val="Normal"/>
    <w:next w:val="Normal"/>
    <w:autoRedefine/>
    <w:uiPriority w:val="39"/>
    <w:rsid w:val="00EC1541"/>
    <w:pPr>
      <w:tabs>
        <w:tab w:val="right" w:leader="dot" w:pos="10790"/>
      </w:tabs>
      <w:spacing w:after="100"/>
      <w:ind w:left="440"/>
    </w:pPr>
  </w:style>
  <w:style w:type="paragraph" w:styleId="TOC2">
    <w:name w:val="toc 2"/>
    <w:basedOn w:val="Normal"/>
    <w:next w:val="Normal"/>
    <w:autoRedefine/>
    <w:uiPriority w:val="39"/>
    <w:rsid w:val="00443644"/>
    <w:pPr>
      <w:tabs>
        <w:tab w:val="right" w:leader="dot" w:pos="10790"/>
      </w:tabs>
      <w:spacing w:after="100"/>
    </w:pPr>
    <w:rPr>
      <w:noProof/>
    </w:rPr>
  </w:style>
  <w:style w:type="paragraph" w:styleId="TOC1">
    <w:name w:val="toc 1"/>
    <w:basedOn w:val="Normal"/>
    <w:next w:val="Normal"/>
    <w:autoRedefine/>
    <w:uiPriority w:val="39"/>
    <w:rsid w:val="007268FA"/>
    <w:pPr>
      <w:spacing w:after="100"/>
    </w:pPr>
  </w:style>
  <w:style w:type="character" w:styleId="Hyperlink">
    <w:name w:val="Hyperlink"/>
    <w:basedOn w:val="DefaultParagraphFont"/>
    <w:uiPriority w:val="99"/>
    <w:unhideWhenUsed/>
    <w:rsid w:val="007268FA"/>
    <w:rPr>
      <w:color w:val="3A3838"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54286">
      <w:bodyDiv w:val="1"/>
      <w:marLeft w:val="0"/>
      <w:marRight w:val="0"/>
      <w:marTop w:val="0"/>
      <w:marBottom w:val="0"/>
      <w:divBdr>
        <w:top w:val="none" w:sz="0" w:space="0" w:color="auto"/>
        <w:left w:val="none" w:sz="0" w:space="0" w:color="auto"/>
        <w:bottom w:val="none" w:sz="0" w:space="0" w:color="auto"/>
        <w:right w:val="none" w:sz="0" w:space="0" w:color="auto"/>
      </w:divBdr>
    </w:div>
    <w:div w:id="335958477">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799609515">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826478316">
      <w:bodyDiv w:val="1"/>
      <w:marLeft w:val="0"/>
      <w:marRight w:val="0"/>
      <w:marTop w:val="0"/>
      <w:marBottom w:val="0"/>
      <w:divBdr>
        <w:top w:val="none" w:sz="0" w:space="0" w:color="auto"/>
        <w:left w:val="none" w:sz="0" w:space="0" w:color="auto"/>
        <w:bottom w:val="none" w:sz="0" w:space="0" w:color="auto"/>
        <w:right w:val="none" w:sz="0" w:space="0" w:color="auto"/>
      </w:divBdr>
    </w:div>
    <w:div w:id="1284074469">
      <w:bodyDiv w:val="1"/>
      <w:marLeft w:val="0"/>
      <w:marRight w:val="0"/>
      <w:marTop w:val="0"/>
      <w:marBottom w:val="0"/>
      <w:divBdr>
        <w:top w:val="none" w:sz="0" w:space="0" w:color="auto"/>
        <w:left w:val="none" w:sz="0" w:space="0" w:color="auto"/>
        <w:bottom w:val="none" w:sz="0" w:space="0" w:color="auto"/>
        <w:right w:val="none" w:sz="0" w:space="0" w:color="auto"/>
      </w:divBdr>
    </w:div>
    <w:div w:id="1712652315">
      <w:bodyDiv w:val="1"/>
      <w:marLeft w:val="0"/>
      <w:marRight w:val="0"/>
      <w:marTop w:val="0"/>
      <w:marBottom w:val="0"/>
      <w:divBdr>
        <w:top w:val="none" w:sz="0" w:space="0" w:color="auto"/>
        <w:left w:val="none" w:sz="0" w:space="0" w:color="auto"/>
        <w:bottom w:val="none" w:sz="0" w:space="0" w:color="auto"/>
        <w:right w:val="none" w:sz="0" w:space="0" w:color="auto"/>
      </w:divBdr>
    </w:div>
    <w:div w:id="2042318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jpe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e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1.jpe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kw\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E3AB83A0144E8F9028F1D2D7A96B47"/>
        <w:category>
          <w:name w:val="General"/>
          <w:gallery w:val="placeholder"/>
        </w:category>
        <w:types>
          <w:type w:val="bbPlcHdr"/>
        </w:types>
        <w:behaviors>
          <w:behavior w:val="content"/>
        </w:behaviors>
        <w:guid w:val="{271C7840-B08B-459C-993D-9A70A105D7B8}"/>
      </w:docPartPr>
      <w:docPartBody>
        <w:p w:rsidR="005C0957" w:rsidRDefault="00335D71">
          <w:pPr>
            <w:pStyle w:val="ECE3AB83A0144E8F9028F1D2D7A96B47"/>
          </w:pPr>
          <w:r w:rsidRPr="004048B0">
            <w:rPr>
              <w:noProof/>
            </w:rPr>
            <w:t>|</w:t>
          </w:r>
        </w:p>
      </w:docPartBody>
    </w:docPart>
    <w:docPart>
      <w:docPartPr>
        <w:name w:val="CD0A31FDDBA24B5BA5D9579D0A07057E"/>
        <w:category>
          <w:name w:val="General"/>
          <w:gallery w:val="placeholder"/>
        </w:category>
        <w:types>
          <w:type w:val="bbPlcHdr"/>
        </w:types>
        <w:behaviors>
          <w:behavior w:val="content"/>
        </w:behaviors>
        <w:guid w:val="{21505326-DF73-41EB-A25E-7662038361FD}"/>
      </w:docPartPr>
      <w:docPartBody>
        <w:p w:rsidR="005C0957" w:rsidRDefault="00335D71">
          <w:pPr>
            <w:pStyle w:val="CD0A31FDDBA24B5BA5D9579D0A07057E"/>
          </w:pPr>
          <w:r w:rsidRPr="004048B0">
            <w:t>SUMMARY</w:t>
          </w:r>
        </w:p>
      </w:docPartBody>
    </w:docPart>
    <w:docPart>
      <w:docPartPr>
        <w:name w:val="75292CB17C704D3D918BAA189D266881"/>
        <w:category>
          <w:name w:val="General"/>
          <w:gallery w:val="placeholder"/>
        </w:category>
        <w:types>
          <w:type w:val="bbPlcHdr"/>
        </w:types>
        <w:behaviors>
          <w:behavior w:val="content"/>
        </w:behaviors>
        <w:guid w:val="{5945700D-E4B9-442C-AD97-9DFAB30A0ADA}"/>
      </w:docPartPr>
      <w:docPartBody>
        <w:p w:rsidR="005C0957" w:rsidRDefault="00335D71">
          <w:pPr>
            <w:pStyle w:val="75292CB17C704D3D918BAA189D266881"/>
          </w:pPr>
          <w:r w:rsidRPr="004048B0">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03103432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957"/>
    <w:rsid w:val="00335D71"/>
    <w:rsid w:val="0051665A"/>
    <w:rsid w:val="005C0957"/>
    <w:rsid w:val="006A00A8"/>
    <w:rsid w:val="00775FBB"/>
    <w:rsid w:val="00FC26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14:ligatures w14:val="none"/>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14:ligatures w14:val="none"/>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kern w:val="0"/>
      <w:sz w:val="36"/>
      <w:szCs w:val="32"/>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14:ligatures w14:val="none"/>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Pr>
      <w:color w:val="808080"/>
    </w:rPr>
  </w:style>
  <w:style w:type="paragraph" w:customStyle="1" w:styleId="ECE3AB83A0144E8F9028F1D2D7A96B47">
    <w:name w:val="ECE3AB83A0144E8F9028F1D2D7A96B47"/>
  </w:style>
  <w:style w:type="paragraph" w:customStyle="1" w:styleId="CD0A31FDDBA24B5BA5D9579D0A07057E">
    <w:name w:val="CD0A31FDDBA24B5BA5D9579D0A07057E"/>
  </w:style>
  <w:style w:type="paragraph" w:customStyle="1" w:styleId="75292CB17C704D3D918BAA189D266881">
    <w:name w:val="75292CB17C704D3D918BAA189D266881"/>
  </w:style>
  <w:style w:type="character" w:customStyle="1" w:styleId="Heading2Char">
    <w:name w:val="Heading 2 Char"/>
    <w:basedOn w:val="DefaultParagraphFont"/>
    <w:link w:val="Heading2"/>
    <w:uiPriority w:val="1"/>
    <w:rPr>
      <w:rFonts w:eastAsiaTheme="minorHAnsi"/>
      <w:caps/>
      <w:spacing w:val="80"/>
      <w:kern w:val="0"/>
      <w:sz w:val="72"/>
      <w:szCs w:val="7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0</TotalTime>
  <Pages>14</Pages>
  <Words>2273</Words>
  <Characters>12962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2023-08-10T18:45:00Z</dcterms:created>
  <dcterms:modified xsi:type="dcterms:W3CDTF">2023-08-12T23:53:00Z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5ff345b7c9fad749913b8225660fbb5f8a673801c31a8a096708d155666fb8a5</vt:lpwstr>
  </property>
</Properties>
</file>